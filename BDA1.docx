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DEC01" w14:textId="72FEEEAC" w:rsidR="00983C69" w:rsidRDefault="00FD3FF7" w:rsidP="00983C69">
      <w:r w:rsidRPr="00FD3FF7">
        <w:t>https://chatgpt.com/share/680617b0-7ab0-8012-86b7-fe4eec2be49d</w:t>
      </w:r>
    </w:p>
    <w:p w14:paraId="3F93A307" w14:textId="77777777" w:rsidR="00E11B35" w:rsidRDefault="00E11B35" w:rsidP="00983C69"/>
    <w:p w14:paraId="1DE21405" w14:textId="77777777" w:rsidR="00983C69" w:rsidRDefault="00983C69" w:rsidP="00983C69"/>
    <w:p w14:paraId="0526C5E8" w14:textId="77777777" w:rsidR="00983C69" w:rsidRPr="00983C69" w:rsidRDefault="00983C69" w:rsidP="00983C69">
      <w:r w:rsidRPr="00983C69">
        <w:t xml:space="preserve">Hell yeah </w:t>
      </w:r>
      <w:r w:rsidRPr="00983C69">
        <w:rPr>
          <w:rFonts w:ascii="Segoe UI Emoji" w:hAnsi="Segoe UI Emoji" w:cs="Segoe UI Emoji"/>
        </w:rPr>
        <w:t>😎</w:t>
      </w:r>
      <w:r w:rsidRPr="00983C69">
        <w:t xml:space="preserve"> let's knock out the first five tasks—fully loaded with pandas power and some tech flavor. Buckle up, ‘cause this ride’s all data and no brakes. </w:t>
      </w:r>
      <w:r w:rsidRPr="00983C69">
        <w:rPr>
          <w:rFonts w:ascii="Segoe UI Emoji" w:hAnsi="Segoe UI Emoji" w:cs="Segoe UI Emoji"/>
        </w:rPr>
        <w:t>🐼💥</w:t>
      </w:r>
    </w:p>
    <w:p w14:paraId="3B8310B3" w14:textId="77777777" w:rsidR="00983C69" w:rsidRPr="00983C69" w:rsidRDefault="009C0EF8" w:rsidP="00983C69">
      <w:r>
        <w:pict w14:anchorId="352A29FD">
          <v:rect id="_x0000_i1025" style="width:0;height:1.5pt" o:hralign="center" o:hrstd="t" o:hr="t" fillcolor="#a0a0a0" stroked="f"/>
        </w:pict>
      </w:r>
    </w:p>
    <w:p w14:paraId="2E247E71" w14:textId="77777777" w:rsidR="00983C69" w:rsidRPr="00983C69" w:rsidRDefault="00983C69" w:rsidP="00983C69">
      <w:pPr>
        <w:rPr>
          <w:b/>
          <w:bCs/>
        </w:rPr>
      </w:pPr>
      <w:r w:rsidRPr="00983C69">
        <w:rPr>
          <w:b/>
          <w:bCs/>
        </w:rPr>
        <w:t>1. Pandas Program: Excel Basics</w:t>
      </w:r>
    </w:p>
    <w:p w14:paraId="49137F9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Import Excel Data</w:t>
      </w:r>
    </w:p>
    <w:p w14:paraId="0C132CE3" w14:textId="77777777" w:rsidR="00983C69" w:rsidRPr="00983C69" w:rsidRDefault="00983C69" w:rsidP="00983C69">
      <w:r w:rsidRPr="00983C69">
        <w:t>python</w:t>
      </w:r>
    </w:p>
    <w:p w14:paraId="56ADB031" w14:textId="77777777" w:rsidR="00983C69" w:rsidRPr="00983C69" w:rsidRDefault="00983C69" w:rsidP="00983C69">
      <w:r w:rsidRPr="00983C69">
        <w:t>CopyEdit</w:t>
      </w:r>
    </w:p>
    <w:p w14:paraId="604D3CB0" w14:textId="77777777" w:rsidR="00983C69" w:rsidRPr="00983C69" w:rsidRDefault="00983C69" w:rsidP="00983C69">
      <w:r w:rsidRPr="00983C69">
        <w:t>import pandas as pd</w:t>
      </w:r>
    </w:p>
    <w:p w14:paraId="0E1E1391" w14:textId="77777777" w:rsidR="00983C69" w:rsidRPr="00983C69" w:rsidRDefault="00983C69" w:rsidP="00983C69"/>
    <w:p w14:paraId="32E15D2C" w14:textId="77777777" w:rsidR="00983C69" w:rsidRPr="00983C69" w:rsidRDefault="00983C69" w:rsidP="00983C69">
      <w:r w:rsidRPr="00983C69">
        <w:t># Read the Excel file</w:t>
      </w:r>
    </w:p>
    <w:p w14:paraId="0AC01D01" w14:textId="77777777" w:rsidR="00983C69" w:rsidRPr="00983C69" w:rsidRDefault="00983C69" w:rsidP="00983C69">
      <w:r w:rsidRPr="00983C69">
        <w:t>df = pd.read_excel('your_file.xlsx')</w:t>
      </w:r>
    </w:p>
    <w:p w14:paraId="072575CD" w14:textId="77777777" w:rsidR="00983C69" w:rsidRPr="00983C69" w:rsidRDefault="00983C69" w:rsidP="00983C69">
      <w:r w:rsidRPr="00983C69">
        <w:t>print(df)</w:t>
      </w:r>
    </w:p>
    <w:p w14:paraId="4324E30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Get Data Types of Columns</w:t>
      </w:r>
    </w:p>
    <w:p w14:paraId="79278904" w14:textId="77777777" w:rsidR="00983C69" w:rsidRPr="00983C69" w:rsidRDefault="00983C69" w:rsidP="00983C69">
      <w:r w:rsidRPr="00983C69">
        <w:t>python</w:t>
      </w:r>
    </w:p>
    <w:p w14:paraId="7CC06519" w14:textId="77777777" w:rsidR="00983C69" w:rsidRPr="00983C69" w:rsidRDefault="00983C69" w:rsidP="00983C69">
      <w:r w:rsidRPr="00983C69">
        <w:t>CopyEdit</w:t>
      </w:r>
    </w:p>
    <w:p w14:paraId="7BF359A7" w14:textId="77777777" w:rsidR="00983C69" w:rsidRPr="00983C69" w:rsidRDefault="00983C69" w:rsidP="00983C69">
      <w:r w:rsidRPr="00983C69">
        <w:t>print(df.dtypes)</w:t>
      </w:r>
    </w:p>
    <w:p w14:paraId="41C3595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Read Specific Columns</w:t>
      </w:r>
    </w:p>
    <w:p w14:paraId="7E469027" w14:textId="77777777" w:rsidR="00983C69" w:rsidRPr="00983C69" w:rsidRDefault="00983C69" w:rsidP="00983C69">
      <w:r w:rsidRPr="00983C69">
        <w:t>python</w:t>
      </w:r>
    </w:p>
    <w:p w14:paraId="7415218D" w14:textId="77777777" w:rsidR="00983C69" w:rsidRPr="00983C69" w:rsidRDefault="00983C69" w:rsidP="00983C69">
      <w:r w:rsidRPr="00983C69">
        <w:t>CopyEdit</w:t>
      </w:r>
    </w:p>
    <w:p w14:paraId="69B501F3" w14:textId="77777777" w:rsidR="00983C69" w:rsidRPr="00983C69" w:rsidRDefault="00983C69" w:rsidP="00983C69">
      <w:r w:rsidRPr="00983C69">
        <w:t># Let's say we want columns 'Name' and 'Age'</w:t>
      </w:r>
    </w:p>
    <w:p w14:paraId="6018BE7D" w14:textId="77777777" w:rsidR="00983C69" w:rsidRPr="00983C69" w:rsidRDefault="00983C69" w:rsidP="00983C69">
      <w:r w:rsidRPr="00983C69">
        <w:t>df_selected = pd.read_excel('your_file.xlsx', usecols=['Name', 'Age'])</w:t>
      </w:r>
    </w:p>
    <w:p w14:paraId="30509AE0" w14:textId="77777777" w:rsidR="00983C69" w:rsidRPr="00983C69" w:rsidRDefault="00983C69" w:rsidP="00983C69">
      <w:r w:rsidRPr="00983C69">
        <w:t>print(df_selected)</w:t>
      </w:r>
    </w:p>
    <w:p w14:paraId="1F525892" w14:textId="77777777" w:rsidR="00983C69" w:rsidRPr="00983C69" w:rsidRDefault="009C0EF8" w:rsidP="00983C69">
      <w:r>
        <w:pict w14:anchorId="2D999365">
          <v:rect id="_x0000_i1026" style="width:0;height:1.5pt" o:hralign="center" o:hrstd="t" o:hr="t" fillcolor="#a0a0a0" stroked="f"/>
        </w:pict>
      </w:r>
    </w:p>
    <w:p w14:paraId="351CA0AC" w14:textId="77777777" w:rsidR="00983C69" w:rsidRPr="00983C69" w:rsidRDefault="00983C69" w:rsidP="00983C69">
      <w:pPr>
        <w:rPr>
          <w:b/>
          <w:bCs/>
        </w:rPr>
      </w:pPr>
      <w:r w:rsidRPr="00983C69">
        <w:rPr>
          <w:b/>
          <w:bCs/>
        </w:rPr>
        <w:lastRenderedPageBreak/>
        <w:t>2. Excel Ops: Math + Skip Rows/Cols</w:t>
      </w:r>
    </w:p>
    <w:p w14:paraId="264CB2D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Sum, Mean, Max, Min of Specific Column</w:t>
      </w:r>
    </w:p>
    <w:p w14:paraId="6775991A" w14:textId="77777777" w:rsidR="00983C69" w:rsidRPr="00983C69" w:rsidRDefault="00983C69" w:rsidP="00983C69">
      <w:r w:rsidRPr="00983C69">
        <w:t>python</w:t>
      </w:r>
    </w:p>
    <w:p w14:paraId="257F60B9" w14:textId="77777777" w:rsidR="00983C69" w:rsidRPr="00983C69" w:rsidRDefault="00983C69" w:rsidP="00983C69">
      <w:r w:rsidRPr="00983C69">
        <w:t>CopyEdit</w:t>
      </w:r>
    </w:p>
    <w:p w14:paraId="22AE70BA" w14:textId="77777777" w:rsidR="00983C69" w:rsidRPr="00983C69" w:rsidRDefault="00983C69" w:rsidP="00983C69">
      <w:r w:rsidRPr="00983C69">
        <w:t># Assuming column 'Salary' exists</w:t>
      </w:r>
    </w:p>
    <w:p w14:paraId="1927490B" w14:textId="77777777" w:rsidR="00983C69" w:rsidRPr="00983C69" w:rsidRDefault="00983C69" w:rsidP="00983C69">
      <w:r w:rsidRPr="00983C69">
        <w:t>print("Sum:", df['Salary'].sum())</w:t>
      </w:r>
    </w:p>
    <w:p w14:paraId="1329EAB0" w14:textId="77777777" w:rsidR="00983C69" w:rsidRPr="00983C69" w:rsidRDefault="00983C69" w:rsidP="00983C69">
      <w:r w:rsidRPr="00983C69">
        <w:t>print("Mean:", df['Salary'].mean())</w:t>
      </w:r>
    </w:p>
    <w:p w14:paraId="4A1D248C" w14:textId="77777777" w:rsidR="00983C69" w:rsidRPr="00983C69" w:rsidRDefault="00983C69" w:rsidP="00983C69">
      <w:r w:rsidRPr="00983C69">
        <w:t>print("Max:", df['Salary'].max())</w:t>
      </w:r>
    </w:p>
    <w:p w14:paraId="5B0FFB0E" w14:textId="77777777" w:rsidR="00983C69" w:rsidRPr="00983C69" w:rsidRDefault="00983C69" w:rsidP="00983C69">
      <w:r w:rsidRPr="00983C69">
        <w:t>print("Min:", df['Salary'].min())</w:t>
      </w:r>
    </w:p>
    <w:p w14:paraId="0F1F2D0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Skip Rows or Columns When Importing</w:t>
      </w:r>
    </w:p>
    <w:p w14:paraId="3A0EBFA1" w14:textId="77777777" w:rsidR="00983C69" w:rsidRPr="00983C69" w:rsidRDefault="00983C69" w:rsidP="00983C69">
      <w:r w:rsidRPr="00983C69">
        <w:t>python</w:t>
      </w:r>
    </w:p>
    <w:p w14:paraId="62DA60C6" w14:textId="77777777" w:rsidR="00983C69" w:rsidRPr="00983C69" w:rsidRDefault="00983C69" w:rsidP="00983C69">
      <w:r w:rsidRPr="00983C69">
        <w:t>CopyEdit</w:t>
      </w:r>
    </w:p>
    <w:p w14:paraId="6EBF6B3C" w14:textId="77777777" w:rsidR="00983C69" w:rsidRPr="00983C69" w:rsidRDefault="00983C69" w:rsidP="00983C69">
      <w:r w:rsidRPr="00983C69">
        <w:t># Skip first 2 rows, and select specific columns</w:t>
      </w:r>
    </w:p>
    <w:p w14:paraId="4081DECC" w14:textId="77777777" w:rsidR="00983C69" w:rsidRPr="00983C69" w:rsidRDefault="00983C69" w:rsidP="00983C69">
      <w:r w:rsidRPr="00983C69">
        <w:t>df_skip = pd.read_excel('your_file.xlsx', skiprows=2, usecols=['Name', 'Salary'])</w:t>
      </w:r>
    </w:p>
    <w:p w14:paraId="514D17A4" w14:textId="77777777" w:rsidR="00983C69" w:rsidRPr="00983C69" w:rsidRDefault="00983C69" w:rsidP="00983C69">
      <w:r w:rsidRPr="00983C69">
        <w:t>print(df_skip)</w:t>
      </w:r>
    </w:p>
    <w:p w14:paraId="1590DF20" w14:textId="77777777" w:rsidR="00983C69" w:rsidRPr="00983C69" w:rsidRDefault="009C0EF8" w:rsidP="00983C69">
      <w:r>
        <w:pict w14:anchorId="77B86447">
          <v:rect id="_x0000_i1027" style="width:0;height:1.5pt" o:hralign="center" o:hrstd="t" o:hr="t" fillcolor="#a0a0a0" stroked="f"/>
        </w:pict>
      </w:r>
    </w:p>
    <w:p w14:paraId="71CC7B5B" w14:textId="77777777" w:rsidR="00983C69" w:rsidRPr="00983C69" w:rsidRDefault="00983C69" w:rsidP="00983C69">
      <w:pPr>
        <w:rPr>
          <w:b/>
          <w:bCs/>
        </w:rPr>
      </w:pPr>
      <w:r w:rsidRPr="00983C69">
        <w:rPr>
          <w:b/>
          <w:bCs/>
        </w:rPr>
        <w:t>3. Row &amp; Column Selection/Deletion</w:t>
      </w:r>
    </w:p>
    <w:p w14:paraId="4CA53CC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Select Specific Rows &amp; Columns</w:t>
      </w:r>
    </w:p>
    <w:p w14:paraId="7A18AB20" w14:textId="77777777" w:rsidR="00983C69" w:rsidRPr="00983C69" w:rsidRDefault="00983C69" w:rsidP="00983C69">
      <w:r w:rsidRPr="00983C69">
        <w:t>python</w:t>
      </w:r>
    </w:p>
    <w:p w14:paraId="1F69E3DC" w14:textId="77777777" w:rsidR="00983C69" w:rsidRPr="00983C69" w:rsidRDefault="00983C69" w:rsidP="00983C69">
      <w:r w:rsidRPr="00983C69">
        <w:t>CopyEdit</w:t>
      </w:r>
    </w:p>
    <w:p w14:paraId="3C5744DD" w14:textId="77777777" w:rsidR="00983C69" w:rsidRPr="00983C69" w:rsidRDefault="00983C69" w:rsidP="00983C69">
      <w:r w:rsidRPr="00983C69">
        <w:t># Select rows 0 to 4 and columns 'Name', 'Age'</w:t>
      </w:r>
    </w:p>
    <w:p w14:paraId="7AF9B93C" w14:textId="77777777" w:rsidR="00983C69" w:rsidRPr="00983C69" w:rsidRDefault="00983C69" w:rsidP="00983C69">
      <w:r w:rsidRPr="00983C69">
        <w:t>df_selected = df.loc[0:4, ['Name', 'Age']]</w:t>
      </w:r>
    </w:p>
    <w:p w14:paraId="594422AA" w14:textId="77777777" w:rsidR="00983C69" w:rsidRPr="00983C69" w:rsidRDefault="00983C69" w:rsidP="00983C69">
      <w:r w:rsidRPr="00983C69">
        <w:t>print(df_selected)</w:t>
      </w:r>
    </w:p>
    <w:p w14:paraId="25F2B4F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Delete Rows</w:t>
      </w:r>
    </w:p>
    <w:p w14:paraId="6B144B94" w14:textId="77777777" w:rsidR="00983C69" w:rsidRPr="00983C69" w:rsidRDefault="00983C69" w:rsidP="00983C69">
      <w:r w:rsidRPr="00983C69">
        <w:t>python</w:t>
      </w:r>
    </w:p>
    <w:p w14:paraId="04A4584B" w14:textId="77777777" w:rsidR="00983C69" w:rsidRPr="00983C69" w:rsidRDefault="00983C69" w:rsidP="00983C69">
      <w:r w:rsidRPr="00983C69">
        <w:t>CopyEdit</w:t>
      </w:r>
    </w:p>
    <w:p w14:paraId="2FDBDB89" w14:textId="77777777" w:rsidR="00983C69" w:rsidRPr="00983C69" w:rsidRDefault="00983C69" w:rsidP="00983C69">
      <w:r w:rsidRPr="00983C69">
        <w:lastRenderedPageBreak/>
        <w:t># Drop row with index 2</w:t>
      </w:r>
    </w:p>
    <w:p w14:paraId="2081E9A4" w14:textId="77777777" w:rsidR="00983C69" w:rsidRPr="00983C69" w:rsidRDefault="00983C69" w:rsidP="00983C69">
      <w:r w:rsidRPr="00983C69">
        <w:t>df_dropped_row = df.drop(index=2)</w:t>
      </w:r>
    </w:p>
    <w:p w14:paraId="32ED0E5F" w14:textId="77777777" w:rsidR="00983C69" w:rsidRPr="00983C69" w:rsidRDefault="00983C69" w:rsidP="00983C69">
      <w:r w:rsidRPr="00983C69">
        <w:t>print(df_dropped_row)</w:t>
      </w:r>
    </w:p>
    <w:p w14:paraId="4B4D2B8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Delete Columns</w:t>
      </w:r>
    </w:p>
    <w:p w14:paraId="6A8BABCA" w14:textId="77777777" w:rsidR="00983C69" w:rsidRPr="00983C69" w:rsidRDefault="00983C69" w:rsidP="00983C69">
      <w:r w:rsidRPr="00983C69">
        <w:t>python</w:t>
      </w:r>
    </w:p>
    <w:p w14:paraId="0B4A44BE" w14:textId="77777777" w:rsidR="00983C69" w:rsidRPr="00983C69" w:rsidRDefault="00983C69" w:rsidP="00983C69">
      <w:r w:rsidRPr="00983C69">
        <w:t>CopyEdit</w:t>
      </w:r>
    </w:p>
    <w:p w14:paraId="3B3BF721" w14:textId="77777777" w:rsidR="00983C69" w:rsidRPr="00983C69" w:rsidRDefault="00983C69" w:rsidP="00983C69">
      <w:r w:rsidRPr="00983C69">
        <w:t># Drop 'Salary' column</w:t>
      </w:r>
    </w:p>
    <w:p w14:paraId="0684791F" w14:textId="77777777" w:rsidR="00983C69" w:rsidRPr="00983C69" w:rsidRDefault="00983C69" w:rsidP="00983C69">
      <w:r w:rsidRPr="00983C69">
        <w:t>df_dropped_col = df.drop(columns=['Salary'])</w:t>
      </w:r>
    </w:p>
    <w:p w14:paraId="23273C5B" w14:textId="77777777" w:rsidR="00983C69" w:rsidRPr="00983C69" w:rsidRDefault="00983C69" w:rsidP="00983C69">
      <w:r w:rsidRPr="00983C69">
        <w:t>print(df_dropped_col)</w:t>
      </w:r>
    </w:p>
    <w:p w14:paraId="33433B56" w14:textId="77777777" w:rsidR="00983C69" w:rsidRPr="00983C69" w:rsidRDefault="009C0EF8" w:rsidP="00983C69">
      <w:r>
        <w:pict w14:anchorId="77EBE8C8">
          <v:rect id="_x0000_i1028" style="width:0;height:1.5pt" o:hralign="center" o:hrstd="t" o:hr="t" fillcolor="#a0a0a0" stroked="f"/>
        </w:pict>
      </w:r>
    </w:p>
    <w:p w14:paraId="354828A3" w14:textId="77777777" w:rsidR="00983C69" w:rsidRPr="00983C69" w:rsidRDefault="00983C69" w:rsidP="00983C69">
      <w:pPr>
        <w:rPr>
          <w:b/>
          <w:bCs/>
        </w:rPr>
      </w:pPr>
      <w:r w:rsidRPr="00983C69">
        <w:rPr>
          <w:b/>
          <w:bCs/>
        </w:rPr>
        <w:t>4. Imports &amp; Source File Handling</w:t>
      </w:r>
    </w:p>
    <w:p w14:paraId="2C4BB94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Import Modules</w:t>
      </w:r>
    </w:p>
    <w:p w14:paraId="700EA364" w14:textId="77777777" w:rsidR="00983C69" w:rsidRPr="00983C69" w:rsidRDefault="00983C69" w:rsidP="00983C69">
      <w:r w:rsidRPr="00983C69">
        <w:t>python</w:t>
      </w:r>
    </w:p>
    <w:p w14:paraId="7C9F16AE" w14:textId="77777777" w:rsidR="00983C69" w:rsidRPr="00983C69" w:rsidRDefault="00983C69" w:rsidP="00983C69">
      <w:r w:rsidRPr="00983C69">
        <w:t>CopyEdit</w:t>
      </w:r>
    </w:p>
    <w:p w14:paraId="7E360C04" w14:textId="77777777" w:rsidR="00983C69" w:rsidRPr="00983C69" w:rsidRDefault="00983C69" w:rsidP="00983C69">
      <w:r w:rsidRPr="00983C69">
        <w:t>import pandas as pd</w:t>
      </w:r>
    </w:p>
    <w:p w14:paraId="7A77EA90" w14:textId="77777777" w:rsidR="00983C69" w:rsidRPr="00983C69" w:rsidRDefault="00983C69" w:rsidP="00983C69">
      <w:r w:rsidRPr="00983C69">
        <w:t>import numpy as np</w:t>
      </w:r>
    </w:p>
    <w:p w14:paraId="656E92EB" w14:textId="77777777" w:rsidR="00983C69" w:rsidRPr="00983C69" w:rsidRDefault="00983C69" w:rsidP="00983C69">
      <w:r w:rsidRPr="00983C69">
        <w:t>import os</w:t>
      </w:r>
    </w:p>
    <w:p w14:paraId="5E071DE8" w14:textId="77777777" w:rsidR="00983C69" w:rsidRPr="00983C69" w:rsidRDefault="00983C69" w:rsidP="00983C69">
      <w:r w:rsidRPr="00983C69">
        <w:t>import requests</w:t>
      </w:r>
    </w:p>
    <w:p w14:paraId="521333A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Download Source File</w:t>
      </w:r>
    </w:p>
    <w:p w14:paraId="45B0AC56" w14:textId="77777777" w:rsidR="00983C69" w:rsidRPr="00983C69" w:rsidRDefault="00983C69" w:rsidP="00983C69">
      <w:r w:rsidRPr="00983C69">
        <w:t>python</w:t>
      </w:r>
    </w:p>
    <w:p w14:paraId="25D03AF5" w14:textId="77777777" w:rsidR="00983C69" w:rsidRPr="00983C69" w:rsidRDefault="00983C69" w:rsidP="00983C69">
      <w:r w:rsidRPr="00983C69">
        <w:t>CopyEdit</w:t>
      </w:r>
    </w:p>
    <w:p w14:paraId="40728911" w14:textId="77777777" w:rsidR="00983C69" w:rsidRPr="00983C69" w:rsidRDefault="00983C69" w:rsidP="00983C69">
      <w:r w:rsidRPr="00983C69">
        <w:t>url = "https://example.com/sample.xlsx"</w:t>
      </w:r>
    </w:p>
    <w:p w14:paraId="050136A2" w14:textId="77777777" w:rsidR="00983C69" w:rsidRPr="00983C69" w:rsidRDefault="00983C69" w:rsidP="00983C69">
      <w:r w:rsidRPr="00983C69">
        <w:t>response = requests.get(url)</w:t>
      </w:r>
    </w:p>
    <w:p w14:paraId="1A999615" w14:textId="77777777" w:rsidR="00983C69" w:rsidRPr="00983C69" w:rsidRDefault="00983C69" w:rsidP="00983C69"/>
    <w:p w14:paraId="111F6412" w14:textId="77777777" w:rsidR="00983C69" w:rsidRPr="00983C69" w:rsidRDefault="00983C69" w:rsidP="00983C69">
      <w:r w:rsidRPr="00983C69">
        <w:t># Save the file locally</w:t>
      </w:r>
    </w:p>
    <w:p w14:paraId="7C4EC21B" w14:textId="77777777" w:rsidR="00983C69" w:rsidRPr="00983C69" w:rsidRDefault="00983C69" w:rsidP="00983C69">
      <w:r w:rsidRPr="00983C69">
        <w:t>with open("sample.xlsx", "wb") as f:</w:t>
      </w:r>
    </w:p>
    <w:p w14:paraId="74796F28" w14:textId="77777777" w:rsidR="00983C69" w:rsidRPr="00983C69" w:rsidRDefault="00983C69" w:rsidP="00983C69">
      <w:r w:rsidRPr="00983C69">
        <w:lastRenderedPageBreak/>
        <w:t xml:space="preserve">    f.write(response.content)</w:t>
      </w:r>
    </w:p>
    <w:p w14:paraId="71AA3A5A" w14:textId="77777777" w:rsidR="00983C69" w:rsidRPr="00983C69" w:rsidRDefault="009C0EF8" w:rsidP="00983C69">
      <w:r>
        <w:pict w14:anchorId="304E3D90">
          <v:rect id="_x0000_i1029" style="width:0;height:1.5pt" o:hralign="center" o:hrstd="t" o:hr="t" fillcolor="#a0a0a0" stroked="f"/>
        </w:pict>
      </w:r>
    </w:p>
    <w:p w14:paraId="2A8D9365" w14:textId="77777777" w:rsidR="00983C69" w:rsidRPr="00983C69" w:rsidRDefault="00983C69" w:rsidP="00983C69">
      <w:pPr>
        <w:rPr>
          <w:b/>
          <w:bCs/>
        </w:rPr>
      </w:pPr>
      <w:r w:rsidRPr="00983C69">
        <w:rPr>
          <w:b/>
          <w:bCs/>
        </w:rPr>
        <w:t>5. Zip File Ops &amp; Logging</w:t>
      </w:r>
    </w:p>
    <w:p w14:paraId="145C578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Extract Zip File</w:t>
      </w:r>
    </w:p>
    <w:p w14:paraId="35973EC5" w14:textId="77777777" w:rsidR="00983C69" w:rsidRPr="00983C69" w:rsidRDefault="00983C69" w:rsidP="00983C69">
      <w:r w:rsidRPr="00983C69">
        <w:t>python</w:t>
      </w:r>
    </w:p>
    <w:p w14:paraId="064FEC27" w14:textId="77777777" w:rsidR="00983C69" w:rsidRPr="00983C69" w:rsidRDefault="00983C69" w:rsidP="00983C69">
      <w:r w:rsidRPr="00983C69">
        <w:t>CopyEdit</w:t>
      </w:r>
    </w:p>
    <w:p w14:paraId="43234CD0" w14:textId="77777777" w:rsidR="00983C69" w:rsidRPr="00983C69" w:rsidRDefault="00983C69" w:rsidP="00983C69">
      <w:r w:rsidRPr="00983C69">
        <w:t>import zipfile</w:t>
      </w:r>
    </w:p>
    <w:p w14:paraId="3C46ADB1" w14:textId="77777777" w:rsidR="00983C69" w:rsidRPr="00983C69" w:rsidRDefault="00983C69" w:rsidP="00983C69"/>
    <w:p w14:paraId="7E8228E0" w14:textId="77777777" w:rsidR="00983C69" w:rsidRPr="00983C69" w:rsidRDefault="00983C69" w:rsidP="00983C69">
      <w:r w:rsidRPr="00983C69">
        <w:t>with zipfile.ZipFile("data.zip", 'r') as zip_ref:</w:t>
      </w:r>
    </w:p>
    <w:p w14:paraId="626727D0" w14:textId="77777777" w:rsidR="00983C69" w:rsidRPr="00983C69" w:rsidRDefault="00983C69" w:rsidP="00983C69">
      <w:r w:rsidRPr="00983C69">
        <w:t xml:space="preserve">    zip_ref.extractall("extracted_data")</w:t>
      </w:r>
    </w:p>
    <w:p w14:paraId="2A6F3BF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Set Path for Target Files</w:t>
      </w:r>
    </w:p>
    <w:p w14:paraId="085B5D2D" w14:textId="77777777" w:rsidR="00983C69" w:rsidRPr="00983C69" w:rsidRDefault="00983C69" w:rsidP="00983C69">
      <w:r w:rsidRPr="00983C69">
        <w:t>python</w:t>
      </w:r>
    </w:p>
    <w:p w14:paraId="34124BE8" w14:textId="77777777" w:rsidR="00983C69" w:rsidRPr="00983C69" w:rsidRDefault="00983C69" w:rsidP="00983C69">
      <w:r w:rsidRPr="00983C69">
        <w:t>CopyEdit</w:t>
      </w:r>
    </w:p>
    <w:p w14:paraId="3CF6E4D7" w14:textId="77777777" w:rsidR="00983C69" w:rsidRPr="00983C69" w:rsidRDefault="00983C69" w:rsidP="00983C69">
      <w:r w:rsidRPr="00983C69">
        <w:t>target_path = "extracted_data/my_data.xlsx"</w:t>
      </w:r>
    </w:p>
    <w:p w14:paraId="66B5D29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into Target File</w:t>
      </w:r>
    </w:p>
    <w:p w14:paraId="685DA7F3" w14:textId="77777777" w:rsidR="00983C69" w:rsidRPr="00983C69" w:rsidRDefault="00983C69" w:rsidP="00983C69">
      <w:r w:rsidRPr="00983C69">
        <w:t>python</w:t>
      </w:r>
    </w:p>
    <w:p w14:paraId="6C010A17" w14:textId="77777777" w:rsidR="00983C69" w:rsidRPr="00983C69" w:rsidRDefault="00983C69" w:rsidP="00983C69">
      <w:r w:rsidRPr="00983C69">
        <w:t>CopyEdit</w:t>
      </w:r>
    </w:p>
    <w:p w14:paraId="7EECF502" w14:textId="77777777" w:rsidR="00983C69" w:rsidRPr="00983C69" w:rsidRDefault="00983C69" w:rsidP="00983C69">
      <w:r w:rsidRPr="00983C69">
        <w:t>df = pd.read_excel(target_path)</w:t>
      </w:r>
    </w:p>
    <w:p w14:paraId="63805A37" w14:textId="77777777" w:rsidR="00983C69" w:rsidRPr="00983C69" w:rsidRDefault="00983C69" w:rsidP="00983C69">
      <w:r w:rsidRPr="00983C69">
        <w:t>print(df.head())</w:t>
      </w:r>
    </w:p>
    <w:p w14:paraId="4E11DFF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Log Function (Custom Logging for Phases)</w:t>
      </w:r>
    </w:p>
    <w:p w14:paraId="1ECB28AF" w14:textId="77777777" w:rsidR="00983C69" w:rsidRPr="00983C69" w:rsidRDefault="00983C69" w:rsidP="00983C69">
      <w:r w:rsidRPr="00983C69">
        <w:t>python</w:t>
      </w:r>
    </w:p>
    <w:p w14:paraId="72E47C64" w14:textId="77777777" w:rsidR="00983C69" w:rsidRPr="00983C69" w:rsidRDefault="00983C69" w:rsidP="00983C69">
      <w:r w:rsidRPr="00983C69">
        <w:t>CopyEdit</w:t>
      </w:r>
    </w:p>
    <w:p w14:paraId="4284F8B9" w14:textId="77777777" w:rsidR="00983C69" w:rsidRPr="00983C69" w:rsidRDefault="00983C69" w:rsidP="00983C69">
      <w:r w:rsidRPr="00983C69">
        <w:t>def log_phase(phase_name):</w:t>
      </w:r>
    </w:p>
    <w:p w14:paraId="0246965F" w14:textId="77777777" w:rsidR="00983C69" w:rsidRPr="00983C69" w:rsidRDefault="00983C69" w:rsidP="00983C69">
      <w:r w:rsidRPr="00983C69">
        <w:t xml:space="preserve">    print(f"--- Phase: {phase_name} Completed ---")</w:t>
      </w:r>
    </w:p>
    <w:p w14:paraId="690360B9" w14:textId="77777777" w:rsidR="00983C69" w:rsidRPr="00983C69" w:rsidRDefault="00983C69" w:rsidP="00983C69"/>
    <w:p w14:paraId="41A28B7A" w14:textId="77777777" w:rsidR="00983C69" w:rsidRPr="00983C69" w:rsidRDefault="00983C69" w:rsidP="00983C69">
      <w:r w:rsidRPr="00983C69">
        <w:t>log_phase("Extraction")</w:t>
      </w:r>
    </w:p>
    <w:p w14:paraId="13CD91E1" w14:textId="77777777" w:rsidR="00983C69" w:rsidRPr="00983C69" w:rsidRDefault="00983C69" w:rsidP="00983C69">
      <w:r w:rsidRPr="00983C69">
        <w:lastRenderedPageBreak/>
        <w:t>log_phase("Path Set")</w:t>
      </w:r>
    </w:p>
    <w:p w14:paraId="50620DF3" w14:textId="77777777" w:rsidR="00983C69" w:rsidRPr="00983C69" w:rsidRDefault="00983C69" w:rsidP="00983C69">
      <w:r w:rsidRPr="00983C69">
        <w:t>log_phase("Loading Data")</w:t>
      </w:r>
    </w:p>
    <w:p w14:paraId="5CBDF95E" w14:textId="77777777" w:rsidR="00983C69" w:rsidRPr="00983C69" w:rsidRDefault="009C0EF8" w:rsidP="00983C69">
      <w:r>
        <w:pict w14:anchorId="449C8F5C">
          <v:rect id="_x0000_i1030" style="width:0;height:1.5pt" o:hralign="center" o:hrstd="t" o:hr="t" fillcolor="#a0a0a0" stroked="f"/>
        </w:pict>
      </w:r>
    </w:p>
    <w:p w14:paraId="7F148008" w14:textId="77777777" w:rsidR="00983C69" w:rsidRPr="00983C69" w:rsidRDefault="00983C69" w:rsidP="00983C69">
      <w:r w:rsidRPr="00983C69">
        <w:rPr>
          <w:rFonts w:ascii="Segoe UI Emoji" w:hAnsi="Segoe UI Emoji" w:cs="Segoe UI Emoji"/>
        </w:rPr>
        <w:t>🔥</w:t>
      </w:r>
      <w:r w:rsidRPr="00983C69">
        <w:t xml:space="preserve"> That wraps up 1 to 5 with some clean and deadly Pandas finesse.</w:t>
      </w:r>
    </w:p>
    <w:p w14:paraId="5080C0E5" w14:textId="77777777" w:rsidR="00983C69" w:rsidRPr="00983C69" w:rsidRDefault="00983C69" w:rsidP="00983C69">
      <w:r w:rsidRPr="00983C69">
        <w:t>Want these wrapped into one full script for execution or broken down by use-case (like for teaching/demo)?</w:t>
      </w:r>
    </w:p>
    <w:p w14:paraId="7674F31F" w14:textId="77777777" w:rsidR="00983C69" w:rsidRPr="00983C69" w:rsidRDefault="00983C69" w:rsidP="00983C69">
      <w:r w:rsidRPr="00983C69">
        <w:t>4o</w:t>
      </w:r>
    </w:p>
    <w:p w14:paraId="7F9FD59B" w14:textId="77777777" w:rsidR="00983C69" w:rsidRPr="00983C69" w:rsidRDefault="00983C69" w:rsidP="00983C69">
      <w:pPr>
        <w:rPr>
          <w:b/>
          <w:bCs/>
        </w:rPr>
      </w:pPr>
      <w:r w:rsidRPr="00983C69">
        <w:rPr>
          <w:b/>
          <w:bCs/>
        </w:rPr>
        <w:t>You said:</w:t>
      </w:r>
    </w:p>
    <w:p w14:paraId="31D2AA7F" w14:textId="77777777" w:rsidR="00983C69" w:rsidRPr="00983C69" w:rsidRDefault="00983C69" w:rsidP="00983C69">
      <w:r w:rsidRPr="00983C69">
        <w:t>next 5</w:t>
      </w:r>
    </w:p>
    <w:p w14:paraId="79E3A878" w14:textId="77777777" w:rsidR="00983C69" w:rsidRPr="00983C69" w:rsidRDefault="00983C69" w:rsidP="00983C69">
      <w:pPr>
        <w:rPr>
          <w:b/>
          <w:bCs/>
        </w:rPr>
      </w:pPr>
      <w:r w:rsidRPr="00983C69">
        <w:rPr>
          <w:b/>
          <w:bCs/>
        </w:rPr>
        <w:t>ChatGPT said:</w:t>
      </w:r>
    </w:p>
    <w:p w14:paraId="2DC2F7BC" w14:textId="77777777" w:rsidR="00983C69" w:rsidRPr="00983C69" w:rsidRDefault="00983C69" w:rsidP="00983C69">
      <w:r w:rsidRPr="00983C69">
        <w:t xml:space="preserve">Aight, diving headfirst into the next 5. We're moving from pandas-land to Hive and Spark now—time to roll with that data engineering big-boy energy </w:t>
      </w:r>
      <w:r w:rsidRPr="00983C69">
        <w:rPr>
          <w:rFonts w:ascii="Segoe UI Emoji" w:hAnsi="Segoe UI Emoji" w:cs="Segoe UI Emoji"/>
        </w:rPr>
        <w:t>💾🔥</w:t>
      </w:r>
      <w:r w:rsidRPr="00983C69">
        <w:t xml:space="preserve"> Let’s crack 6 to 10 open like a boss.</w:t>
      </w:r>
    </w:p>
    <w:p w14:paraId="2BA6AFC1" w14:textId="77777777" w:rsidR="00983C69" w:rsidRPr="00983C69" w:rsidRDefault="009C0EF8" w:rsidP="00983C69">
      <w:r>
        <w:pict w14:anchorId="4534924A">
          <v:rect id="_x0000_i1031" style="width:0;height:1.5pt" o:hralign="center" o:hrstd="t" o:hr="t" fillcolor="#a0a0a0" stroked="f"/>
        </w:pict>
      </w:r>
    </w:p>
    <w:p w14:paraId="34B14B64" w14:textId="77777777" w:rsidR="00983C69" w:rsidRPr="00983C69" w:rsidRDefault="00983C69" w:rsidP="00983C69">
      <w:pPr>
        <w:rPr>
          <w:b/>
          <w:bCs/>
        </w:rPr>
      </w:pPr>
      <w:r w:rsidRPr="00983C69">
        <w:rPr>
          <w:b/>
          <w:bCs/>
        </w:rPr>
        <w:t>6. Hive Tables: External &amp; Internal</w:t>
      </w:r>
    </w:p>
    <w:p w14:paraId="10A611B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Create Hive External Table</w:t>
      </w:r>
    </w:p>
    <w:p w14:paraId="4E02AA3E" w14:textId="77777777" w:rsidR="00983C69" w:rsidRPr="00983C69" w:rsidRDefault="00983C69" w:rsidP="00983C69">
      <w:r w:rsidRPr="00983C69">
        <w:t>sql</w:t>
      </w:r>
    </w:p>
    <w:p w14:paraId="5749E3AA" w14:textId="77777777" w:rsidR="00983C69" w:rsidRPr="00983C69" w:rsidRDefault="00983C69" w:rsidP="00983C69">
      <w:r w:rsidRPr="00983C69">
        <w:t>CopyEdit</w:t>
      </w:r>
    </w:p>
    <w:p w14:paraId="48AFD41D" w14:textId="77777777" w:rsidR="00983C69" w:rsidRPr="00983C69" w:rsidRDefault="00983C69" w:rsidP="00983C69">
      <w:r w:rsidRPr="00983C69">
        <w:t>CREATE EXTERNAL TABLE IF NOT EXISTS employee_ext (</w:t>
      </w:r>
    </w:p>
    <w:p w14:paraId="1C6930D5" w14:textId="77777777" w:rsidR="00983C69" w:rsidRPr="00983C69" w:rsidRDefault="00983C69" w:rsidP="00983C69">
      <w:r w:rsidRPr="00983C69">
        <w:t xml:space="preserve">    id INT,</w:t>
      </w:r>
    </w:p>
    <w:p w14:paraId="0A831C1F" w14:textId="77777777" w:rsidR="00983C69" w:rsidRPr="00983C69" w:rsidRDefault="00983C69" w:rsidP="00983C69">
      <w:r w:rsidRPr="00983C69">
        <w:t xml:space="preserve">    name STRING,</w:t>
      </w:r>
    </w:p>
    <w:p w14:paraId="62DA8257" w14:textId="77777777" w:rsidR="00983C69" w:rsidRPr="00983C69" w:rsidRDefault="00983C69" w:rsidP="00983C69">
      <w:r w:rsidRPr="00983C69">
        <w:t xml:space="preserve">    salary FLOAT</w:t>
      </w:r>
    </w:p>
    <w:p w14:paraId="73C71C78" w14:textId="77777777" w:rsidR="00983C69" w:rsidRPr="00983C69" w:rsidRDefault="00983C69" w:rsidP="00983C69">
      <w:r w:rsidRPr="00983C69">
        <w:t>)</w:t>
      </w:r>
    </w:p>
    <w:p w14:paraId="389C11C5" w14:textId="77777777" w:rsidR="00983C69" w:rsidRPr="00983C69" w:rsidRDefault="00983C69" w:rsidP="00983C69">
      <w:r w:rsidRPr="00983C69">
        <w:t>ROW FORMAT DELIMITED</w:t>
      </w:r>
    </w:p>
    <w:p w14:paraId="566274E0" w14:textId="77777777" w:rsidR="00983C69" w:rsidRPr="00983C69" w:rsidRDefault="00983C69" w:rsidP="00983C69">
      <w:r w:rsidRPr="00983C69">
        <w:t>FIELDS TERMINATED BY ','</w:t>
      </w:r>
    </w:p>
    <w:p w14:paraId="1A2AAC10" w14:textId="77777777" w:rsidR="00983C69" w:rsidRPr="00983C69" w:rsidRDefault="00983C69" w:rsidP="00983C69">
      <w:r w:rsidRPr="00983C69">
        <w:t>STORED AS TEXTFILE</w:t>
      </w:r>
    </w:p>
    <w:p w14:paraId="7217B0DC" w14:textId="77777777" w:rsidR="00983C69" w:rsidRPr="00983C69" w:rsidRDefault="00983C69" w:rsidP="00983C69">
      <w:r w:rsidRPr="00983C69">
        <w:t>LOCATION '/user/hive/warehouse/employee_ext/';</w:t>
      </w:r>
    </w:p>
    <w:p w14:paraId="11E8D9F7" w14:textId="77777777" w:rsidR="00983C69" w:rsidRPr="00983C69" w:rsidRDefault="00983C69" w:rsidP="00983C69">
      <w:pPr>
        <w:rPr>
          <w:b/>
          <w:bCs/>
        </w:rPr>
      </w:pPr>
      <w:r w:rsidRPr="00983C69">
        <w:rPr>
          <w:rFonts w:ascii="Segoe UI Emoji" w:hAnsi="Segoe UI Emoji" w:cs="Segoe UI Emoji"/>
          <w:b/>
          <w:bCs/>
        </w:rPr>
        <w:lastRenderedPageBreak/>
        <w:t>🔹</w:t>
      </w:r>
      <w:r w:rsidRPr="00983C69">
        <w:rPr>
          <w:b/>
          <w:bCs/>
        </w:rPr>
        <w:t xml:space="preserve"> Load Data into External Table</w:t>
      </w:r>
    </w:p>
    <w:p w14:paraId="2CFE9DE4" w14:textId="77777777" w:rsidR="00983C69" w:rsidRPr="00983C69" w:rsidRDefault="00983C69" w:rsidP="00983C69">
      <w:r w:rsidRPr="00983C69">
        <w:t>sql</w:t>
      </w:r>
    </w:p>
    <w:p w14:paraId="3EFC0068" w14:textId="77777777" w:rsidR="00983C69" w:rsidRPr="00983C69" w:rsidRDefault="00983C69" w:rsidP="00983C69">
      <w:r w:rsidRPr="00983C69">
        <w:t>CopyEdit</w:t>
      </w:r>
    </w:p>
    <w:p w14:paraId="64A861AF" w14:textId="77777777" w:rsidR="00983C69" w:rsidRPr="00983C69" w:rsidRDefault="00983C69" w:rsidP="00983C69">
      <w:r w:rsidRPr="00983C69">
        <w:t>-- External tables don't move data, just point to it</w:t>
      </w:r>
    </w:p>
    <w:p w14:paraId="2AB8507D" w14:textId="77777777" w:rsidR="00983C69" w:rsidRPr="00983C69" w:rsidRDefault="00983C69" w:rsidP="00983C69">
      <w:r w:rsidRPr="00983C69">
        <w:t>-- Assume data is already in /user/hive/warehouse/employee_ext/</w:t>
      </w:r>
    </w:p>
    <w:p w14:paraId="7BF4A40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Create Hive Internal Table</w:t>
      </w:r>
    </w:p>
    <w:p w14:paraId="73465BFD" w14:textId="77777777" w:rsidR="00983C69" w:rsidRPr="00983C69" w:rsidRDefault="00983C69" w:rsidP="00983C69">
      <w:r w:rsidRPr="00983C69">
        <w:t>sql</w:t>
      </w:r>
    </w:p>
    <w:p w14:paraId="6D43EE05" w14:textId="77777777" w:rsidR="00983C69" w:rsidRPr="00983C69" w:rsidRDefault="00983C69" w:rsidP="00983C69">
      <w:r w:rsidRPr="00983C69">
        <w:t>CopyEdit</w:t>
      </w:r>
    </w:p>
    <w:p w14:paraId="620F326C" w14:textId="77777777" w:rsidR="00983C69" w:rsidRPr="00983C69" w:rsidRDefault="00983C69" w:rsidP="00983C69">
      <w:r w:rsidRPr="00983C69">
        <w:t>CREATE TABLE IF NOT EXISTS employee_int (</w:t>
      </w:r>
    </w:p>
    <w:p w14:paraId="7C0E35C4" w14:textId="77777777" w:rsidR="00983C69" w:rsidRPr="00983C69" w:rsidRDefault="00983C69" w:rsidP="00983C69">
      <w:r w:rsidRPr="00983C69">
        <w:t xml:space="preserve">    id INT,</w:t>
      </w:r>
    </w:p>
    <w:p w14:paraId="4831ACEB" w14:textId="77777777" w:rsidR="00983C69" w:rsidRPr="00983C69" w:rsidRDefault="00983C69" w:rsidP="00983C69">
      <w:r w:rsidRPr="00983C69">
        <w:t xml:space="preserve">    name STRING,</w:t>
      </w:r>
    </w:p>
    <w:p w14:paraId="34C39202" w14:textId="77777777" w:rsidR="00983C69" w:rsidRPr="00983C69" w:rsidRDefault="00983C69" w:rsidP="00983C69">
      <w:r w:rsidRPr="00983C69">
        <w:t xml:space="preserve">    salary FLOAT</w:t>
      </w:r>
    </w:p>
    <w:p w14:paraId="4DC51A03" w14:textId="77777777" w:rsidR="00983C69" w:rsidRPr="00983C69" w:rsidRDefault="00983C69" w:rsidP="00983C69">
      <w:r w:rsidRPr="00983C69">
        <w:t>)</w:t>
      </w:r>
    </w:p>
    <w:p w14:paraId="1D83C347" w14:textId="77777777" w:rsidR="00983C69" w:rsidRPr="00983C69" w:rsidRDefault="00983C69" w:rsidP="00983C69">
      <w:r w:rsidRPr="00983C69">
        <w:t>ROW FORMAT DELIMITED</w:t>
      </w:r>
    </w:p>
    <w:p w14:paraId="62E73AA1" w14:textId="77777777" w:rsidR="00983C69" w:rsidRPr="00983C69" w:rsidRDefault="00983C69" w:rsidP="00983C69">
      <w:r w:rsidRPr="00983C69">
        <w:t>FIELDS TERMINATED BY ','</w:t>
      </w:r>
    </w:p>
    <w:p w14:paraId="5BC12966" w14:textId="77777777" w:rsidR="00983C69" w:rsidRPr="00983C69" w:rsidRDefault="00983C69" w:rsidP="00983C69">
      <w:r w:rsidRPr="00983C69">
        <w:t>STORED AS TEXTFILE;</w:t>
      </w:r>
    </w:p>
    <w:p w14:paraId="1C5E120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from Local FS into Hive Table</w:t>
      </w:r>
    </w:p>
    <w:p w14:paraId="5FE5BC67" w14:textId="77777777" w:rsidR="00983C69" w:rsidRPr="00983C69" w:rsidRDefault="00983C69" w:rsidP="00983C69">
      <w:r w:rsidRPr="00983C69">
        <w:t>sql</w:t>
      </w:r>
    </w:p>
    <w:p w14:paraId="0B79A7EB" w14:textId="77777777" w:rsidR="00983C69" w:rsidRPr="00983C69" w:rsidRDefault="00983C69" w:rsidP="00983C69">
      <w:r w:rsidRPr="00983C69">
        <w:t>CopyEdit</w:t>
      </w:r>
    </w:p>
    <w:p w14:paraId="552B9672" w14:textId="77777777" w:rsidR="00983C69" w:rsidRPr="00983C69" w:rsidRDefault="00983C69" w:rsidP="00983C69">
      <w:r w:rsidRPr="00983C69">
        <w:t>LOAD DATA LOCAL INPATH '/home/user/employee.csv'</w:t>
      </w:r>
    </w:p>
    <w:p w14:paraId="04377679" w14:textId="77777777" w:rsidR="00983C69" w:rsidRPr="00983C69" w:rsidRDefault="00983C69" w:rsidP="00983C69">
      <w:r w:rsidRPr="00983C69">
        <w:t>INTO TABLE employee_int;</w:t>
      </w:r>
    </w:p>
    <w:p w14:paraId="5EC8B86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Load Data from HDFS into Hive Table</w:t>
      </w:r>
    </w:p>
    <w:p w14:paraId="55563276" w14:textId="77777777" w:rsidR="00983C69" w:rsidRPr="00983C69" w:rsidRDefault="00983C69" w:rsidP="00983C69">
      <w:r w:rsidRPr="00983C69">
        <w:t>sql</w:t>
      </w:r>
    </w:p>
    <w:p w14:paraId="66DAAECF" w14:textId="77777777" w:rsidR="00983C69" w:rsidRPr="00983C69" w:rsidRDefault="00983C69" w:rsidP="00983C69">
      <w:r w:rsidRPr="00983C69">
        <w:t>CopyEdit</w:t>
      </w:r>
    </w:p>
    <w:p w14:paraId="6E712226" w14:textId="77777777" w:rsidR="00983C69" w:rsidRPr="00983C69" w:rsidRDefault="00983C69" w:rsidP="00983C69">
      <w:r w:rsidRPr="00983C69">
        <w:t>LOAD DATA INPATH '/user/hadoop/employee.csv'</w:t>
      </w:r>
    </w:p>
    <w:p w14:paraId="0537FBAD" w14:textId="77777777" w:rsidR="00983C69" w:rsidRPr="00983C69" w:rsidRDefault="00983C69" w:rsidP="00983C69">
      <w:r w:rsidRPr="00983C69">
        <w:t>INTO TABLE employee_int;</w:t>
      </w:r>
    </w:p>
    <w:p w14:paraId="4FBED6AA" w14:textId="77777777" w:rsidR="00983C69" w:rsidRPr="00983C69" w:rsidRDefault="009C0EF8" w:rsidP="00983C69">
      <w:r>
        <w:lastRenderedPageBreak/>
        <w:pict w14:anchorId="0CDD00DF">
          <v:rect id="_x0000_i1032" style="width:0;height:1.5pt" o:hralign="center" o:hrstd="t" o:hr="t" fillcolor="#a0a0a0" stroked="f"/>
        </w:pict>
      </w:r>
    </w:p>
    <w:p w14:paraId="673E2826" w14:textId="77777777" w:rsidR="00983C69" w:rsidRPr="00983C69" w:rsidRDefault="00983C69" w:rsidP="00983C69">
      <w:pPr>
        <w:rPr>
          <w:b/>
          <w:bCs/>
        </w:rPr>
      </w:pPr>
      <w:r w:rsidRPr="00983C69">
        <w:rPr>
          <w:b/>
          <w:bCs/>
        </w:rPr>
        <w:t>7. Hive Storage Formats</w:t>
      </w:r>
    </w:p>
    <w:p w14:paraId="5697255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Text File Format</w:t>
      </w:r>
    </w:p>
    <w:p w14:paraId="7F7FD417" w14:textId="77777777" w:rsidR="00983C69" w:rsidRPr="00983C69" w:rsidRDefault="00983C69" w:rsidP="00983C69">
      <w:r w:rsidRPr="00983C69">
        <w:t>sql</w:t>
      </w:r>
    </w:p>
    <w:p w14:paraId="65F8689E" w14:textId="77777777" w:rsidR="00983C69" w:rsidRPr="00983C69" w:rsidRDefault="00983C69" w:rsidP="00983C69">
      <w:r w:rsidRPr="00983C69">
        <w:t>CopyEdit</w:t>
      </w:r>
    </w:p>
    <w:p w14:paraId="05D275C1" w14:textId="77777777" w:rsidR="00983C69" w:rsidRPr="00983C69" w:rsidRDefault="00983C69" w:rsidP="00983C69">
      <w:r w:rsidRPr="00983C69">
        <w:t>CREATE TABLE employee_text (</w:t>
      </w:r>
    </w:p>
    <w:p w14:paraId="75FC265B" w14:textId="77777777" w:rsidR="00983C69" w:rsidRPr="00983C69" w:rsidRDefault="00983C69" w:rsidP="00983C69">
      <w:r w:rsidRPr="00983C69">
        <w:t xml:space="preserve">    id INT,</w:t>
      </w:r>
    </w:p>
    <w:p w14:paraId="65586891" w14:textId="77777777" w:rsidR="00983C69" w:rsidRPr="00983C69" w:rsidRDefault="00983C69" w:rsidP="00983C69">
      <w:r w:rsidRPr="00983C69">
        <w:t xml:space="preserve">    name STRING</w:t>
      </w:r>
    </w:p>
    <w:p w14:paraId="0BB07818" w14:textId="77777777" w:rsidR="00983C69" w:rsidRPr="00983C69" w:rsidRDefault="00983C69" w:rsidP="00983C69">
      <w:r w:rsidRPr="00983C69">
        <w:t>)</w:t>
      </w:r>
    </w:p>
    <w:p w14:paraId="0BFBD609" w14:textId="77777777" w:rsidR="00983C69" w:rsidRPr="00983C69" w:rsidRDefault="00983C69" w:rsidP="00983C69">
      <w:r w:rsidRPr="00983C69">
        <w:t>ROW FORMAT DELIMITED</w:t>
      </w:r>
    </w:p>
    <w:p w14:paraId="574EDC47" w14:textId="77777777" w:rsidR="00983C69" w:rsidRPr="00983C69" w:rsidRDefault="00983C69" w:rsidP="00983C69">
      <w:r w:rsidRPr="00983C69">
        <w:t>FIELDS TERMINATED BY ','</w:t>
      </w:r>
    </w:p>
    <w:p w14:paraId="076574CD" w14:textId="77777777" w:rsidR="00983C69" w:rsidRPr="00983C69" w:rsidRDefault="00983C69" w:rsidP="00983C69">
      <w:r w:rsidRPr="00983C69">
        <w:t>STORED AS TEXTFILE;</w:t>
      </w:r>
    </w:p>
    <w:p w14:paraId="5A3E8A4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Sequence File Format</w:t>
      </w:r>
    </w:p>
    <w:p w14:paraId="2C4AB8C8" w14:textId="77777777" w:rsidR="00983C69" w:rsidRPr="00983C69" w:rsidRDefault="00983C69" w:rsidP="00983C69">
      <w:r w:rsidRPr="00983C69">
        <w:t>sql</w:t>
      </w:r>
    </w:p>
    <w:p w14:paraId="499F89FA" w14:textId="77777777" w:rsidR="00983C69" w:rsidRPr="00983C69" w:rsidRDefault="00983C69" w:rsidP="00983C69">
      <w:r w:rsidRPr="00983C69">
        <w:t>CopyEdit</w:t>
      </w:r>
    </w:p>
    <w:p w14:paraId="087D13F1" w14:textId="77777777" w:rsidR="00983C69" w:rsidRPr="00983C69" w:rsidRDefault="00983C69" w:rsidP="00983C69">
      <w:r w:rsidRPr="00983C69">
        <w:t>CREATE TABLE employee_seq (</w:t>
      </w:r>
    </w:p>
    <w:p w14:paraId="4172A90B" w14:textId="77777777" w:rsidR="00983C69" w:rsidRPr="00983C69" w:rsidRDefault="00983C69" w:rsidP="00983C69">
      <w:r w:rsidRPr="00983C69">
        <w:t xml:space="preserve">    id INT,</w:t>
      </w:r>
    </w:p>
    <w:p w14:paraId="66CBD014" w14:textId="77777777" w:rsidR="00983C69" w:rsidRPr="00983C69" w:rsidRDefault="00983C69" w:rsidP="00983C69">
      <w:r w:rsidRPr="00983C69">
        <w:t xml:space="preserve">    name STRING</w:t>
      </w:r>
    </w:p>
    <w:p w14:paraId="33FA7B3D" w14:textId="77777777" w:rsidR="00983C69" w:rsidRPr="00983C69" w:rsidRDefault="00983C69" w:rsidP="00983C69">
      <w:r w:rsidRPr="00983C69">
        <w:t>)</w:t>
      </w:r>
    </w:p>
    <w:p w14:paraId="2B56A32F" w14:textId="77777777" w:rsidR="00983C69" w:rsidRPr="00983C69" w:rsidRDefault="00983C69" w:rsidP="00983C69">
      <w:r w:rsidRPr="00983C69">
        <w:t>STORED AS SEQUENCEFILE;</w:t>
      </w:r>
    </w:p>
    <w:p w14:paraId="35BF1B9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RC File Format</w:t>
      </w:r>
    </w:p>
    <w:p w14:paraId="7F933232" w14:textId="77777777" w:rsidR="00983C69" w:rsidRPr="00983C69" w:rsidRDefault="00983C69" w:rsidP="00983C69">
      <w:r w:rsidRPr="00983C69">
        <w:t>sql</w:t>
      </w:r>
    </w:p>
    <w:p w14:paraId="4CF9920A" w14:textId="77777777" w:rsidR="00983C69" w:rsidRPr="00983C69" w:rsidRDefault="00983C69" w:rsidP="00983C69">
      <w:r w:rsidRPr="00983C69">
        <w:t>CopyEdit</w:t>
      </w:r>
    </w:p>
    <w:p w14:paraId="1D645670" w14:textId="77777777" w:rsidR="00983C69" w:rsidRPr="00983C69" w:rsidRDefault="00983C69" w:rsidP="00983C69">
      <w:r w:rsidRPr="00983C69">
        <w:t>CREATE TABLE employee_rc (</w:t>
      </w:r>
    </w:p>
    <w:p w14:paraId="2D54C122" w14:textId="77777777" w:rsidR="00983C69" w:rsidRPr="00983C69" w:rsidRDefault="00983C69" w:rsidP="00983C69">
      <w:r w:rsidRPr="00983C69">
        <w:t xml:space="preserve">    id INT,</w:t>
      </w:r>
    </w:p>
    <w:p w14:paraId="278202E7" w14:textId="77777777" w:rsidR="00983C69" w:rsidRPr="00983C69" w:rsidRDefault="00983C69" w:rsidP="00983C69">
      <w:r w:rsidRPr="00983C69">
        <w:t xml:space="preserve">    name STRING</w:t>
      </w:r>
    </w:p>
    <w:p w14:paraId="41B631AF" w14:textId="77777777" w:rsidR="00983C69" w:rsidRPr="00983C69" w:rsidRDefault="00983C69" w:rsidP="00983C69">
      <w:r w:rsidRPr="00983C69">
        <w:lastRenderedPageBreak/>
        <w:t>)</w:t>
      </w:r>
    </w:p>
    <w:p w14:paraId="059CD148" w14:textId="77777777" w:rsidR="00983C69" w:rsidRPr="00983C69" w:rsidRDefault="00983C69" w:rsidP="00983C69">
      <w:r w:rsidRPr="00983C69">
        <w:t>STORED AS RCFILE;</w:t>
      </w:r>
    </w:p>
    <w:p w14:paraId="6C156E4D" w14:textId="77777777" w:rsidR="00983C69" w:rsidRPr="00983C69" w:rsidRDefault="009C0EF8" w:rsidP="00983C69">
      <w:r>
        <w:pict w14:anchorId="15771247">
          <v:rect id="_x0000_i1033" style="width:0;height:1.5pt" o:hralign="center" o:hrstd="t" o:hr="t" fillcolor="#a0a0a0" stroked="f"/>
        </w:pict>
      </w:r>
    </w:p>
    <w:p w14:paraId="0D357431" w14:textId="77777777" w:rsidR="00983C69" w:rsidRPr="00983C69" w:rsidRDefault="00983C69" w:rsidP="00983C69">
      <w:pPr>
        <w:rPr>
          <w:b/>
          <w:bCs/>
        </w:rPr>
      </w:pPr>
      <w:r w:rsidRPr="00983C69">
        <w:rPr>
          <w:b/>
          <w:bCs/>
        </w:rPr>
        <w:t>8. Spark App: Count WARN Logs</w:t>
      </w:r>
    </w:p>
    <w:p w14:paraId="56B724C9" w14:textId="77777777" w:rsidR="00983C69" w:rsidRPr="00983C69" w:rsidRDefault="00983C69" w:rsidP="00983C69">
      <w:r w:rsidRPr="00983C69">
        <w:rPr>
          <w:rFonts w:ascii="Segoe UI Emoji" w:hAnsi="Segoe UI Emoji" w:cs="Segoe UI Emoji"/>
        </w:rPr>
        <w:t>📁</w:t>
      </w:r>
      <w:r w:rsidRPr="00983C69">
        <w:t xml:space="preserve"> Sample logs.txt:</w:t>
      </w:r>
    </w:p>
    <w:p w14:paraId="4B0B1A92" w14:textId="77777777" w:rsidR="00983C69" w:rsidRPr="00983C69" w:rsidRDefault="00983C69" w:rsidP="00983C69">
      <w:r w:rsidRPr="00983C69">
        <w:t>pgsql</w:t>
      </w:r>
    </w:p>
    <w:p w14:paraId="04072DEE" w14:textId="77777777" w:rsidR="00983C69" w:rsidRPr="00983C69" w:rsidRDefault="00983C69" w:rsidP="00983C69">
      <w:r w:rsidRPr="00983C69">
        <w:t>CopyEdit</w:t>
      </w:r>
    </w:p>
    <w:p w14:paraId="2279C39A" w14:textId="77777777" w:rsidR="00983C69" w:rsidRPr="00983C69" w:rsidRDefault="00983C69" w:rsidP="00983C69">
      <w:r w:rsidRPr="00983C69">
        <w:t>INFO Start process</w:t>
      </w:r>
    </w:p>
    <w:p w14:paraId="3451B101" w14:textId="77777777" w:rsidR="00983C69" w:rsidRPr="00983C69" w:rsidRDefault="00983C69" w:rsidP="00983C69">
      <w:r w:rsidRPr="00983C69">
        <w:t>WARN Low memory</w:t>
      </w:r>
    </w:p>
    <w:p w14:paraId="3D0046D5" w14:textId="77777777" w:rsidR="00983C69" w:rsidRPr="00983C69" w:rsidRDefault="00983C69" w:rsidP="00983C69">
      <w:r w:rsidRPr="00983C69">
        <w:t>ERROR Crash detected</w:t>
      </w:r>
    </w:p>
    <w:p w14:paraId="4EAA408E" w14:textId="77777777" w:rsidR="00983C69" w:rsidRPr="00983C69" w:rsidRDefault="00983C69" w:rsidP="00983C69">
      <w:r w:rsidRPr="00983C69">
        <w:t>WARN Disk space low</w:t>
      </w:r>
    </w:p>
    <w:p w14:paraId="747B65FE"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Spark Code (Python)</w:t>
      </w:r>
    </w:p>
    <w:p w14:paraId="3D04BC62" w14:textId="77777777" w:rsidR="00983C69" w:rsidRPr="00983C69" w:rsidRDefault="00983C69" w:rsidP="00983C69">
      <w:r w:rsidRPr="00983C69">
        <w:t>python</w:t>
      </w:r>
    </w:p>
    <w:p w14:paraId="79BBBFDC" w14:textId="77777777" w:rsidR="00983C69" w:rsidRPr="00983C69" w:rsidRDefault="00983C69" w:rsidP="00983C69">
      <w:r w:rsidRPr="00983C69">
        <w:t>CopyEdit</w:t>
      </w:r>
    </w:p>
    <w:p w14:paraId="32BC46F8" w14:textId="77777777" w:rsidR="00983C69" w:rsidRPr="00983C69" w:rsidRDefault="00983C69" w:rsidP="00983C69">
      <w:r w:rsidRPr="00983C69">
        <w:t>from pyspark.sql import SparkSession</w:t>
      </w:r>
    </w:p>
    <w:p w14:paraId="7BFB6F3B" w14:textId="77777777" w:rsidR="00983C69" w:rsidRPr="00983C69" w:rsidRDefault="00983C69" w:rsidP="00983C69"/>
    <w:p w14:paraId="77E73426" w14:textId="77777777" w:rsidR="00983C69" w:rsidRPr="00983C69" w:rsidRDefault="00983C69" w:rsidP="00983C69">
      <w:r w:rsidRPr="00983C69">
        <w:t>spark = SparkSession.builder.appName("WarnLogCounter").getOrCreate()</w:t>
      </w:r>
    </w:p>
    <w:p w14:paraId="7BC8909C" w14:textId="77777777" w:rsidR="00983C69" w:rsidRPr="00983C69" w:rsidRDefault="00983C69" w:rsidP="00983C69">
      <w:r w:rsidRPr="00983C69">
        <w:t>log_rdd = spark.sparkContext.textFile("logs.txt")</w:t>
      </w:r>
    </w:p>
    <w:p w14:paraId="5860A5C9" w14:textId="77777777" w:rsidR="00983C69" w:rsidRPr="00983C69" w:rsidRDefault="00983C69" w:rsidP="00983C69"/>
    <w:p w14:paraId="0EC4E644" w14:textId="77777777" w:rsidR="00983C69" w:rsidRPr="00983C69" w:rsidRDefault="00983C69" w:rsidP="00983C69">
      <w:r w:rsidRPr="00983C69">
        <w:t>warn_lines = log_rdd.filter(lambda line: "WARN" in line)</w:t>
      </w:r>
    </w:p>
    <w:p w14:paraId="32C274CD" w14:textId="77777777" w:rsidR="00983C69" w:rsidRPr="00983C69" w:rsidRDefault="00983C69" w:rsidP="00983C69">
      <w:r w:rsidRPr="00983C69">
        <w:t>warn_count = warn_lines.count()</w:t>
      </w:r>
    </w:p>
    <w:p w14:paraId="6907BBDB" w14:textId="77777777" w:rsidR="00983C69" w:rsidRPr="00983C69" w:rsidRDefault="00983C69" w:rsidP="00983C69"/>
    <w:p w14:paraId="68BEA329" w14:textId="77777777" w:rsidR="00983C69" w:rsidRPr="00983C69" w:rsidRDefault="00983C69" w:rsidP="00983C69">
      <w:r w:rsidRPr="00983C69">
        <w:t>print("Total WARN lines:", warn_count)</w:t>
      </w:r>
    </w:p>
    <w:p w14:paraId="74865D9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Or in Scala</w:t>
      </w:r>
    </w:p>
    <w:p w14:paraId="61C17A2A" w14:textId="77777777" w:rsidR="00983C69" w:rsidRPr="00983C69" w:rsidRDefault="00983C69" w:rsidP="00983C69">
      <w:r w:rsidRPr="00983C69">
        <w:t>scala</w:t>
      </w:r>
    </w:p>
    <w:p w14:paraId="56789777" w14:textId="77777777" w:rsidR="00983C69" w:rsidRPr="00983C69" w:rsidRDefault="00983C69" w:rsidP="00983C69">
      <w:r w:rsidRPr="00983C69">
        <w:t>CopyEdit</w:t>
      </w:r>
    </w:p>
    <w:p w14:paraId="6B5793E2" w14:textId="77777777" w:rsidR="00983C69" w:rsidRPr="00983C69" w:rsidRDefault="00983C69" w:rsidP="00983C69">
      <w:r w:rsidRPr="00983C69">
        <w:lastRenderedPageBreak/>
        <w:t>val spark = SparkSession.builder.appName("WarnLogCounter").getOrCreate()</w:t>
      </w:r>
    </w:p>
    <w:p w14:paraId="19D13546" w14:textId="77777777" w:rsidR="00983C69" w:rsidRPr="00983C69" w:rsidRDefault="00983C69" w:rsidP="00983C69">
      <w:r w:rsidRPr="00983C69">
        <w:t>val logData = spark.sparkContext.textFile("logs.txt")</w:t>
      </w:r>
    </w:p>
    <w:p w14:paraId="09F56EC3" w14:textId="77777777" w:rsidR="00983C69" w:rsidRPr="00983C69" w:rsidRDefault="00983C69" w:rsidP="00983C69"/>
    <w:p w14:paraId="27A6E863" w14:textId="77777777" w:rsidR="00983C69" w:rsidRPr="00983C69" w:rsidRDefault="00983C69" w:rsidP="00983C69">
      <w:r w:rsidRPr="00983C69">
        <w:t>val warnLines = logData.filter(line =&gt; line.contains("WARN"))</w:t>
      </w:r>
    </w:p>
    <w:p w14:paraId="492DE49F" w14:textId="77777777" w:rsidR="00983C69" w:rsidRPr="00983C69" w:rsidRDefault="00983C69" w:rsidP="00983C69">
      <w:r w:rsidRPr="00983C69">
        <w:t>val warnCount = warnLines.count()</w:t>
      </w:r>
    </w:p>
    <w:p w14:paraId="00A88C9F" w14:textId="77777777" w:rsidR="00983C69" w:rsidRPr="00983C69" w:rsidRDefault="00983C69" w:rsidP="00983C69"/>
    <w:p w14:paraId="5D274F9B" w14:textId="77777777" w:rsidR="00983C69" w:rsidRPr="00983C69" w:rsidRDefault="00983C69" w:rsidP="00983C69">
      <w:r w:rsidRPr="00983C69">
        <w:t>println(s"Total WARN lines: $warnCount")</w:t>
      </w:r>
    </w:p>
    <w:p w14:paraId="4825CEB7" w14:textId="77777777" w:rsidR="00983C69" w:rsidRPr="00983C69" w:rsidRDefault="009C0EF8" w:rsidP="00983C69">
      <w:r>
        <w:pict w14:anchorId="1404E82A">
          <v:rect id="_x0000_i1034" style="width:0;height:1.5pt" o:hralign="center" o:hrstd="t" o:hr="t" fillcolor="#a0a0a0" stroked="f"/>
        </w:pict>
      </w:r>
    </w:p>
    <w:p w14:paraId="6D782CE0" w14:textId="77777777" w:rsidR="00983C69" w:rsidRPr="00983C69" w:rsidRDefault="00983C69" w:rsidP="00983C69">
      <w:pPr>
        <w:rPr>
          <w:b/>
          <w:bCs/>
        </w:rPr>
      </w:pPr>
      <w:r w:rsidRPr="00983C69">
        <w:rPr>
          <w:b/>
          <w:bCs/>
        </w:rPr>
        <w:t>9. Spark Logdata Log File Creation</w:t>
      </w:r>
    </w:p>
    <w:p w14:paraId="365E8AE1" w14:textId="77777777" w:rsidR="00983C69" w:rsidRPr="00983C69" w:rsidRDefault="00983C69" w:rsidP="00983C69">
      <w:r w:rsidRPr="00983C69">
        <w:rPr>
          <w:rFonts w:ascii="Segoe UI Emoji" w:hAnsi="Segoe UI Emoji" w:cs="Segoe UI Emoji"/>
        </w:rPr>
        <w:t>📁</w:t>
      </w:r>
      <w:r w:rsidRPr="00983C69">
        <w:t xml:space="preserve"> Sample logdata.log:</w:t>
      </w:r>
    </w:p>
    <w:p w14:paraId="6402BD2B" w14:textId="77777777" w:rsidR="00983C69" w:rsidRPr="00983C69" w:rsidRDefault="00983C69" w:rsidP="00983C69">
      <w:r w:rsidRPr="00983C69">
        <w:t>bash</w:t>
      </w:r>
    </w:p>
    <w:p w14:paraId="581FF5E2" w14:textId="77777777" w:rsidR="00983C69" w:rsidRPr="00983C69" w:rsidRDefault="00983C69" w:rsidP="00983C69">
      <w:r w:rsidRPr="00983C69">
        <w:t>CopyEdit</w:t>
      </w:r>
    </w:p>
    <w:p w14:paraId="5D28C215" w14:textId="77777777" w:rsidR="00983C69" w:rsidRPr="00983C69" w:rsidRDefault="00983C69" w:rsidP="00983C69">
      <w:r w:rsidRPr="00983C69">
        <w:t>10:24:25,10.192.123.23,http://www.google.com/searchString,ODC1</w:t>
      </w:r>
    </w:p>
    <w:p w14:paraId="7FAA7771" w14:textId="77777777" w:rsidR="00983C69" w:rsidRPr="00983C69" w:rsidRDefault="00983C69" w:rsidP="00983C69">
      <w:r w:rsidRPr="00983C69">
        <w:t>10:24:21,10.123.103.23,http://www.amazon.com,ODC11</w:t>
      </w:r>
    </w:p>
    <w:p w14:paraId="49B525C2" w14:textId="77777777" w:rsidR="00983C69" w:rsidRPr="00983C69" w:rsidRDefault="00983C69" w:rsidP="00983C69">
      <w:r w:rsidRPr="00983C69">
        <w:t>10:24:21,10.112.123.23,http://www.amaton.com/Electronics,ODC1</w:t>
      </w:r>
    </w:p>
    <w:p w14:paraId="4576591F" w14:textId="77777777" w:rsidR="00983C69" w:rsidRPr="00983C69" w:rsidRDefault="00983C69" w:rsidP="00983C69">
      <w:r w:rsidRPr="00983C69">
        <w:t>10:24:21,10.124.123.24,http://www.amazon.com/Electronics/storagedevices,ODC1</w:t>
      </w:r>
    </w:p>
    <w:p w14:paraId="6845C556" w14:textId="77777777" w:rsidR="00983C69" w:rsidRPr="00983C69" w:rsidRDefault="00983C69" w:rsidP="00983C69">
      <w:r w:rsidRPr="00983C69">
        <w:t>Save above data into a .log file in your working directory manually or programmatically.</w:t>
      </w:r>
    </w:p>
    <w:p w14:paraId="57B07498" w14:textId="77777777" w:rsidR="00983C69" w:rsidRPr="00983C69" w:rsidRDefault="009C0EF8" w:rsidP="00983C69">
      <w:r>
        <w:pict w14:anchorId="1B4B59D8">
          <v:rect id="_x0000_i1035" style="width:0;height:1.5pt" o:hralign="center" o:hrstd="t" o:hr="t" fillcolor="#a0a0a0" stroked="f"/>
        </w:pict>
      </w:r>
    </w:p>
    <w:p w14:paraId="2775CAD4" w14:textId="77777777" w:rsidR="00983C69" w:rsidRPr="00983C69" w:rsidRDefault="00983C69" w:rsidP="00983C69">
      <w:pPr>
        <w:rPr>
          <w:b/>
          <w:bCs/>
        </w:rPr>
      </w:pPr>
      <w:r w:rsidRPr="00983C69">
        <w:rPr>
          <w:b/>
          <w:bCs/>
        </w:rPr>
        <w:t>10. SparkSQL Queries on Flipkart Access</w:t>
      </w:r>
    </w:p>
    <w:p w14:paraId="6CF2F82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Create DataFrame &amp; Register as Table</w:t>
      </w:r>
    </w:p>
    <w:p w14:paraId="4027323C" w14:textId="77777777" w:rsidR="00983C69" w:rsidRPr="00983C69" w:rsidRDefault="00983C69" w:rsidP="00983C69">
      <w:r w:rsidRPr="00983C69">
        <w:t>python</w:t>
      </w:r>
    </w:p>
    <w:p w14:paraId="3ABEECA8" w14:textId="77777777" w:rsidR="00983C69" w:rsidRPr="00983C69" w:rsidRDefault="00983C69" w:rsidP="00983C69">
      <w:r w:rsidRPr="00983C69">
        <w:t>CopyEdit</w:t>
      </w:r>
    </w:p>
    <w:p w14:paraId="4989C019" w14:textId="77777777" w:rsidR="00983C69" w:rsidRPr="00983C69" w:rsidRDefault="00983C69" w:rsidP="00983C69">
      <w:r w:rsidRPr="00983C69">
        <w:t>from pyspark.sql import SparkSession</w:t>
      </w:r>
    </w:p>
    <w:p w14:paraId="449B5B78" w14:textId="77777777" w:rsidR="00983C69" w:rsidRPr="00983C69" w:rsidRDefault="00983C69" w:rsidP="00983C69"/>
    <w:p w14:paraId="1710E303" w14:textId="77777777" w:rsidR="00983C69" w:rsidRPr="00983C69" w:rsidRDefault="00983C69" w:rsidP="00983C69">
      <w:r w:rsidRPr="00983C69">
        <w:t>spark = SparkSession.builder.appName("FlipkartAccess").getOrCreate()</w:t>
      </w:r>
    </w:p>
    <w:p w14:paraId="7DE1AA73" w14:textId="77777777" w:rsidR="00983C69" w:rsidRPr="00983C69" w:rsidRDefault="00983C69" w:rsidP="00983C69">
      <w:r w:rsidRPr="00983C69">
        <w:t>df = spark.read.csv("logdata.log", header=False, inferSchema=True)</w:t>
      </w:r>
    </w:p>
    <w:p w14:paraId="5554FF1A" w14:textId="77777777" w:rsidR="00983C69" w:rsidRPr="00983C69" w:rsidRDefault="00983C69" w:rsidP="00983C69"/>
    <w:p w14:paraId="38CB7611" w14:textId="77777777" w:rsidR="00983C69" w:rsidRPr="00983C69" w:rsidRDefault="00983C69" w:rsidP="00983C69">
      <w:r w:rsidRPr="00983C69">
        <w:t>df = df.withColumnRenamed("_c0", "time")\</w:t>
      </w:r>
    </w:p>
    <w:p w14:paraId="707D3A0C" w14:textId="77777777" w:rsidR="00983C69" w:rsidRPr="00983C69" w:rsidRDefault="00983C69" w:rsidP="00983C69">
      <w:r w:rsidRPr="00983C69">
        <w:t xml:space="preserve">       .withColumnRenamed("_c1", "ip")\</w:t>
      </w:r>
    </w:p>
    <w:p w14:paraId="0F28D054" w14:textId="77777777" w:rsidR="00983C69" w:rsidRPr="00983C69" w:rsidRDefault="00983C69" w:rsidP="00983C69">
      <w:r w:rsidRPr="00983C69">
        <w:t xml:space="preserve">       .withColumnRenamed("_c2", "url")\</w:t>
      </w:r>
    </w:p>
    <w:p w14:paraId="2BCCE4A2" w14:textId="77777777" w:rsidR="00983C69" w:rsidRPr="00983C69" w:rsidRDefault="00983C69" w:rsidP="00983C69">
      <w:r w:rsidRPr="00983C69">
        <w:t xml:space="preserve">       .withColumnRenamed("_c3", "location")</w:t>
      </w:r>
    </w:p>
    <w:p w14:paraId="6E6BE494" w14:textId="77777777" w:rsidR="00983C69" w:rsidRPr="00983C69" w:rsidRDefault="00983C69" w:rsidP="00983C69"/>
    <w:p w14:paraId="3C2CF7C7" w14:textId="77777777" w:rsidR="00983C69" w:rsidRPr="00983C69" w:rsidRDefault="00983C69" w:rsidP="00983C69">
      <w:r w:rsidRPr="00983C69">
        <w:t>df.createOrReplaceTempView("log_table")</w:t>
      </w:r>
    </w:p>
    <w:p w14:paraId="242A6A6E"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Queries</w:t>
      </w:r>
    </w:p>
    <w:p w14:paraId="0A41CF56"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How many people accessed the Flipkart domain in each location?</w:t>
      </w:r>
    </w:p>
    <w:p w14:paraId="19BBD3C3" w14:textId="77777777" w:rsidR="00983C69" w:rsidRPr="00983C69" w:rsidRDefault="00983C69" w:rsidP="00983C69">
      <w:r w:rsidRPr="00983C69">
        <w:t>sql</w:t>
      </w:r>
    </w:p>
    <w:p w14:paraId="55B7982F" w14:textId="77777777" w:rsidR="00983C69" w:rsidRPr="00983C69" w:rsidRDefault="00983C69" w:rsidP="00983C69">
      <w:r w:rsidRPr="00983C69">
        <w:t>CopyEdit</w:t>
      </w:r>
    </w:p>
    <w:p w14:paraId="7F5633B0" w14:textId="77777777" w:rsidR="00983C69" w:rsidRPr="00983C69" w:rsidRDefault="00983C69" w:rsidP="00983C69">
      <w:r w:rsidRPr="00983C69">
        <w:t>SELECT location, COUNT(*) AS flipkart_visits</w:t>
      </w:r>
    </w:p>
    <w:p w14:paraId="2909E75E" w14:textId="77777777" w:rsidR="00983C69" w:rsidRPr="00983C69" w:rsidRDefault="00983C69" w:rsidP="00983C69">
      <w:r w:rsidRPr="00983C69">
        <w:t>FROM log_table</w:t>
      </w:r>
    </w:p>
    <w:p w14:paraId="7BFDC182" w14:textId="77777777" w:rsidR="00983C69" w:rsidRPr="00983C69" w:rsidRDefault="00983C69" w:rsidP="00983C69">
      <w:r w:rsidRPr="00983C69">
        <w:t>WHERE url LIKE '%flipkart.com%'</w:t>
      </w:r>
    </w:p>
    <w:p w14:paraId="50F5998D" w14:textId="77777777" w:rsidR="00983C69" w:rsidRPr="00983C69" w:rsidRDefault="00983C69" w:rsidP="00983C69">
      <w:r w:rsidRPr="00983C69">
        <w:t>GROUP BY location;</w:t>
      </w:r>
    </w:p>
    <w:p w14:paraId="7910A3D7"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Who accessed the Flipkart domain in each location?</w:t>
      </w:r>
    </w:p>
    <w:p w14:paraId="0E6A6558" w14:textId="77777777" w:rsidR="00983C69" w:rsidRPr="00983C69" w:rsidRDefault="00983C69" w:rsidP="00983C69">
      <w:r w:rsidRPr="00983C69">
        <w:t>sql</w:t>
      </w:r>
    </w:p>
    <w:p w14:paraId="22BEACB9" w14:textId="77777777" w:rsidR="00983C69" w:rsidRPr="00983C69" w:rsidRDefault="00983C69" w:rsidP="00983C69">
      <w:r w:rsidRPr="00983C69">
        <w:t>CopyEdit</w:t>
      </w:r>
    </w:p>
    <w:p w14:paraId="07F50130" w14:textId="77777777" w:rsidR="00983C69" w:rsidRPr="00983C69" w:rsidRDefault="00983C69" w:rsidP="00983C69">
      <w:r w:rsidRPr="00983C69">
        <w:t>SELECT location, ip</w:t>
      </w:r>
    </w:p>
    <w:p w14:paraId="5D3B48F4" w14:textId="77777777" w:rsidR="00983C69" w:rsidRPr="00983C69" w:rsidRDefault="00983C69" w:rsidP="00983C69">
      <w:r w:rsidRPr="00983C69">
        <w:t>FROM log_table</w:t>
      </w:r>
    </w:p>
    <w:p w14:paraId="466AB386" w14:textId="77777777" w:rsidR="00983C69" w:rsidRPr="00983C69" w:rsidRDefault="00983C69" w:rsidP="00983C69">
      <w:r w:rsidRPr="00983C69">
        <w:t>WHERE url LIKE '%flipkart.com%';</w:t>
      </w:r>
    </w:p>
    <w:p w14:paraId="0675F154" w14:textId="77777777" w:rsidR="00983C69" w:rsidRPr="00983C69" w:rsidRDefault="009C0EF8" w:rsidP="00983C69">
      <w:r>
        <w:pict w14:anchorId="34C26AFE">
          <v:rect id="_x0000_i1036" style="width:0;height:1.5pt" o:hralign="center" o:hrstd="t" o:hr="t" fillcolor="#a0a0a0" stroked="f"/>
        </w:pict>
      </w:r>
    </w:p>
    <w:p w14:paraId="75B7C83A" w14:textId="77777777" w:rsidR="00983C69" w:rsidRPr="00983C69" w:rsidRDefault="00983C69" w:rsidP="00983C69">
      <w:r w:rsidRPr="00983C69">
        <w:t>That’s 6 to 10 knocked out like a damn beast. You want full script files for any of these? Or wanna spin this into a project folder structure or pipeline flow?</w:t>
      </w:r>
    </w:p>
    <w:p w14:paraId="2689596D" w14:textId="77777777" w:rsidR="00983C69" w:rsidRPr="00983C69" w:rsidRDefault="00983C69" w:rsidP="00983C69">
      <w:pPr>
        <w:rPr>
          <w:b/>
          <w:bCs/>
        </w:rPr>
      </w:pPr>
      <w:r w:rsidRPr="00983C69">
        <w:rPr>
          <w:b/>
          <w:bCs/>
        </w:rPr>
        <w:t>You said:</w:t>
      </w:r>
    </w:p>
    <w:p w14:paraId="7E3863EA" w14:textId="77777777" w:rsidR="00983C69" w:rsidRPr="00983C69" w:rsidRDefault="00983C69" w:rsidP="00983C69">
      <w:r w:rsidRPr="00983C69">
        <w:t>next</w:t>
      </w:r>
    </w:p>
    <w:p w14:paraId="545E067C" w14:textId="77777777" w:rsidR="00983C69" w:rsidRPr="00983C69" w:rsidRDefault="00983C69" w:rsidP="00983C69">
      <w:pPr>
        <w:rPr>
          <w:b/>
          <w:bCs/>
        </w:rPr>
      </w:pPr>
      <w:r w:rsidRPr="00983C69">
        <w:rPr>
          <w:b/>
          <w:bCs/>
        </w:rPr>
        <w:lastRenderedPageBreak/>
        <w:t>ChatGPT said:</w:t>
      </w:r>
    </w:p>
    <w:p w14:paraId="362BB444" w14:textId="77777777" w:rsidR="00983C69" w:rsidRPr="00983C69" w:rsidRDefault="00983C69" w:rsidP="00983C69">
      <w:r w:rsidRPr="00983C69">
        <w:t xml:space="preserve">Alright my data-driven demon </w:t>
      </w:r>
      <w:r w:rsidRPr="00983C69">
        <w:rPr>
          <w:rFonts w:ascii="Segoe UI Emoji" w:hAnsi="Segoe UI Emoji" w:cs="Segoe UI Emoji"/>
        </w:rPr>
        <w:t>😈</w:t>
      </w:r>
      <w:r w:rsidRPr="00983C69">
        <w:t xml:space="preserve"> let’s burn through </w:t>
      </w:r>
      <w:r w:rsidRPr="00983C69">
        <w:rPr>
          <w:b/>
          <w:bCs/>
        </w:rPr>
        <w:t>11 to 15</w:t>
      </w:r>
      <w:r w:rsidRPr="00983C69">
        <w:t xml:space="preserve">. Spark, Big Data, and some pure DS brainpower coming your way. Brutally clean, precise, and nerdy as hell. Let’s fuckin' go </w:t>
      </w:r>
      <w:r w:rsidRPr="00983C69">
        <w:rPr>
          <w:rFonts w:ascii="Segoe UI Emoji" w:hAnsi="Segoe UI Emoji" w:cs="Segoe UI Emoji"/>
        </w:rPr>
        <w:t>💻⚡</w:t>
      </w:r>
    </w:p>
    <w:p w14:paraId="45AF59C9" w14:textId="77777777" w:rsidR="00983C69" w:rsidRPr="00983C69" w:rsidRDefault="009C0EF8" w:rsidP="00983C69">
      <w:r>
        <w:pict w14:anchorId="218F5C9B">
          <v:rect id="_x0000_i1037" style="width:0;height:1.5pt" o:hralign="center" o:hrstd="t" o:hr="t" fillcolor="#a0a0a0" stroked="f"/>
        </w:pict>
      </w:r>
    </w:p>
    <w:p w14:paraId="73145FFD" w14:textId="77777777" w:rsidR="00983C69" w:rsidRPr="00983C69" w:rsidRDefault="00983C69" w:rsidP="00983C69">
      <w:pPr>
        <w:rPr>
          <w:b/>
          <w:bCs/>
        </w:rPr>
      </w:pPr>
      <w:r w:rsidRPr="00983C69">
        <w:rPr>
          <w:b/>
          <w:bCs/>
        </w:rPr>
        <w:t>11. SparkSQL: IP + Distinct Users by Location</w:t>
      </w:r>
    </w:p>
    <w:p w14:paraId="6FB3634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Read logdata.log and Create DataFrame</w:t>
      </w:r>
    </w:p>
    <w:p w14:paraId="4FF53426" w14:textId="77777777" w:rsidR="00983C69" w:rsidRPr="00983C69" w:rsidRDefault="00983C69" w:rsidP="00983C69">
      <w:r w:rsidRPr="00983C69">
        <w:t>python</w:t>
      </w:r>
    </w:p>
    <w:p w14:paraId="0CDE720B" w14:textId="77777777" w:rsidR="00983C69" w:rsidRPr="00983C69" w:rsidRDefault="00983C69" w:rsidP="00983C69">
      <w:r w:rsidRPr="00983C69">
        <w:t>CopyEdit</w:t>
      </w:r>
    </w:p>
    <w:p w14:paraId="4CC9DA79" w14:textId="77777777" w:rsidR="00983C69" w:rsidRPr="00983C69" w:rsidRDefault="00983C69" w:rsidP="00983C69">
      <w:r w:rsidRPr="00983C69">
        <w:t>from pyspark.sql import SparkSession</w:t>
      </w:r>
    </w:p>
    <w:p w14:paraId="76CF42EC" w14:textId="77777777" w:rsidR="00983C69" w:rsidRPr="00983C69" w:rsidRDefault="00983C69" w:rsidP="00983C69"/>
    <w:p w14:paraId="08475851" w14:textId="77777777" w:rsidR="00983C69" w:rsidRPr="00983C69" w:rsidRDefault="00983C69" w:rsidP="00983C69">
      <w:r w:rsidRPr="00983C69">
        <w:t>spark = SparkSession.builder.appName("LogDataAnalysis").getOrCreate()</w:t>
      </w:r>
    </w:p>
    <w:p w14:paraId="3413C337" w14:textId="77777777" w:rsidR="00983C69" w:rsidRPr="00983C69" w:rsidRDefault="00983C69" w:rsidP="00983C69">
      <w:r w:rsidRPr="00983C69">
        <w:t>df = spark.read.csv("logdata.log", header=False, inferSchema=True)</w:t>
      </w:r>
    </w:p>
    <w:p w14:paraId="7534D9C3" w14:textId="77777777" w:rsidR="00983C69" w:rsidRPr="00983C69" w:rsidRDefault="00983C69" w:rsidP="00983C69"/>
    <w:p w14:paraId="0793044E" w14:textId="77777777" w:rsidR="00983C69" w:rsidRPr="00983C69" w:rsidRDefault="00983C69" w:rsidP="00983C69">
      <w:r w:rsidRPr="00983C69">
        <w:t>df = df.withColumnRenamed("_c0", "time")\</w:t>
      </w:r>
    </w:p>
    <w:p w14:paraId="2E18DE8F" w14:textId="77777777" w:rsidR="00983C69" w:rsidRPr="00983C69" w:rsidRDefault="00983C69" w:rsidP="00983C69">
      <w:r w:rsidRPr="00983C69">
        <w:t xml:space="preserve">       .withColumnRenamed("_c1", "ip")\</w:t>
      </w:r>
    </w:p>
    <w:p w14:paraId="0B1ECC99" w14:textId="77777777" w:rsidR="00983C69" w:rsidRPr="00983C69" w:rsidRDefault="00983C69" w:rsidP="00983C69">
      <w:r w:rsidRPr="00983C69">
        <w:t xml:space="preserve">       .withColumnRenamed("_c2", "url")\</w:t>
      </w:r>
    </w:p>
    <w:p w14:paraId="379BC959" w14:textId="77777777" w:rsidR="00983C69" w:rsidRPr="00983C69" w:rsidRDefault="00983C69" w:rsidP="00983C69">
      <w:r w:rsidRPr="00983C69">
        <w:t xml:space="preserve">       .withColumnRenamed("_c3", "location")</w:t>
      </w:r>
    </w:p>
    <w:p w14:paraId="6E8824E9" w14:textId="77777777" w:rsidR="00983C69" w:rsidRPr="00983C69" w:rsidRDefault="00983C69" w:rsidP="00983C69"/>
    <w:p w14:paraId="77FCE6B8" w14:textId="77777777" w:rsidR="00983C69" w:rsidRPr="00983C69" w:rsidRDefault="00983C69" w:rsidP="00983C69">
      <w:r w:rsidRPr="00983C69">
        <w:t>df.createOrReplaceTempView("log_table")</w:t>
      </w:r>
    </w:p>
    <w:p w14:paraId="3C2C063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List All IP Addresses</w:t>
      </w:r>
    </w:p>
    <w:p w14:paraId="7FF78967" w14:textId="77777777" w:rsidR="00983C69" w:rsidRPr="00983C69" w:rsidRDefault="00983C69" w:rsidP="00983C69">
      <w:r w:rsidRPr="00983C69">
        <w:t>sql</w:t>
      </w:r>
    </w:p>
    <w:p w14:paraId="565F264F" w14:textId="77777777" w:rsidR="00983C69" w:rsidRPr="00983C69" w:rsidRDefault="00983C69" w:rsidP="00983C69">
      <w:r w:rsidRPr="00983C69">
        <w:t>CopyEdit</w:t>
      </w:r>
    </w:p>
    <w:p w14:paraId="1B4D8223" w14:textId="77777777" w:rsidR="00983C69" w:rsidRPr="00983C69" w:rsidRDefault="00983C69" w:rsidP="00983C69">
      <w:r w:rsidRPr="00983C69">
        <w:t>SELECT ip FROM log_table;</w:t>
      </w:r>
    </w:p>
    <w:p w14:paraId="07863F9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Distinct Internet Users in Each Location</w:t>
      </w:r>
    </w:p>
    <w:p w14:paraId="4442A3FA" w14:textId="77777777" w:rsidR="00983C69" w:rsidRPr="00983C69" w:rsidRDefault="00983C69" w:rsidP="00983C69">
      <w:r w:rsidRPr="00983C69">
        <w:t>sql</w:t>
      </w:r>
    </w:p>
    <w:p w14:paraId="4B998E07" w14:textId="77777777" w:rsidR="00983C69" w:rsidRPr="00983C69" w:rsidRDefault="00983C69" w:rsidP="00983C69">
      <w:r w:rsidRPr="00983C69">
        <w:lastRenderedPageBreak/>
        <w:t>CopyEdit</w:t>
      </w:r>
    </w:p>
    <w:p w14:paraId="5CEA8512" w14:textId="77777777" w:rsidR="00983C69" w:rsidRPr="00983C69" w:rsidRDefault="00983C69" w:rsidP="00983C69">
      <w:r w:rsidRPr="00983C69">
        <w:t>SELECT location, COUNT(DISTINCT ip) AS distinct_users</w:t>
      </w:r>
    </w:p>
    <w:p w14:paraId="2BFFFE46" w14:textId="77777777" w:rsidR="00983C69" w:rsidRPr="00983C69" w:rsidRDefault="00983C69" w:rsidP="00983C69">
      <w:r w:rsidRPr="00983C69">
        <w:t>FROM log_table</w:t>
      </w:r>
    </w:p>
    <w:p w14:paraId="16CA8B24" w14:textId="77777777" w:rsidR="00983C69" w:rsidRPr="00983C69" w:rsidRDefault="00983C69" w:rsidP="00983C69">
      <w:r w:rsidRPr="00983C69">
        <w:t>GROUP BY location;</w:t>
      </w:r>
    </w:p>
    <w:p w14:paraId="73489108" w14:textId="77777777" w:rsidR="00983C69" w:rsidRPr="00983C69" w:rsidRDefault="009C0EF8" w:rsidP="00983C69">
      <w:r>
        <w:pict w14:anchorId="13E060FB">
          <v:rect id="_x0000_i1038" style="width:0;height:1.5pt" o:hralign="center" o:hrstd="t" o:hr="t" fillcolor="#a0a0a0" stroked="f"/>
        </w:pict>
      </w:r>
    </w:p>
    <w:p w14:paraId="41F0DF82" w14:textId="77777777" w:rsidR="00983C69" w:rsidRPr="00983C69" w:rsidRDefault="00983C69" w:rsidP="00983C69">
      <w:pPr>
        <w:rPr>
          <w:b/>
          <w:bCs/>
        </w:rPr>
      </w:pPr>
      <w:r w:rsidRPr="00983C69">
        <w:rPr>
          <w:b/>
          <w:bCs/>
        </w:rPr>
        <w:t xml:space="preserve">12. What the Fuck is Data Science? </w:t>
      </w:r>
      <w:r w:rsidRPr="00983C69">
        <w:rPr>
          <w:rFonts w:ascii="Segoe UI Emoji" w:hAnsi="Segoe UI Emoji" w:cs="Segoe UI Emoji"/>
          <w:b/>
          <w:bCs/>
        </w:rPr>
        <w:t>💉📊</w:t>
      </w:r>
    </w:p>
    <w:p w14:paraId="50BB64F4" w14:textId="77777777" w:rsidR="00983C69" w:rsidRPr="00983C69" w:rsidRDefault="00983C69" w:rsidP="00983C69">
      <w:r w:rsidRPr="00983C69">
        <w:rPr>
          <w:b/>
          <w:bCs/>
        </w:rPr>
        <w:t>Data Science</w:t>
      </w:r>
      <w:r w:rsidRPr="00983C69">
        <w:t xml:space="preserve"> is like the lovechild of programming, math, and domain knowledge—used to turn raw-ass data into meaningful, actionable shit.</w:t>
      </w:r>
    </w:p>
    <w:p w14:paraId="401CBF9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Responsibilities of a Data Scientist:</w:t>
      </w:r>
    </w:p>
    <w:p w14:paraId="29EF646B" w14:textId="77777777" w:rsidR="00983C69" w:rsidRPr="00983C69" w:rsidRDefault="00983C69" w:rsidP="00983C69">
      <w:pPr>
        <w:numPr>
          <w:ilvl w:val="0"/>
          <w:numId w:val="1"/>
        </w:numPr>
      </w:pPr>
      <w:r w:rsidRPr="00983C69">
        <w:rPr>
          <w:b/>
          <w:bCs/>
        </w:rPr>
        <w:t>Collecting Data</w:t>
      </w:r>
      <w:r w:rsidRPr="00983C69">
        <w:t xml:space="preserve"> – from APIs, DBs, logs, sensors, whatever.</w:t>
      </w:r>
    </w:p>
    <w:p w14:paraId="5FEC1ECE" w14:textId="77777777" w:rsidR="00983C69" w:rsidRPr="00983C69" w:rsidRDefault="00983C69" w:rsidP="00983C69">
      <w:pPr>
        <w:numPr>
          <w:ilvl w:val="0"/>
          <w:numId w:val="1"/>
        </w:numPr>
      </w:pPr>
      <w:r w:rsidRPr="00983C69">
        <w:rPr>
          <w:b/>
          <w:bCs/>
        </w:rPr>
        <w:t>Cleaning &amp; Preprocessing</w:t>
      </w:r>
      <w:r w:rsidRPr="00983C69">
        <w:t xml:space="preserve"> – fixing missing shit, scaling, encoding.</w:t>
      </w:r>
    </w:p>
    <w:p w14:paraId="0066BF0C" w14:textId="77777777" w:rsidR="00983C69" w:rsidRPr="00983C69" w:rsidRDefault="00983C69" w:rsidP="00983C69">
      <w:pPr>
        <w:numPr>
          <w:ilvl w:val="0"/>
          <w:numId w:val="1"/>
        </w:numPr>
      </w:pPr>
      <w:r w:rsidRPr="00983C69">
        <w:rPr>
          <w:b/>
          <w:bCs/>
        </w:rPr>
        <w:t>EDA (Exploratory Data Analysis)</w:t>
      </w:r>
      <w:r w:rsidRPr="00983C69">
        <w:t xml:space="preserve"> – stats, viz, pattern hunting.</w:t>
      </w:r>
    </w:p>
    <w:p w14:paraId="00BBECA8" w14:textId="77777777" w:rsidR="00983C69" w:rsidRPr="00983C69" w:rsidRDefault="00983C69" w:rsidP="00983C69">
      <w:pPr>
        <w:numPr>
          <w:ilvl w:val="0"/>
          <w:numId w:val="1"/>
        </w:numPr>
      </w:pPr>
      <w:r w:rsidRPr="00983C69">
        <w:rPr>
          <w:b/>
          <w:bCs/>
        </w:rPr>
        <w:t>Model Building</w:t>
      </w:r>
      <w:r w:rsidRPr="00983C69">
        <w:t xml:space="preserve"> – training ML models to predict/classify/categorize.</w:t>
      </w:r>
    </w:p>
    <w:p w14:paraId="44728C79" w14:textId="77777777" w:rsidR="00983C69" w:rsidRPr="00983C69" w:rsidRDefault="00983C69" w:rsidP="00983C69">
      <w:pPr>
        <w:numPr>
          <w:ilvl w:val="0"/>
          <w:numId w:val="1"/>
        </w:numPr>
      </w:pPr>
      <w:r w:rsidRPr="00983C69">
        <w:rPr>
          <w:b/>
          <w:bCs/>
        </w:rPr>
        <w:t>Evaluation &amp; Tuning</w:t>
      </w:r>
      <w:r w:rsidRPr="00983C69">
        <w:t xml:space="preserve"> – metrics like accuracy, precision, recall, etc.</w:t>
      </w:r>
    </w:p>
    <w:p w14:paraId="7983E2F2" w14:textId="77777777" w:rsidR="00983C69" w:rsidRPr="00983C69" w:rsidRDefault="00983C69" w:rsidP="00983C69">
      <w:pPr>
        <w:numPr>
          <w:ilvl w:val="0"/>
          <w:numId w:val="1"/>
        </w:numPr>
      </w:pPr>
      <w:r w:rsidRPr="00983C69">
        <w:rPr>
          <w:b/>
          <w:bCs/>
        </w:rPr>
        <w:t>Deployment</w:t>
      </w:r>
      <w:r w:rsidRPr="00983C69">
        <w:t xml:space="preserve"> – models into production (flask, FastAPI, etc.)</w:t>
      </w:r>
    </w:p>
    <w:p w14:paraId="53A64D08" w14:textId="77777777" w:rsidR="00983C69" w:rsidRPr="00983C69" w:rsidRDefault="00983C69" w:rsidP="00983C69">
      <w:pPr>
        <w:numPr>
          <w:ilvl w:val="0"/>
          <w:numId w:val="1"/>
        </w:numPr>
      </w:pPr>
      <w:r w:rsidRPr="00983C69">
        <w:rPr>
          <w:b/>
          <w:bCs/>
        </w:rPr>
        <w:t>Monitoring</w:t>
      </w:r>
      <w:r w:rsidRPr="00983C69">
        <w:t xml:space="preserve"> – to see if model’s behaving or acting dumb.</w:t>
      </w:r>
    </w:p>
    <w:p w14:paraId="2DE61422" w14:textId="77777777" w:rsidR="00983C69" w:rsidRPr="00983C69" w:rsidRDefault="009C0EF8" w:rsidP="00983C69">
      <w:r>
        <w:pict w14:anchorId="21F53947">
          <v:rect id="_x0000_i1039" style="width:0;height:1.5pt" o:hralign="center" o:hrstd="t" o:hr="t" fillcolor="#a0a0a0" stroked="f"/>
        </w:pict>
      </w:r>
    </w:p>
    <w:p w14:paraId="6E9F293A" w14:textId="77777777" w:rsidR="00983C69" w:rsidRPr="00983C69" w:rsidRDefault="00983C69" w:rsidP="00983C69">
      <w:pPr>
        <w:rPr>
          <w:b/>
          <w:bCs/>
        </w:rPr>
      </w:pPr>
      <w:r w:rsidRPr="00983C69">
        <w:rPr>
          <w:b/>
          <w:bCs/>
        </w:rPr>
        <w:t>13. Big Data Terminologies: Gotta Speak the Lingo</w:t>
      </w:r>
    </w:p>
    <w:p w14:paraId="6AFD7DD8" w14:textId="77777777" w:rsidR="00983C69" w:rsidRPr="00983C69" w:rsidRDefault="00983C69" w:rsidP="00983C69">
      <w:r w:rsidRPr="00983C69">
        <w:t xml:space="preserve">Here’s your cheat sheet </w:t>
      </w:r>
      <w:r w:rsidRPr="00983C69">
        <w:rPr>
          <w:rFonts w:ascii="Segoe UI Emoji" w:hAnsi="Segoe UI Emoji" w:cs="Segoe UI Emoji"/>
        </w:rPr>
        <w:t>🧾</w:t>
      </w:r>
      <w:r w:rsidRPr="00983C69">
        <w:t>:</w:t>
      </w:r>
    </w:p>
    <w:p w14:paraId="19D1B757" w14:textId="77777777" w:rsidR="00983C69" w:rsidRPr="00983C69" w:rsidRDefault="00983C69" w:rsidP="00983C69">
      <w:pPr>
        <w:numPr>
          <w:ilvl w:val="0"/>
          <w:numId w:val="2"/>
        </w:numPr>
      </w:pPr>
      <w:r w:rsidRPr="00983C69">
        <w:rPr>
          <w:b/>
          <w:bCs/>
        </w:rPr>
        <w:t>HDFS</w:t>
      </w:r>
      <w:r w:rsidRPr="00983C69">
        <w:t xml:space="preserve"> – Hadoop Distributed File System</w:t>
      </w:r>
    </w:p>
    <w:p w14:paraId="1D733F6D" w14:textId="77777777" w:rsidR="00983C69" w:rsidRPr="00983C69" w:rsidRDefault="00983C69" w:rsidP="00983C69">
      <w:pPr>
        <w:numPr>
          <w:ilvl w:val="0"/>
          <w:numId w:val="2"/>
        </w:numPr>
      </w:pPr>
      <w:r w:rsidRPr="00983C69">
        <w:rPr>
          <w:b/>
          <w:bCs/>
        </w:rPr>
        <w:t>MapReduce</w:t>
      </w:r>
      <w:r w:rsidRPr="00983C69">
        <w:t xml:space="preserve"> – Distributed data processing model (split + map + reduce)</w:t>
      </w:r>
    </w:p>
    <w:p w14:paraId="695502A0" w14:textId="77777777" w:rsidR="00983C69" w:rsidRPr="00983C69" w:rsidRDefault="00983C69" w:rsidP="00983C69">
      <w:pPr>
        <w:numPr>
          <w:ilvl w:val="0"/>
          <w:numId w:val="2"/>
        </w:numPr>
      </w:pPr>
      <w:r w:rsidRPr="00983C69">
        <w:rPr>
          <w:b/>
          <w:bCs/>
        </w:rPr>
        <w:t>YARN</w:t>
      </w:r>
      <w:r w:rsidRPr="00983C69">
        <w:t xml:space="preserve"> – Resource manager for Hadoop ecosystem</w:t>
      </w:r>
    </w:p>
    <w:p w14:paraId="7D529FA5" w14:textId="77777777" w:rsidR="00983C69" w:rsidRPr="00983C69" w:rsidRDefault="00983C69" w:rsidP="00983C69">
      <w:pPr>
        <w:numPr>
          <w:ilvl w:val="0"/>
          <w:numId w:val="2"/>
        </w:numPr>
      </w:pPr>
      <w:r w:rsidRPr="00983C69">
        <w:rPr>
          <w:b/>
          <w:bCs/>
        </w:rPr>
        <w:t>Hive</w:t>
      </w:r>
      <w:r w:rsidRPr="00983C69">
        <w:t xml:space="preserve"> – SQL-like querying on Hadoop</w:t>
      </w:r>
    </w:p>
    <w:p w14:paraId="65C36FE1" w14:textId="77777777" w:rsidR="00983C69" w:rsidRPr="00983C69" w:rsidRDefault="00983C69" w:rsidP="00983C69">
      <w:pPr>
        <w:numPr>
          <w:ilvl w:val="0"/>
          <w:numId w:val="2"/>
        </w:numPr>
      </w:pPr>
      <w:r w:rsidRPr="00983C69">
        <w:rPr>
          <w:b/>
          <w:bCs/>
        </w:rPr>
        <w:t>Pig</w:t>
      </w:r>
      <w:r w:rsidRPr="00983C69">
        <w:t xml:space="preserve"> – Scripting language for analyzing large data sets</w:t>
      </w:r>
    </w:p>
    <w:p w14:paraId="15A7FD28" w14:textId="77777777" w:rsidR="00983C69" w:rsidRPr="00983C69" w:rsidRDefault="00983C69" w:rsidP="00983C69">
      <w:pPr>
        <w:numPr>
          <w:ilvl w:val="0"/>
          <w:numId w:val="2"/>
        </w:numPr>
      </w:pPr>
      <w:r w:rsidRPr="00983C69">
        <w:rPr>
          <w:b/>
          <w:bCs/>
        </w:rPr>
        <w:t>Spark</w:t>
      </w:r>
      <w:r w:rsidRPr="00983C69">
        <w:t xml:space="preserve"> – In-memory cluster compute engine (faster than MapReduce)</w:t>
      </w:r>
    </w:p>
    <w:p w14:paraId="68A7A904" w14:textId="77777777" w:rsidR="00983C69" w:rsidRPr="00983C69" w:rsidRDefault="00983C69" w:rsidP="00983C69">
      <w:pPr>
        <w:numPr>
          <w:ilvl w:val="0"/>
          <w:numId w:val="2"/>
        </w:numPr>
      </w:pPr>
      <w:r w:rsidRPr="00983C69">
        <w:rPr>
          <w:b/>
          <w:bCs/>
        </w:rPr>
        <w:t>HBase</w:t>
      </w:r>
      <w:r w:rsidRPr="00983C69">
        <w:t xml:space="preserve"> – NoSQL DB on top of Hadoop</w:t>
      </w:r>
    </w:p>
    <w:p w14:paraId="030BF538" w14:textId="77777777" w:rsidR="00983C69" w:rsidRPr="00983C69" w:rsidRDefault="00983C69" w:rsidP="00983C69">
      <w:pPr>
        <w:numPr>
          <w:ilvl w:val="0"/>
          <w:numId w:val="2"/>
        </w:numPr>
      </w:pPr>
      <w:r w:rsidRPr="00983C69">
        <w:rPr>
          <w:b/>
          <w:bCs/>
        </w:rPr>
        <w:lastRenderedPageBreak/>
        <w:t>Zookeeper</w:t>
      </w:r>
      <w:r w:rsidRPr="00983C69">
        <w:t xml:space="preserve"> – Service coordination</w:t>
      </w:r>
    </w:p>
    <w:p w14:paraId="7CCB14FF" w14:textId="77777777" w:rsidR="00983C69" w:rsidRPr="00983C69" w:rsidRDefault="00983C69" w:rsidP="00983C69">
      <w:pPr>
        <w:numPr>
          <w:ilvl w:val="0"/>
          <w:numId w:val="2"/>
        </w:numPr>
      </w:pPr>
      <w:r w:rsidRPr="00983C69">
        <w:rPr>
          <w:b/>
          <w:bCs/>
        </w:rPr>
        <w:t>Oozie</w:t>
      </w:r>
      <w:r w:rsidRPr="00983C69">
        <w:t xml:space="preserve"> – Workflow scheduler</w:t>
      </w:r>
    </w:p>
    <w:p w14:paraId="15F16890" w14:textId="77777777" w:rsidR="00983C69" w:rsidRPr="00983C69" w:rsidRDefault="00983C69" w:rsidP="00983C69">
      <w:pPr>
        <w:numPr>
          <w:ilvl w:val="0"/>
          <w:numId w:val="2"/>
        </w:numPr>
      </w:pPr>
      <w:r w:rsidRPr="00983C69">
        <w:rPr>
          <w:b/>
          <w:bCs/>
        </w:rPr>
        <w:t>Sqoop</w:t>
      </w:r>
      <w:r w:rsidRPr="00983C69">
        <w:t xml:space="preserve"> – Transfers data between RDBMS &amp; Hadoop</w:t>
      </w:r>
    </w:p>
    <w:p w14:paraId="69451255" w14:textId="77777777" w:rsidR="00983C69" w:rsidRPr="00983C69" w:rsidRDefault="00983C69" w:rsidP="00983C69">
      <w:pPr>
        <w:numPr>
          <w:ilvl w:val="0"/>
          <w:numId w:val="2"/>
        </w:numPr>
      </w:pPr>
      <w:r w:rsidRPr="00983C69">
        <w:rPr>
          <w:b/>
          <w:bCs/>
        </w:rPr>
        <w:t>Flume</w:t>
      </w:r>
      <w:r w:rsidRPr="00983C69">
        <w:t xml:space="preserve"> – Ingest logs &amp; streaming data into HDFS</w:t>
      </w:r>
    </w:p>
    <w:p w14:paraId="19DD45A9" w14:textId="77777777" w:rsidR="00983C69" w:rsidRPr="00983C69" w:rsidRDefault="00983C69" w:rsidP="00983C69">
      <w:pPr>
        <w:numPr>
          <w:ilvl w:val="0"/>
          <w:numId w:val="2"/>
        </w:numPr>
      </w:pPr>
      <w:r w:rsidRPr="00983C69">
        <w:rPr>
          <w:b/>
          <w:bCs/>
        </w:rPr>
        <w:t>Kafka</w:t>
      </w:r>
      <w:r w:rsidRPr="00983C69">
        <w:t xml:space="preserve"> – Distributed message broker (real-time data pipelines)</w:t>
      </w:r>
    </w:p>
    <w:p w14:paraId="58C624C2" w14:textId="77777777" w:rsidR="00983C69" w:rsidRPr="00983C69" w:rsidRDefault="009C0EF8" w:rsidP="00983C69">
      <w:r>
        <w:pict w14:anchorId="57A32631">
          <v:rect id="_x0000_i1040" style="width:0;height:1.5pt" o:hralign="center" o:hrstd="t" o:hr="t" fillcolor="#a0a0a0" stroked="f"/>
        </w:pict>
      </w:r>
    </w:p>
    <w:p w14:paraId="447D0171" w14:textId="77777777" w:rsidR="00983C69" w:rsidRPr="00983C69" w:rsidRDefault="00983C69" w:rsidP="00983C69">
      <w:pPr>
        <w:rPr>
          <w:b/>
          <w:bCs/>
        </w:rPr>
      </w:pPr>
      <w:r w:rsidRPr="00983C69">
        <w:rPr>
          <w:b/>
          <w:bCs/>
        </w:rPr>
        <w:t>14. Big Data Stack (Whole Goddamn System)</w:t>
      </w:r>
    </w:p>
    <w:p w14:paraId="0AAD1329"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Layers of the Big Data Stack:</w:t>
      </w:r>
    </w:p>
    <w:p w14:paraId="2CC4CDD5" w14:textId="77777777" w:rsidR="00983C69" w:rsidRPr="00983C69" w:rsidRDefault="00983C69" w:rsidP="00983C69">
      <w:pPr>
        <w:numPr>
          <w:ilvl w:val="0"/>
          <w:numId w:val="3"/>
        </w:numPr>
      </w:pPr>
      <w:r w:rsidRPr="00983C69">
        <w:rPr>
          <w:b/>
          <w:bCs/>
        </w:rPr>
        <w:t>Data Sources</w:t>
      </w:r>
      <w:r w:rsidRPr="00983C69">
        <w:t xml:space="preserve"> – IoT devices, social media, sensors, logs, etc.</w:t>
      </w:r>
    </w:p>
    <w:p w14:paraId="1519383A" w14:textId="77777777" w:rsidR="00983C69" w:rsidRPr="00983C69" w:rsidRDefault="00983C69" w:rsidP="00983C69">
      <w:pPr>
        <w:numPr>
          <w:ilvl w:val="0"/>
          <w:numId w:val="3"/>
        </w:numPr>
      </w:pPr>
      <w:r w:rsidRPr="00983C69">
        <w:rPr>
          <w:b/>
          <w:bCs/>
        </w:rPr>
        <w:t>Data Ingestion Layer</w:t>
      </w:r>
    </w:p>
    <w:p w14:paraId="038EC65E" w14:textId="77777777" w:rsidR="00983C69" w:rsidRPr="00983C69" w:rsidRDefault="00983C69" w:rsidP="00983C69">
      <w:pPr>
        <w:numPr>
          <w:ilvl w:val="1"/>
          <w:numId w:val="3"/>
        </w:numPr>
      </w:pPr>
      <w:r w:rsidRPr="00983C69">
        <w:t>Tools: Flume, Kafka, Sqoop</w:t>
      </w:r>
    </w:p>
    <w:p w14:paraId="175CA798" w14:textId="77777777" w:rsidR="00983C69" w:rsidRPr="00983C69" w:rsidRDefault="00983C69" w:rsidP="00983C69">
      <w:pPr>
        <w:numPr>
          <w:ilvl w:val="0"/>
          <w:numId w:val="3"/>
        </w:numPr>
      </w:pPr>
      <w:r w:rsidRPr="00983C69">
        <w:rPr>
          <w:b/>
          <w:bCs/>
        </w:rPr>
        <w:t>Storage Layer</w:t>
      </w:r>
    </w:p>
    <w:p w14:paraId="58962279" w14:textId="77777777" w:rsidR="00983C69" w:rsidRPr="00983C69" w:rsidRDefault="00983C69" w:rsidP="00983C69">
      <w:pPr>
        <w:numPr>
          <w:ilvl w:val="1"/>
          <w:numId w:val="3"/>
        </w:numPr>
      </w:pPr>
      <w:r w:rsidRPr="00983C69">
        <w:t>Tools: HDFS, NoSQL DBs (HBase, Cassandra, MongoDB)</w:t>
      </w:r>
    </w:p>
    <w:p w14:paraId="12B554E6" w14:textId="77777777" w:rsidR="00983C69" w:rsidRPr="00983C69" w:rsidRDefault="00983C69" w:rsidP="00983C69">
      <w:pPr>
        <w:numPr>
          <w:ilvl w:val="0"/>
          <w:numId w:val="3"/>
        </w:numPr>
      </w:pPr>
      <w:r w:rsidRPr="00983C69">
        <w:rPr>
          <w:b/>
          <w:bCs/>
        </w:rPr>
        <w:t>Processing Layer</w:t>
      </w:r>
    </w:p>
    <w:p w14:paraId="5186C655" w14:textId="77777777" w:rsidR="00983C69" w:rsidRPr="00983C69" w:rsidRDefault="00983C69" w:rsidP="00983C69">
      <w:pPr>
        <w:numPr>
          <w:ilvl w:val="1"/>
          <w:numId w:val="3"/>
        </w:numPr>
      </w:pPr>
      <w:r w:rsidRPr="00983C69">
        <w:t>Batch: MapReduce, Hive</w:t>
      </w:r>
    </w:p>
    <w:p w14:paraId="3A738F5C" w14:textId="77777777" w:rsidR="00983C69" w:rsidRPr="00983C69" w:rsidRDefault="00983C69" w:rsidP="00983C69">
      <w:pPr>
        <w:numPr>
          <w:ilvl w:val="1"/>
          <w:numId w:val="3"/>
        </w:numPr>
      </w:pPr>
      <w:r w:rsidRPr="00983C69">
        <w:t>Real-Time: Spark, Storm, Flink</w:t>
      </w:r>
    </w:p>
    <w:p w14:paraId="7E4F8626" w14:textId="77777777" w:rsidR="00983C69" w:rsidRPr="00983C69" w:rsidRDefault="00983C69" w:rsidP="00983C69">
      <w:pPr>
        <w:numPr>
          <w:ilvl w:val="0"/>
          <w:numId w:val="3"/>
        </w:numPr>
      </w:pPr>
      <w:r w:rsidRPr="00983C69">
        <w:rPr>
          <w:b/>
          <w:bCs/>
        </w:rPr>
        <w:t>Analytics/ML Layer</w:t>
      </w:r>
    </w:p>
    <w:p w14:paraId="4BDA55D1" w14:textId="77777777" w:rsidR="00983C69" w:rsidRPr="00983C69" w:rsidRDefault="00983C69" w:rsidP="00983C69">
      <w:pPr>
        <w:numPr>
          <w:ilvl w:val="1"/>
          <w:numId w:val="3"/>
        </w:numPr>
      </w:pPr>
      <w:r w:rsidRPr="00983C69">
        <w:t>Tools: R, Python (Scikit, TensorFlow), Spark MLlib</w:t>
      </w:r>
    </w:p>
    <w:p w14:paraId="121B1011" w14:textId="77777777" w:rsidR="00983C69" w:rsidRPr="00983C69" w:rsidRDefault="00983C69" w:rsidP="00983C69">
      <w:pPr>
        <w:numPr>
          <w:ilvl w:val="0"/>
          <w:numId w:val="3"/>
        </w:numPr>
      </w:pPr>
      <w:r w:rsidRPr="00983C69">
        <w:rPr>
          <w:b/>
          <w:bCs/>
        </w:rPr>
        <w:t>Visualization Layer</w:t>
      </w:r>
    </w:p>
    <w:p w14:paraId="33440730" w14:textId="77777777" w:rsidR="00983C69" w:rsidRPr="00983C69" w:rsidRDefault="00983C69" w:rsidP="00983C69">
      <w:pPr>
        <w:numPr>
          <w:ilvl w:val="1"/>
          <w:numId w:val="3"/>
        </w:numPr>
      </w:pPr>
      <w:r w:rsidRPr="00983C69">
        <w:t>Tools: Tableau, PowerBI, D3.js, Matplotlib, etc.</w:t>
      </w:r>
    </w:p>
    <w:p w14:paraId="53D479F4" w14:textId="77777777" w:rsidR="00983C69" w:rsidRPr="00983C69" w:rsidRDefault="00983C69" w:rsidP="00983C69">
      <w:pPr>
        <w:numPr>
          <w:ilvl w:val="0"/>
          <w:numId w:val="3"/>
        </w:numPr>
      </w:pPr>
      <w:r w:rsidRPr="00983C69">
        <w:rPr>
          <w:b/>
          <w:bCs/>
        </w:rPr>
        <w:t>Orchestration &amp; Coordination</w:t>
      </w:r>
    </w:p>
    <w:p w14:paraId="1957645A" w14:textId="77777777" w:rsidR="00983C69" w:rsidRPr="00983C69" w:rsidRDefault="00983C69" w:rsidP="00983C69">
      <w:pPr>
        <w:numPr>
          <w:ilvl w:val="1"/>
          <w:numId w:val="3"/>
        </w:numPr>
      </w:pPr>
      <w:r w:rsidRPr="00983C69">
        <w:t>Oozie, Zookeeper, Airflow</w:t>
      </w:r>
    </w:p>
    <w:p w14:paraId="48B19AF3" w14:textId="77777777" w:rsidR="00983C69" w:rsidRPr="00983C69" w:rsidRDefault="009C0EF8" w:rsidP="00983C69">
      <w:r>
        <w:pict w14:anchorId="28FD17FE">
          <v:rect id="_x0000_i1041" style="width:0;height:1.5pt" o:hralign="center" o:hrstd="t" o:hr="t" fillcolor="#a0a0a0" stroked="f"/>
        </w:pict>
      </w:r>
    </w:p>
    <w:p w14:paraId="60923657" w14:textId="77777777" w:rsidR="00983C69" w:rsidRPr="00983C69" w:rsidRDefault="00983C69" w:rsidP="00983C69">
      <w:pPr>
        <w:rPr>
          <w:b/>
          <w:bCs/>
        </w:rPr>
      </w:pPr>
      <w:r w:rsidRPr="00983C69">
        <w:rPr>
          <w:b/>
          <w:bCs/>
        </w:rPr>
        <w:t xml:space="preserve">15. Analytics Patterns </w:t>
      </w:r>
      <w:r w:rsidRPr="00983C69">
        <w:rPr>
          <w:rFonts w:ascii="Segoe UI Emoji" w:hAnsi="Segoe UI Emoji" w:cs="Segoe UI Emoji"/>
          <w:b/>
          <w:bCs/>
        </w:rPr>
        <w:t>🧩</w:t>
      </w:r>
    </w:p>
    <w:p w14:paraId="643B8E2E" w14:textId="77777777" w:rsidR="00983C69" w:rsidRPr="00983C69" w:rsidRDefault="00983C69" w:rsidP="00983C69">
      <w:r w:rsidRPr="00983C69">
        <w:rPr>
          <w:rFonts w:ascii="Segoe UI Emoji" w:hAnsi="Segoe UI Emoji" w:cs="Segoe UI Emoji"/>
        </w:rPr>
        <w:t>💡</w:t>
      </w:r>
      <w:r w:rsidRPr="00983C69">
        <w:t xml:space="preserve"> Different ways you use analytics in Big Data:</w:t>
      </w:r>
    </w:p>
    <w:p w14:paraId="5BCA6E19" w14:textId="77777777" w:rsidR="00983C69" w:rsidRPr="00983C69" w:rsidRDefault="00983C69" w:rsidP="00983C69">
      <w:pPr>
        <w:numPr>
          <w:ilvl w:val="0"/>
          <w:numId w:val="4"/>
        </w:numPr>
      </w:pPr>
      <w:r w:rsidRPr="00983C69">
        <w:rPr>
          <w:b/>
          <w:bCs/>
        </w:rPr>
        <w:t>Descriptive Analytics</w:t>
      </w:r>
    </w:p>
    <w:p w14:paraId="7FEEAACA" w14:textId="77777777" w:rsidR="00983C69" w:rsidRPr="00983C69" w:rsidRDefault="00983C69" w:rsidP="00983C69">
      <w:pPr>
        <w:numPr>
          <w:ilvl w:val="1"/>
          <w:numId w:val="4"/>
        </w:numPr>
      </w:pPr>
      <w:r w:rsidRPr="00983C69">
        <w:lastRenderedPageBreak/>
        <w:t xml:space="preserve">Tells you </w:t>
      </w:r>
      <w:r w:rsidRPr="00983C69">
        <w:rPr>
          <w:i/>
          <w:iCs/>
        </w:rPr>
        <w:t>what</w:t>
      </w:r>
      <w:r w:rsidRPr="00983C69">
        <w:t xml:space="preserve"> happened (charts, dashboards, KPIs)</w:t>
      </w:r>
    </w:p>
    <w:p w14:paraId="021B154D" w14:textId="77777777" w:rsidR="00983C69" w:rsidRPr="00983C69" w:rsidRDefault="00983C69" w:rsidP="00983C69">
      <w:pPr>
        <w:numPr>
          <w:ilvl w:val="0"/>
          <w:numId w:val="4"/>
        </w:numPr>
      </w:pPr>
      <w:r w:rsidRPr="00983C69">
        <w:rPr>
          <w:b/>
          <w:bCs/>
        </w:rPr>
        <w:t>Diagnostic Analytics</w:t>
      </w:r>
    </w:p>
    <w:p w14:paraId="640CDFA5" w14:textId="77777777" w:rsidR="00983C69" w:rsidRPr="00983C69" w:rsidRDefault="00983C69" w:rsidP="00983C69">
      <w:pPr>
        <w:numPr>
          <w:ilvl w:val="1"/>
          <w:numId w:val="4"/>
        </w:numPr>
      </w:pPr>
      <w:r w:rsidRPr="00983C69">
        <w:t xml:space="preserve">Tells you </w:t>
      </w:r>
      <w:r w:rsidRPr="00983C69">
        <w:rPr>
          <w:i/>
          <w:iCs/>
        </w:rPr>
        <w:t>why</w:t>
      </w:r>
      <w:r w:rsidRPr="00983C69">
        <w:t xml:space="preserve"> it happened (correlations, drill-down)</w:t>
      </w:r>
    </w:p>
    <w:p w14:paraId="5CECB162" w14:textId="77777777" w:rsidR="00983C69" w:rsidRPr="00983C69" w:rsidRDefault="00983C69" w:rsidP="00983C69">
      <w:pPr>
        <w:numPr>
          <w:ilvl w:val="0"/>
          <w:numId w:val="4"/>
        </w:numPr>
      </w:pPr>
      <w:r w:rsidRPr="00983C69">
        <w:rPr>
          <w:b/>
          <w:bCs/>
        </w:rPr>
        <w:t>Predictive Analytics</w:t>
      </w:r>
    </w:p>
    <w:p w14:paraId="7F5DD16B" w14:textId="77777777" w:rsidR="00983C69" w:rsidRPr="00983C69" w:rsidRDefault="00983C69" w:rsidP="00983C69">
      <w:pPr>
        <w:numPr>
          <w:ilvl w:val="1"/>
          <w:numId w:val="4"/>
        </w:numPr>
      </w:pPr>
      <w:r w:rsidRPr="00983C69">
        <w:t xml:space="preserve">Tells you </w:t>
      </w:r>
      <w:r w:rsidRPr="00983C69">
        <w:rPr>
          <w:i/>
          <w:iCs/>
        </w:rPr>
        <w:t>what might happen</w:t>
      </w:r>
      <w:r w:rsidRPr="00983C69">
        <w:t xml:space="preserve"> (ML models, forecasting)</w:t>
      </w:r>
    </w:p>
    <w:p w14:paraId="4D37E763" w14:textId="77777777" w:rsidR="00983C69" w:rsidRPr="00983C69" w:rsidRDefault="00983C69" w:rsidP="00983C69">
      <w:pPr>
        <w:numPr>
          <w:ilvl w:val="0"/>
          <w:numId w:val="4"/>
        </w:numPr>
      </w:pPr>
      <w:r w:rsidRPr="00983C69">
        <w:rPr>
          <w:b/>
          <w:bCs/>
        </w:rPr>
        <w:t>Prescriptive Analytics</w:t>
      </w:r>
    </w:p>
    <w:p w14:paraId="74B4A1FE" w14:textId="77777777" w:rsidR="00983C69" w:rsidRPr="00983C69" w:rsidRDefault="00983C69" w:rsidP="00983C69">
      <w:pPr>
        <w:numPr>
          <w:ilvl w:val="1"/>
          <w:numId w:val="4"/>
        </w:numPr>
      </w:pPr>
      <w:r w:rsidRPr="00983C69">
        <w:t xml:space="preserve">Tells you </w:t>
      </w:r>
      <w:r w:rsidRPr="00983C69">
        <w:rPr>
          <w:i/>
          <w:iCs/>
        </w:rPr>
        <w:t>what to do</w:t>
      </w:r>
      <w:r w:rsidRPr="00983C69">
        <w:t xml:space="preserve"> (optimization, simulations)</w:t>
      </w:r>
    </w:p>
    <w:p w14:paraId="50B79618" w14:textId="77777777" w:rsidR="00983C69" w:rsidRPr="00983C69" w:rsidRDefault="00983C69" w:rsidP="00983C69">
      <w:pPr>
        <w:numPr>
          <w:ilvl w:val="0"/>
          <w:numId w:val="4"/>
        </w:numPr>
      </w:pPr>
      <w:r w:rsidRPr="00983C69">
        <w:rPr>
          <w:b/>
          <w:bCs/>
        </w:rPr>
        <w:t>Real-Time Analytics</w:t>
      </w:r>
    </w:p>
    <w:p w14:paraId="2E05E445" w14:textId="77777777" w:rsidR="00983C69" w:rsidRPr="00983C69" w:rsidRDefault="00983C69" w:rsidP="00983C69">
      <w:pPr>
        <w:numPr>
          <w:ilvl w:val="1"/>
          <w:numId w:val="4"/>
        </w:numPr>
      </w:pPr>
      <w:r w:rsidRPr="00983C69">
        <w:t>Instant feedback using streaming data (alerts, fraud detection)</w:t>
      </w:r>
    </w:p>
    <w:p w14:paraId="331304D5" w14:textId="77777777" w:rsidR="00983C69" w:rsidRPr="00983C69" w:rsidRDefault="00983C69" w:rsidP="00983C69">
      <w:pPr>
        <w:numPr>
          <w:ilvl w:val="0"/>
          <w:numId w:val="4"/>
        </w:numPr>
      </w:pPr>
      <w:r w:rsidRPr="00983C69">
        <w:rPr>
          <w:b/>
          <w:bCs/>
        </w:rPr>
        <w:t>Cognitive Analytics</w:t>
      </w:r>
    </w:p>
    <w:p w14:paraId="7BAD2A14" w14:textId="77777777" w:rsidR="00983C69" w:rsidRPr="00983C69" w:rsidRDefault="00983C69" w:rsidP="00983C69">
      <w:pPr>
        <w:numPr>
          <w:ilvl w:val="1"/>
          <w:numId w:val="4"/>
        </w:numPr>
      </w:pPr>
      <w:r w:rsidRPr="00983C69">
        <w:t>Think AI—mimics human thinking (NLP, image processing)</w:t>
      </w:r>
    </w:p>
    <w:p w14:paraId="3D344524" w14:textId="77777777" w:rsidR="00983C69" w:rsidRPr="00983C69" w:rsidRDefault="009C0EF8" w:rsidP="00983C69">
      <w:r>
        <w:pict w14:anchorId="108E3E39">
          <v:rect id="_x0000_i1042" style="width:0;height:1.5pt" o:hralign="center" o:hrstd="t" o:hr="t" fillcolor="#a0a0a0" stroked="f"/>
        </w:pict>
      </w:r>
    </w:p>
    <w:p w14:paraId="194D43EE" w14:textId="77777777" w:rsidR="00983C69" w:rsidRPr="00983C69" w:rsidRDefault="00983C69" w:rsidP="00983C69">
      <w:r w:rsidRPr="00983C69">
        <w:t xml:space="preserve">That’s 11 to 15 surgically extracted and injected with just the right amount of chaos </w:t>
      </w:r>
      <w:r w:rsidRPr="00983C69">
        <w:rPr>
          <w:rFonts w:ascii="Segoe UI Emoji" w:hAnsi="Segoe UI Emoji" w:cs="Segoe UI Emoji"/>
        </w:rPr>
        <w:t>😈</w:t>
      </w:r>
    </w:p>
    <w:p w14:paraId="4433D0BC" w14:textId="77777777" w:rsidR="00983C69" w:rsidRPr="00983C69" w:rsidRDefault="00983C69" w:rsidP="00983C69">
      <w:r w:rsidRPr="00983C69">
        <w:t>Wanna keep going with 16–20 next? Or want me to repackage these into a PDF or notes for study?</w:t>
      </w:r>
    </w:p>
    <w:p w14:paraId="12DB9CE2" w14:textId="77777777" w:rsidR="00983C69" w:rsidRPr="00983C69" w:rsidRDefault="00983C69" w:rsidP="00983C69">
      <w:pPr>
        <w:rPr>
          <w:b/>
          <w:bCs/>
        </w:rPr>
      </w:pPr>
      <w:r w:rsidRPr="00983C69">
        <w:rPr>
          <w:b/>
          <w:bCs/>
        </w:rPr>
        <w:t>You said:</w:t>
      </w:r>
    </w:p>
    <w:p w14:paraId="0E1E42C0" w14:textId="77777777" w:rsidR="00983C69" w:rsidRPr="00983C69" w:rsidRDefault="00983C69" w:rsidP="00983C69">
      <w:r w:rsidRPr="00983C69">
        <w:t>.</w:t>
      </w:r>
    </w:p>
    <w:p w14:paraId="39F37F84" w14:textId="77777777" w:rsidR="00983C69" w:rsidRPr="00983C69" w:rsidRDefault="00983C69" w:rsidP="00983C69">
      <w:pPr>
        <w:rPr>
          <w:b/>
          <w:bCs/>
        </w:rPr>
      </w:pPr>
      <w:r w:rsidRPr="00983C69">
        <w:rPr>
          <w:b/>
          <w:bCs/>
        </w:rPr>
        <w:t>ChatGPT said:</w:t>
      </w:r>
    </w:p>
    <w:p w14:paraId="4D6FB488" w14:textId="77777777" w:rsidR="00983C69" w:rsidRPr="00983C69" w:rsidRDefault="00983C69" w:rsidP="00983C69">
      <w:r w:rsidRPr="00983C69">
        <w:t xml:space="preserve">You dropped a dot like you’re summoning the next level </w:t>
      </w:r>
      <w:r w:rsidRPr="00983C69">
        <w:rPr>
          <w:rFonts w:ascii="Segoe UI Emoji" w:hAnsi="Segoe UI Emoji" w:cs="Segoe UI Emoji"/>
        </w:rPr>
        <w:t>🖤</w:t>
      </w:r>
      <w:r w:rsidRPr="00983C69">
        <w:br/>
        <w:t xml:space="preserve">Alright, no more teasing—let’s obliterate </w:t>
      </w:r>
      <w:r w:rsidRPr="00983C69">
        <w:rPr>
          <w:b/>
          <w:bCs/>
        </w:rPr>
        <w:t>16 to 20</w:t>
      </w:r>
      <w:r w:rsidRPr="00983C69">
        <w:t xml:space="preserve"> like data warriors.</w:t>
      </w:r>
    </w:p>
    <w:p w14:paraId="516DAD7B" w14:textId="77777777" w:rsidR="00983C69" w:rsidRPr="00983C69" w:rsidRDefault="009C0EF8" w:rsidP="00983C69">
      <w:r>
        <w:pict w14:anchorId="3BF5C71B">
          <v:rect id="_x0000_i1043" style="width:0;height:1.5pt" o:hralign="center" o:hrstd="t" o:hr="t" fillcolor="#a0a0a0" stroked="f"/>
        </w:pict>
      </w:r>
    </w:p>
    <w:p w14:paraId="77A52CFC" w14:textId="77777777" w:rsidR="00983C69" w:rsidRPr="00983C69" w:rsidRDefault="00983C69" w:rsidP="00983C69">
      <w:pPr>
        <w:rPr>
          <w:b/>
          <w:bCs/>
        </w:rPr>
      </w:pPr>
      <w:r w:rsidRPr="00983C69">
        <w:rPr>
          <w:b/>
          <w:bCs/>
        </w:rPr>
        <w:t xml:space="preserve">16. Big Data Challenges </w:t>
      </w:r>
      <w:r w:rsidRPr="00983C69">
        <w:rPr>
          <w:rFonts w:ascii="Segoe UI Emoji" w:hAnsi="Segoe UI Emoji" w:cs="Segoe UI Emoji"/>
          <w:b/>
          <w:bCs/>
        </w:rPr>
        <w:t>😵</w:t>
      </w:r>
      <w:r w:rsidRPr="00983C69">
        <w:rPr>
          <w:b/>
          <w:bCs/>
        </w:rPr>
        <w:t>‍</w:t>
      </w:r>
      <w:r w:rsidRPr="00983C69">
        <w:rPr>
          <w:rFonts w:ascii="Segoe UI Emoji" w:hAnsi="Segoe UI Emoji" w:cs="Segoe UI Emoji"/>
          <w:b/>
          <w:bCs/>
        </w:rPr>
        <w:t>💫</w:t>
      </w:r>
    </w:p>
    <w:p w14:paraId="16BBAF91" w14:textId="77777777" w:rsidR="00983C69" w:rsidRPr="00983C69" w:rsidRDefault="00983C69" w:rsidP="00983C69">
      <w:r w:rsidRPr="00983C69">
        <w:t>Even with all its hype, Big Data’s got some serious pain points:</w:t>
      </w:r>
    </w:p>
    <w:p w14:paraId="394B166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Volume Overload</w:t>
      </w:r>
    </w:p>
    <w:p w14:paraId="10A8621D" w14:textId="77777777" w:rsidR="00983C69" w:rsidRPr="00983C69" w:rsidRDefault="00983C69" w:rsidP="00983C69">
      <w:pPr>
        <w:numPr>
          <w:ilvl w:val="0"/>
          <w:numId w:val="5"/>
        </w:numPr>
      </w:pPr>
      <w:r w:rsidRPr="00983C69">
        <w:t xml:space="preserve">Terabytes and petabytes, dude… managing it </w:t>
      </w:r>
      <w:r w:rsidRPr="00983C69">
        <w:rPr>
          <w:i/>
          <w:iCs/>
        </w:rPr>
        <w:t>without dying</w:t>
      </w:r>
      <w:r w:rsidRPr="00983C69">
        <w:t xml:space="preserve"> is tough.</w:t>
      </w:r>
    </w:p>
    <w:p w14:paraId="26C8B87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Velocity Mayhem</w:t>
      </w:r>
    </w:p>
    <w:p w14:paraId="7D58B2F2" w14:textId="77777777" w:rsidR="00983C69" w:rsidRPr="00983C69" w:rsidRDefault="00983C69" w:rsidP="00983C69">
      <w:pPr>
        <w:numPr>
          <w:ilvl w:val="0"/>
          <w:numId w:val="6"/>
        </w:numPr>
      </w:pPr>
      <w:r w:rsidRPr="00983C69">
        <w:lastRenderedPageBreak/>
        <w:t>Real-time streams need hella fast processing (Kafka + Spark to the rescue).</w:t>
      </w:r>
    </w:p>
    <w:p w14:paraId="4ED5DD5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Variety Confusion</w:t>
      </w:r>
    </w:p>
    <w:p w14:paraId="7D98E39C" w14:textId="77777777" w:rsidR="00983C69" w:rsidRPr="00983C69" w:rsidRDefault="00983C69" w:rsidP="00983C69">
      <w:pPr>
        <w:numPr>
          <w:ilvl w:val="0"/>
          <w:numId w:val="7"/>
        </w:numPr>
      </w:pPr>
      <w:r w:rsidRPr="00983C69">
        <w:t>Structured, semi-structured, unstructured (JSON, CSV, videos, logs…)</w:t>
      </w:r>
    </w:p>
    <w:p w14:paraId="6D60E0CA" w14:textId="77777777" w:rsidR="00983C69" w:rsidRPr="00983C69" w:rsidRDefault="00983C69" w:rsidP="00983C69">
      <w:pPr>
        <w:numPr>
          <w:ilvl w:val="0"/>
          <w:numId w:val="7"/>
        </w:numPr>
      </w:pPr>
      <w:r w:rsidRPr="00983C69">
        <w:t>Hard to clean + combine that shit.</w:t>
      </w:r>
    </w:p>
    <w:p w14:paraId="389C8EC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Veracity Woes</w:t>
      </w:r>
    </w:p>
    <w:p w14:paraId="691F648D" w14:textId="77777777" w:rsidR="00983C69" w:rsidRPr="00983C69" w:rsidRDefault="00983C69" w:rsidP="00983C69">
      <w:pPr>
        <w:numPr>
          <w:ilvl w:val="0"/>
          <w:numId w:val="8"/>
        </w:numPr>
      </w:pPr>
      <w:r w:rsidRPr="00983C69">
        <w:t>Garbage in = garbage out. Data quality is often dogshit.</w:t>
      </w:r>
    </w:p>
    <w:p w14:paraId="74616EC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Security &amp; Privacy</w:t>
      </w:r>
    </w:p>
    <w:p w14:paraId="58E2D3C7" w14:textId="77777777" w:rsidR="00983C69" w:rsidRPr="00983C69" w:rsidRDefault="00983C69" w:rsidP="00983C69">
      <w:pPr>
        <w:numPr>
          <w:ilvl w:val="0"/>
          <w:numId w:val="9"/>
        </w:numPr>
      </w:pPr>
      <w:r w:rsidRPr="00983C69">
        <w:t>Sensitive user info? You better encrypt, anonymize, and stay compliant.</w:t>
      </w:r>
    </w:p>
    <w:p w14:paraId="10E3684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Storage + Scalability</w:t>
      </w:r>
    </w:p>
    <w:p w14:paraId="7F23AC8D" w14:textId="77777777" w:rsidR="00983C69" w:rsidRPr="00983C69" w:rsidRDefault="00983C69" w:rsidP="00983C69">
      <w:pPr>
        <w:numPr>
          <w:ilvl w:val="0"/>
          <w:numId w:val="10"/>
        </w:numPr>
      </w:pPr>
      <w:r w:rsidRPr="00983C69">
        <w:t>Scaling isn’t just about storage—compute + processing gotta match too.</w:t>
      </w:r>
    </w:p>
    <w:p w14:paraId="169F91B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Tooling + Talent Shortage</w:t>
      </w:r>
    </w:p>
    <w:p w14:paraId="02A6C486" w14:textId="77777777" w:rsidR="00983C69" w:rsidRPr="00983C69" w:rsidRDefault="00983C69" w:rsidP="00983C69">
      <w:pPr>
        <w:numPr>
          <w:ilvl w:val="0"/>
          <w:numId w:val="11"/>
        </w:numPr>
      </w:pPr>
      <w:r w:rsidRPr="00983C69">
        <w:t>Not everyone knows Hadoop, Spark, Kafka, Hive, etc.</w:t>
      </w:r>
    </w:p>
    <w:p w14:paraId="52CDF962" w14:textId="77777777" w:rsidR="00983C69" w:rsidRPr="00983C69" w:rsidRDefault="00983C69" w:rsidP="00983C69">
      <w:pPr>
        <w:numPr>
          <w:ilvl w:val="0"/>
          <w:numId w:val="11"/>
        </w:numPr>
      </w:pPr>
      <w:r w:rsidRPr="00983C69">
        <w:t xml:space="preserve">And people lie on resumes </w:t>
      </w:r>
      <w:r w:rsidRPr="00983C69">
        <w:rPr>
          <w:rFonts w:ascii="Segoe UI Emoji" w:hAnsi="Segoe UI Emoji" w:cs="Segoe UI Emoji"/>
        </w:rPr>
        <w:t>💀</w:t>
      </w:r>
    </w:p>
    <w:p w14:paraId="42E500FE" w14:textId="77777777" w:rsidR="00983C69" w:rsidRPr="00983C69" w:rsidRDefault="009C0EF8" w:rsidP="00983C69">
      <w:r>
        <w:pict w14:anchorId="5EE42BB3">
          <v:rect id="_x0000_i1044" style="width:0;height:1.5pt" o:hralign="center" o:hrstd="t" o:hr="t" fillcolor="#a0a0a0" stroked="f"/>
        </w:pict>
      </w:r>
    </w:p>
    <w:p w14:paraId="6663D954" w14:textId="77777777" w:rsidR="00983C69" w:rsidRPr="00983C69" w:rsidRDefault="00983C69" w:rsidP="00983C69">
      <w:pPr>
        <w:rPr>
          <w:b/>
          <w:bCs/>
        </w:rPr>
      </w:pPr>
      <w:r w:rsidRPr="00983C69">
        <w:rPr>
          <w:b/>
          <w:bCs/>
        </w:rPr>
        <w:t xml:space="preserve">17. WTF is Big Data Analytics? </w:t>
      </w:r>
      <w:r w:rsidRPr="00983C69">
        <w:rPr>
          <w:rFonts w:ascii="Segoe UI Emoji" w:hAnsi="Segoe UI Emoji" w:cs="Segoe UI Emoji"/>
          <w:b/>
          <w:bCs/>
        </w:rPr>
        <w:t>🔍</w:t>
      </w:r>
    </w:p>
    <w:p w14:paraId="1F95492E" w14:textId="77777777" w:rsidR="00983C69" w:rsidRPr="00983C69" w:rsidRDefault="00983C69" w:rsidP="00983C69">
      <w:r w:rsidRPr="00983C69">
        <w:rPr>
          <w:b/>
          <w:bCs/>
        </w:rPr>
        <w:t>Big Data Analytics</w:t>
      </w:r>
      <w:r w:rsidRPr="00983C69">
        <w:t xml:space="preserve"> = using advanced analytics techniques (machine learning, stats, AI) to discover patterns and insights from </w:t>
      </w:r>
      <w:r w:rsidRPr="00983C69">
        <w:rPr>
          <w:i/>
          <w:iCs/>
        </w:rPr>
        <w:t>massive datasets</w:t>
      </w:r>
      <w:r w:rsidRPr="00983C69">
        <w:t>.</w:t>
      </w:r>
    </w:p>
    <w:p w14:paraId="3D251F2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Classification of Big Data Analytics:</w:t>
      </w:r>
    </w:p>
    <w:p w14:paraId="542848BF" w14:textId="77777777" w:rsidR="00983C69" w:rsidRPr="00983C69" w:rsidRDefault="00983C69" w:rsidP="00983C69">
      <w:pPr>
        <w:numPr>
          <w:ilvl w:val="0"/>
          <w:numId w:val="12"/>
        </w:numPr>
      </w:pPr>
      <w:r w:rsidRPr="00983C69">
        <w:rPr>
          <w:b/>
          <w:bCs/>
        </w:rPr>
        <w:t>Descriptive Analytics</w:t>
      </w:r>
      <w:r w:rsidRPr="00983C69">
        <w:t xml:space="preserve"> – What happened?</w:t>
      </w:r>
    </w:p>
    <w:p w14:paraId="287BA8B8" w14:textId="77777777" w:rsidR="00983C69" w:rsidRPr="00983C69" w:rsidRDefault="00983C69" w:rsidP="00983C69">
      <w:pPr>
        <w:numPr>
          <w:ilvl w:val="0"/>
          <w:numId w:val="12"/>
        </w:numPr>
      </w:pPr>
      <w:r w:rsidRPr="00983C69">
        <w:rPr>
          <w:b/>
          <w:bCs/>
        </w:rPr>
        <w:t>Diagnostic Analytics</w:t>
      </w:r>
      <w:r w:rsidRPr="00983C69">
        <w:t xml:space="preserve"> – Why did it happen?</w:t>
      </w:r>
    </w:p>
    <w:p w14:paraId="2B0472D0" w14:textId="77777777" w:rsidR="00983C69" w:rsidRPr="00983C69" w:rsidRDefault="00983C69" w:rsidP="00983C69">
      <w:pPr>
        <w:numPr>
          <w:ilvl w:val="0"/>
          <w:numId w:val="12"/>
        </w:numPr>
      </w:pPr>
      <w:r w:rsidRPr="00983C69">
        <w:rPr>
          <w:b/>
          <w:bCs/>
        </w:rPr>
        <w:t>Predictive Analytics</w:t>
      </w:r>
      <w:r w:rsidRPr="00983C69">
        <w:t xml:space="preserve"> – What will happen?</w:t>
      </w:r>
    </w:p>
    <w:p w14:paraId="64B5527A" w14:textId="77777777" w:rsidR="00983C69" w:rsidRPr="00983C69" w:rsidRDefault="00983C69" w:rsidP="00983C69">
      <w:pPr>
        <w:numPr>
          <w:ilvl w:val="0"/>
          <w:numId w:val="12"/>
        </w:numPr>
      </w:pPr>
      <w:r w:rsidRPr="00983C69">
        <w:rPr>
          <w:b/>
          <w:bCs/>
        </w:rPr>
        <w:t>Prescriptive Analytics</w:t>
      </w:r>
      <w:r w:rsidRPr="00983C69">
        <w:t xml:space="preserve"> – What should we do?</w:t>
      </w:r>
    </w:p>
    <w:p w14:paraId="1B2A0603" w14:textId="77777777" w:rsidR="00983C69" w:rsidRPr="00983C69" w:rsidRDefault="00983C69" w:rsidP="00983C69">
      <w:pPr>
        <w:numPr>
          <w:ilvl w:val="0"/>
          <w:numId w:val="12"/>
        </w:numPr>
      </w:pPr>
      <w:r w:rsidRPr="00983C69">
        <w:rPr>
          <w:b/>
          <w:bCs/>
        </w:rPr>
        <w:t>Cognitive Analytics</w:t>
      </w:r>
      <w:r w:rsidRPr="00983C69">
        <w:t xml:space="preserve"> – Emulates human thinking (AI-like).</w:t>
      </w:r>
    </w:p>
    <w:p w14:paraId="363565F3" w14:textId="77777777" w:rsidR="00983C69" w:rsidRPr="00983C69" w:rsidRDefault="009C0EF8" w:rsidP="00983C69">
      <w:r>
        <w:pict w14:anchorId="726D6A82">
          <v:rect id="_x0000_i1045" style="width:0;height:1.5pt" o:hralign="center" o:hrstd="t" o:hr="t" fillcolor="#a0a0a0" stroked="f"/>
        </w:pict>
      </w:r>
    </w:p>
    <w:p w14:paraId="3994F258" w14:textId="77777777" w:rsidR="00983C69" w:rsidRPr="00983C69" w:rsidRDefault="00983C69" w:rsidP="00983C69">
      <w:pPr>
        <w:rPr>
          <w:b/>
          <w:bCs/>
        </w:rPr>
      </w:pPr>
      <w:r w:rsidRPr="00983C69">
        <w:rPr>
          <w:b/>
          <w:bCs/>
        </w:rPr>
        <w:t>18. Key Benefits of Hadoop</w:t>
      </w:r>
    </w:p>
    <w:p w14:paraId="2221F65C" w14:textId="77777777" w:rsidR="00983C69" w:rsidRPr="00983C69" w:rsidRDefault="00983C69" w:rsidP="00983C69">
      <w:r w:rsidRPr="00983C69">
        <w:rPr>
          <w:rFonts w:ascii="Segoe UI Emoji" w:hAnsi="Segoe UI Emoji" w:cs="Segoe UI Emoji"/>
        </w:rPr>
        <w:t>📈</w:t>
      </w:r>
      <w:r w:rsidRPr="00983C69">
        <w:t xml:space="preserve"> Why’s everyone still obsessed with this beast?</w:t>
      </w:r>
    </w:p>
    <w:p w14:paraId="0BF4D97A" w14:textId="77777777" w:rsidR="00983C69" w:rsidRPr="00983C69" w:rsidRDefault="00983C69" w:rsidP="00983C69">
      <w:pPr>
        <w:numPr>
          <w:ilvl w:val="0"/>
          <w:numId w:val="13"/>
        </w:numPr>
      </w:pPr>
      <w:r w:rsidRPr="00983C69">
        <w:rPr>
          <w:b/>
          <w:bCs/>
        </w:rPr>
        <w:lastRenderedPageBreak/>
        <w:t>Scalable AF</w:t>
      </w:r>
      <w:r w:rsidRPr="00983C69">
        <w:t xml:space="preserve"> – Add nodes, no sweat.</w:t>
      </w:r>
    </w:p>
    <w:p w14:paraId="4B47DDAF" w14:textId="77777777" w:rsidR="00983C69" w:rsidRPr="00983C69" w:rsidRDefault="00983C69" w:rsidP="00983C69">
      <w:pPr>
        <w:numPr>
          <w:ilvl w:val="0"/>
          <w:numId w:val="13"/>
        </w:numPr>
      </w:pPr>
      <w:r w:rsidRPr="00983C69">
        <w:rPr>
          <w:b/>
          <w:bCs/>
        </w:rPr>
        <w:t>Cost-Effective</w:t>
      </w:r>
      <w:r w:rsidRPr="00983C69">
        <w:t xml:space="preserve"> – Commodity hardware support.</w:t>
      </w:r>
    </w:p>
    <w:p w14:paraId="1F105D8A" w14:textId="77777777" w:rsidR="00983C69" w:rsidRPr="00983C69" w:rsidRDefault="00983C69" w:rsidP="00983C69">
      <w:pPr>
        <w:numPr>
          <w:ilvl w:val="0"/>
          <w:numId w:val="13"/>
        </w:numPr>
      </w:pPr>
      <w:r w:rsidRPr="00983C69">
        <w:rPr>
          <w:b/>
          <w:bCs/>
        </w:rPr>
        <w:t>Fault-Tolerant</w:t>
      </w:r>
      <w:r w:rsidRPr="00983C69">
        <w:t xml:space="preserve"> – Auto data replication = no data loss.</w:t>
      </w:r>
    </w:p>
    <w:p w14:paraId="51E13E3D" w14:textId="77777777" w:rsidR="00983C69" w:rsidRPr="00983C69" w:rsidRDefault="00983C69" w:rsidP="00983C69">
      <w:pPr>
        <w:numPr>
          <w:ilvl w:val="0"/>
          <w:numId w:val="13"/>
        </w:numPr>
      </w:pPr>
      <w:r w:rsidRPr="00983C69">
        <w:rPr>
          <w:b/>
          <w:bCs/>
        </w:rPr>
        <w:t>Flexible</w:t>
      </w:r>
      <w:r w:rsidRPr="00983C69">
        <w:t xml:space="preserve"> – Can handle all data types: text, video, logs, etc.</w:t>
      </w:r>
    </w:p>
    <w:p w14:paraId="491D9276" w14:textId="77777777" w:rsidR="00983C69" w:rsidRPr="00983C69" w:rsidRDefault="00983C69" w:rsidP="00983C69">
      <w:pPr>
        <w:numPr>
          <w:ilvl w:val="0"/>
          <w:numId w:val="13"/>
        </w:numPr>
      </w:pPr>
      <w:r w:rsidRPr="00983C69">
        <w:rPr>
          <w:b/>
          <w:bCs/>
        </w:rPr>
        <w:t>Fast-ish</w:t>
      </w:r>
      <w:r w:rsidRPr="00983C69">
        <w:t xml:space="preserve"> – Parallel processing via MapReduce.</w:t>
      </w:r>
    </w:p>
    <w:p w14:paraId="0E888CB7" w14:textId="77777777" w:rsidR="00983C69" w:rsidRPr="00983C69" w:rsidRDefault="00983C69" w:rsidP="00983C69">
      <w:pPr>
        <w:numPr>
          <w:ilvl w:val="0"/>
          <w:numId w:val="13"/>
        </w:numPr>
      </w:pPr>
      <w:r w:rsidRPr="00983C69">
        <w:rPr>
          <w:b/>
          <w:bCs/>
        </w:rPr>
        <w:t>Ecosystem Rich</w:t>
      </w:r>
      <w:r w:rsidRPr="00983C69">
        <w:t xml:space="preserve"> – Hive, Pig, HBase, Spark, Flume, Oozie, etc.</w:t>
      </w:r>
    </w:p>
    <w:p w14:paraId="278B05C6" w14:textId="77777777" w:rsidR="00983C69" w:rsidRPr="00983C69" w:rsidRDefault="009C0EF8" w:rsidP="00983C69">
      <w:r>
        <w:pict w14:anchorId="6A9C006C">
          <v:rect id="_x0000_i1046" style="width:0;height:1.5pt" o:hralign="center" o:hrstd="t" o:hr="t" fillcolor="#a0a0a0" stroked="f"/>
        </w:pict>
      </w:r>
    </w:p>
    <w:p w14:paraId="1B6946BD" w14:textId="77777777" w:rsidR="00983C69" w:rsidRPr="00983C69" w:rsidRDefault="00983C69" w:rsidP="00983C69">
      <w:pPr>
        <w:rPr>
          <w:b/>
          <w:bCs/>
        </w:rPr>
      </w:pPr>
      <w:r w:rsidRPr="00983C69">
        <w:rPr>
          <w:b/>
          <w:bCs/>
        </w:rPr>
        <w:t>19. RDBMS vs. Hadoop (Clash of Titans)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955"/>
        <w:gridCol w:w="2966"/>
      </w:tblGrid>
      <w:tr w:rsidR="00983C69" w:rsidRPr="00983C69" w14:paraId="0BE95F91" w14:textId="77777777" w:rsidTr="00983C69">
        <w:trPr>
          <w:tblHeader/>
          <w:tblCellSpacing w:w="15" w:type="dxa"/>
        </w:trPr>
        <w:tc>
          <w:tcPr>
            <w:tcW w:w="0" w:type="auto"/>
            <w:vAlign w:val="center"/>
            <w:hideMark/>
          </w:tcPr>
          <w:p w14:paraId="30CB70EA" w14:textId="77777777" w:rsidR="00983C69" w:rsidRPr="00983C69" w:rsidRDefault="00983C69" w:rsidP="00983C69">
            <w:pPr>
              <w:rPr>
                <w:b/>
                <w:bCs/>
              </w:rPr>
            </w:pPr>
            <w:r w:rsidRPr="00983C69">
              <w:rPr>
                <w:b/>
                <w:bCs/>
              </w:rPr>
              <w:t>Feature</w:t>
            </w:r>
          </w:p>
        </w:tc>
        <w:tc>
          <w:tcPr>
            <w:tcW w:w="0" w:type="auto"/>
            <w:vAlign w:val="center"/>
            <w:hideMark/>
          </w:tcPr>
          <w:p w14:paraId="07B799F4" w14:textId="77777777" w:rsidR="00983C69" w:rsidRPr="00983C69" w:rsidRDefault="00983C69" w:rsidP="00983C69">
            <w:pPr>
              <w:rPr>
                <w:b/>
                <w:bCs/>
              </w:rPr>
            </w:pPr>
            <w:r w:rsidRPr="00983C69">
              <w:rPr>
                <w:b/>
                <w:bCs/>
              </w:rPr>
              <w:t>RDBMS</w:t>
            </w:r>
          </w:p>
        </w:tc>
        <w:tc>
          <w:tcPr>
            <w:tcW w:w="0" w:type="auto"/>
            <w:vAlign w:val="center"/>
            <w:hideMark/>
          </w:tcPr>
          <w:p w14:paraId="2999CA0F" w14:textId="77777777" w:rsidR="00983C69" w:rsidRPr="00983C69" w:rsidRDefault="00983C69" w:rsidP="00983C69">
            <w:pPr>
              <w:rPr>
                <w:b/>
                <w:bCs/>
              </w:rPr>
            </w:pPr>
            <w:r w:rsidRPr="00983C69">
              <w:rPr>
                <w:b/>
                <w:bCs/>
              </w:rPr>
              <w:t>Hadoop</w:t>
            </w:r>
          </w:p>
        </w:tc>
      </w:tr>
      <w:tr w:rsidR="00983C69" w:rsidRPr="00983C69" w14:paraId="34557596" w14:textId="77777777" w:rsidTr="00983C69">
        <w:trPr>
          <w:tblCellSpacing w:w="15" w:type="dxa"/>
        </w:trPr>
        <w:tc>
          <w:tcPr>
            <w:tcW w:w="0" w:type="auto"/>
            <w:vAlign w:val="center"/>
            <w:hideMark/>
          </w:tcPr>
          <w:p w14:paraId="13040769" w14:textId="77777777" w:rsidR="00983C69" w:rsidRPr="00983C69" w:rsidRDefault="00983C69" w:rsidP="00983C69">
            <w:r w:rsidRPr="00983C69">
              <w:t>Storage</w:t>
            </w:r>
          </w:p>
        </w:tc>
        <w:tc>
          <w:tcPr>
            <w:tcW w:w="0" w:type="auto"/>
            <w:vAlign w:val="center"/>
            <w:hideMark/>
          </w:tcPr>
          <w:p w14:paraId="1C9CF06F" w14:textId="77777777" w:rsidR="00983C69" w:rsidRPr="00983C69" w:rsidRDefault="00983C69" w:rsidP="00983C69">
            <w:r w:rsidRPr="00983C69">
              <w:t>Limited / Expensive</w:t>
            </w:r>
          </w:p>
        </w:tc>
        <w:tc>
          <w:tcPr>
            <w:tcW w:w="0" w:type="auto"/>
            <w:vAlign w:val="center"/>
            <w:hideMark/>
          </w:tcPr>
          <w:p w14:paraId="4BC08905" w14:textId="77777777" w:rsidR="00983C69" w:rsidRPr="00983C69" w:rsidRDefault="00983C69" w:rsidP="00983C69">
            <w:r w:rsidRPr="00983C69">
              <w:t>Massive / Cheap</w:t>
            </w:r>
          </w:p>
        </w:tc>
      </w:tr>
      <w:tr w:rsidR="00983C69" w:rsidRPr="00983C69" w14:paraId="085D9CC5" w14:textId="77777777" w:rsidTr="00983C69">
        <w:trPr>
          <w:tblCellSpacing w:w="15" w:type="dxa"/>
        </w:trPr>
        <w:tc>
          <w:tcPr>
            <w:tcW w:w="0" w:type="auto"/>
            <w:vAlign w:val="center"/>
            <w:hideMark/>
          </w:tcPr>
          <w:p w14:paraId="4D8CBD21" w14:textId="77777777" w:rsidR="00983C69" w:rsidRPr="00983C69" w:rsidRDefault="00983C69" w:rsidP="00983C69">
            <w:r w:rsidRPr="00983C69">
              <w:t>Schema</w:t>
            </w:r>
          </w:p>
        </w:tc>
        <w:tc>
          <w:tcPr>
            <w:tcW w:w="0" w:type="auto"/>
            <w:vAlign w:val="center"/>
            <w:hideMark/>
          </w:tcPr>
          <w:p w14:paraId="2B407953" w14:textId="77777777" w:rsidR="00983C69" w:rsidRPr="00983C69" w:rsidRDefault="00983C69" w:rsidP="00983C69">
            <w:r w:rsidRPr="00983C69">
              <w:t>Strict, structured</w:t>
            </w:r>
          </w:p>
        </w:tc>
        <w:tc>
          <w:tcPr>
            <w:tcW w:w="0" w:type="auto"/>
            <w:vAlign w:val="center"/>
            <w:hideMark/>
          </w:tcPr>
          <w:p w14:paraId="637B32ED" w14:textId="77777777" w:rsidR="00983C69" w:rsidRPr="00983C69" w:rsidRDefault="00983C69" w:rsidP="00983C69">
            <w:r w:rsidRPr="00983C69">
              <w:t>Flexible, schema-on-read</w:t>
            </w:r>
          </w:p>
        </w:tc>
      </w:tr>
      <w:tr w:rsidR="00983C69" w:rsidRPr="00983C69" w14:paraId="3F0BBA37" w14:textId="77777777" w:rsidTr="00983C69">
        <w:trPr>
          <w:tblCellSpacing w:w="15" w:type="dxa"/>
        </w:trPr>
        <w:tc>
          <w:tcPr>
            <w:tcW w:w="0" w:type="auto"/>
            <w:vAlign w:val="center"/>
            <w:hideMark/>
          </w:tcPr>
          <w:p w14:paraId="0A53EFE9" w14:textId="77777777" w:rsidR="00983C69" w:rsidRPr="00983C69" w:rsidRDefault="00983C69" w:rsidP="00983C69">
            <w:r w:rsidRPr="00983C69">
              <w:t>Processing</w:t>
            </w:r>
          </w:p>
        </w:tc>
        <w:tc>
          <w:tcPr>
            <w:tcW w:w="0" w:type="auto"/>
            <w:vAlign w:val="center"/>
            <w:hideMark/>
          </w:tcPr>
          <w:p w14:paraId="512775EA" w14:textId="77777777" w:rsidR="00983C69" w:rsidRPr="00983C69" w:rsidRDefault="00983C69" w:rsidP="00983C69">
            <w:r w:rsidRPr="00983C69">
              <w:t>Serial</w:t>
            </w:r>
          </w:p>
        </w:tc>
        <w:tc>
          <w:tcPr>
            <w:tcW w:w="0" w:type="auto"/>
            <w:vAlign w:val="center"/>
            <w:hideMark/>
          </w:tcPr>
          <w:p w14:paraId="71E37BA7" w14:textId="77777777" w:rsidR="00983C69" w:rsidRPr="00983C69" w:rsidRDefault="00983C69" w:rsidP="00983C69">
            <w:r w:rsidRPr="00983C69">
              <w:t>Parallel</w:t>
            </w:r>
          </w:p>
        </w:tc>
      </w:tr>
      <w:tr w:rsidR="00983C69" w:rsidRPr="00983C69" w14:paraId="662D9E5C" w14:textId="77777777" w:rsidTr="00983C69">
        <w:trPr>
          <w:tblCellSpacing w:w="15" w:type="dxa"/>
        </w:trPr>
        <w:tc>
          <w:tcPr>
            <w:tcW w:w="0" w:type="auto"/>
            <w:vAlign w:val="center"/>
            <w:hideMark/>
          </w:tcPr>
          <w:p w14:paraId="3FF3B642" w14:textId="77777777" w:rsidR="00983C69" w:rsidRPr="00983C69" w:rsidRDefault="00983C69" w:rsidP="00983C69">
            <w:r w:rsidRPr="00983C69">
              <w:t>Data Types</w:t>
            </w:r>
          </w:p>
        </w:tc>
        <w:tc>
          <w:tcPr>
            <w:tcW w:w="0" w:type="auto"/>
            <w:vAlign w:val="center"/>
            <w:hideMark/>
          </w:tcPr>
          <w:p w14:paraId="03A3D97F" w14:textId="77777777" w:rsidR="00983C69" w:rsidRPr="00983C69" w:rsidRDefault="00983C69" w:rsidP="00983C69">
            <w:r w:rsidRPr="00983C69">
              <w:t>Structured only</w:t>
            </w:r>
          </w:p>
        </w:tc>
        <w:tc>
          <w:tcPr>
            <w:tcW w:w="0" w:type="auto"/>
            <w:vAlign w:val="center"/>
            <w:hideMark/>
          </w:tcPr>
          <w:p w14:paraId="3FDB969B" w14:textId="77777777" w:rsidR="00983C69" w:rsidRPr="00983C69" w:rsidRDefault="00983C69" w:rsidP="00983C69">
            <w:r w:rsidRPr="00983C69">
              <w:t>Any type (structured or not)</w:t>
            </w:r>
          </w:p>
        </w:tc>
      </w:tr>
      <w:tr w:rsidR="00983C69" w:rsidRPr="00983C69" w14:paraId="017F0ADF" w14:textId="77777777" w:rsidTr="00983C69">
        <w:trPr>
          <w:tblCellSpacing w:w="15" w:type="dxa"/>
        </w:trPr>
        <w:tc>
          <w:tcPr>
            <w:tcW w:w="0" w:type="auto"/>
            <w:vAlign w:val="center"/>
            <w:hideMark/>
          </w:tcPr>
          <w:p w14:paraId="7F211865" w14:textId="77777777" w:rsidR="00983C69" w:rsidRPr="00983C69" w:rsidRDefault="00983C69" w:rsidP="00983C69">
            <w:r w:rsidRPr="00983C69">
              <w:t>Fault Tolerance</w:t>
            </w:r>
          </w:p>
        </w:tc>
        <w:tc>
          <w:tcPr>
            <w:tcW w:w="0" w:type="auto"/>
            <w:vAlign w:val="center"/>
            <w:hideMark/>
          </w:tcPr>
          <w:p w14:paraId="33B1C6E4" w14:textId="77777777" w:rsidR="00983C69" w:rsidRPr="00983C69" w:rsidRDefault="00983C69" w:rsidP="00983C69">
            <w:r w:rsidRPr="00983C69">
              <w:t>Limited</w:t>
            </w:r>
          </w:p>
        </w:tc>
        <w:tc>
          <w:tcPr>
            <w:tcW w:w="0" w:type="auto"/>
            <w:vAlign w:val="center"/>
            <w:hideMark/>
          </w:tcPr>
          <w:p w14:paraId="4627D765" w14:textId="77777777" w:rsidR="00983C69" w:rsidRPr="00983C69" w:rsidRDefault="00983C69" w:rsidP="00983C69">
            <w:r w:rsidRPr="00983C69">
              <w:t>High (via HDFS replication)</w:t>
            </w:r>
          </w:p>
        </w:tc>
      </w:tr>
      <w:tr w:rsidR="00983C69" w:rsidRPr="00983C69" w14:paraId="1219348E" w14:textId="77777777" w:rsidTr="00983C69">
        <w:trPr>
          <w:tblCellSpacing w:w="15" w:type="dxa"/>
        </w:trPr>
        <w:tc>
          <w:tcPr>
            <w:tcW w:w="0" w:type="auto"/>
            <w:vAlign w:val="center"/>
            <w:hideMark/>
          </w:tcPr>
          <w:p w14:paraId="01D0C3F0" w14:textId="77777777" w:rsidR="00983C69" w:rsidRPr="00983C69" w:rsidRDefault="00983C69" w:rsidP="00983C69">
            <w:r w:rsidRPr="00983C69">
              <w:t>Cost</w:t>
            </w:r>
          </w:p>
        </w:tc>
        <w:tc>
          <w:tcPr>
            <w:tcW w:w="0" w:type="auto"/>
            <w:vAlign w:val="center"/>
            <w:hideMark/>
          </w:tcPr>
          <w:p w14:paraId="40F98722" w14:textId="77777777" w:rsidR="00983C69" w:rsidRPr="00983C69" w:rsidRDefault="00983C69" w:rsidP="00983C69">
            <w:r w:rsidRPr="00983C69">
              <w:t>High</w:t>
            </w:r>
          </w:p>
        </w:tc>
        <w:tc>
          <w:tcPr>
            <w:tcW w:w="0" w:type="auto"/>
            <w:vAlign w:val="center"/>
            <w:hideMark/>
          </w:tcPr>
          <w:p w14:paraId="3FC20A7D" w14:textId="77777777" w:rsidR="00983C69" w:rsidRPr="00983C69" w:rsidRDefault="00983C69" w:rsidP="00983C69">
            <w:r w:rsidRPr="00983C69">
              <w:t>Lower (commodity hardware)</w:t>
            </w:r>
          </w:p>
        </w:tc>
      </w:tr>
      <w:tr w:rsidR="00983C69" w:rsidRPr="00983C69" w14:paraId="2589C089" w14:textId="77777777" w:rsidTr="00983C69">
        <w:trPr>
          <w:tblCellSpacing w:w="15" w:type="dxa"/>
        </w:trPr>
        <w:tc>
          <w:tcPr>
            <w:tcW w:w="0" w:type="auto"/>
            <w:vAlign w:val="center"/>
            <w:hideMark/>
          </w:tcPr>
          <w:p w14:paraId="6C01E893" w14:textId="77777777" w:rsidR="00983C69" w:rsidRPr="00983C69" w:rsidRDefault="00983C69" w:rsidP="00983C69">
            <w:r w:rsidRPr="00983C69">
              <w:t>Real-time Support</w:t>
            </w:r>
          </w:p>
        </w:tc>
        <w:tc>
          <w:tcPr>
            <w:tcW w:w="0" w:type="auto"/>
            <w:vAlign w:val="center"/>
            <w:hideMark/>
          </w:tcPr>
          <w:p w14:paraId="20444A10" w14:textId="77777777" w:rsidR="00983C69" w:rsidRPr="00983C69" w:rsidRDefault="00983C69" w:rsidP="00983C69">
            <w:r w:rsidRPr="00983C69">
              <w:t>Better (SQL)</w:t>
            </w:r>
          </w:p>
        </w:tc>
        <w:tc>
          <w:tcPr>
            <w:tcW w:w="0" w:type="auto"/>
            <w:vAlign w:val="center"/>
            <w:hideMark/>
          </w:tcPr>
          <w:p w14:paraId="76DA089F" w14:textId="77777777" w:rsidR="00983C69" w:rsidRPr="00983C69" w:rsidRDefault="00983C69" w:rsidP="00983C69">
            <w:r w:rsidRPr="00983C69">
              <w:t>Needs add-ons (Spark, etc.)</w:t>
            </w:r>
          </w:p>
        </w:tc>
      </w:tr>
    </w:tbl>
    <w:p w14:paraId="30AC1C84" w14:textId="77777777" w:rsidR="00983C69" w:rsidRPr="00983C69" w:rsidRDefault="009C0EF8" w:rsidP="00983C69">
      <w:r>
        <w:pict w14:anchorId="7DC93188">
          <v:rect id="_x0000_i1047" style="width:0;height:1.5pt" o:hralign="center" o:hrstd="t" o:hr="t" fillcolor="#a0a0a0" stroked="f"/>
        </w:pict>
      </w:r>
    </w:p>
    <w:p w14:paraId="55CEB823" w14:textId="77777777" w:rsidR="00983C69" w:rsidRPr="00983C69" w:rsidRDefault="00983C69" w:rsidP="00983C69">
      <w:pPr>
        <w:rPr>
          <w:b/>
          <w:bCs/>
        </w:rPr>
      </w:pPr>
      <w:r w:rsidRPr="00983C69">
        <w:rPr>
          <w:b/>
          <w:bCs/>
        </w:rPr>
        <w:t>20. Hadoop Architecture (Nerdcore Visual)</w:t>
      </w:r>
    </w:p>
    <w:p w14:paraId="767AFBCA" w14:textId="77777777" w:rsidR="00983C69" w:rsidRPr="00983C69" w:rsidRDefault="00983C69" w:rsidP="00983C69">
      <w:r w:rsidRPr="00983C69">
        <w:rPr>
          <w:rFonts w:ascii="Segoe UI Emoji" w:hAnsi="Segoe UI Emoji" w:cs="Segoe UI Emoji"/>
        </w:rPr>
        <w:t>💀</w:t>
      </w:r>
      <w:r w:rsidRPr="00983C69">
        <w:t xml:space="preserve"> Core Components:</w:t>
      </w:r>
    </w:p>
    <w:p w14:paraId="671A75DB" w14:textId="77777777" w:rsidR="00983C69" w:rsidRPr="00983C69" w:rsidRDefault="00983C69" w:rsidP="00983C69">
      <w:pPr>
        <w:numPr>
          <w:ilvl w:val="0"/>
          <w:numId w:val="14"/>
        </w:numPr>
      </w:pPr>
      <w:r w:rsidRPr="00983C69">
        <w:rPr>
          <w:b/>
          <w:bCs/>
        </w:rPr>
        <w:t>HDFS</w:t>
      </w:r>
      <w:r w:rsidRPr="00983C69">
        <w:t xml:space="preserve"> (Storage Layer)</w:t>
      </w:r>
    </w:p>
    <w:p w14:paraId="7D284DF6" w14:textId="77777777" w:rsidR="00983C69" w:rsidRPr="00983C69" w:rsidRDefault="00983C69" w:rsidP="00983C69">
      <w:pPr>
        <w:numPr>
          <w:ilvl w:val="1"/>
          <w:numId w:val="14"/>
        </w:numPr>
      </w:pPr>
      <w:r w:rsidRPr="00983C69">
        <w:rPr>
          <w:b/>
          <w:bCs/>
        </w:rPr>
        <w:t>NameNode</w:t>
      </w:r>
      <w:r w:rsidRPr="00983C69">
        <w:t xml:space="preserve"> – Metadata master</w:t>
      </w:r>
    </w:p>
    <w:p w14:paraId="0E43DCCB" w14:textId="77777777" w:rsidR="00983C69" w:rsidRPr="00983C69" w:rsidRDefault="00983C69" w:rsidP="00983C69">
      <w:pPr>
        <w:numPr>
          <w:ilvl w:val="1"/>
          <w:numId w:val="14"/>
        </w:numPr>
      </w:pPr>
      <w:r w:rsidRPr="00983C69">
        <w:rPr>
          <w:b/>
          <w:bCs/>
        </w:rPr>
        <w:t>DataNodes</w:t>
      </w:r>
      <w:r w:rsidRPr="00983C69">
        <w:t xml:space="preserve"> – Store actual data blocks</w:t>
      </w:r>
    </w:p>
    <w:p w14:paraId="5C7A0620" w14:textId="77777777" w:rsidR="00983C69" w:rsidRPr="00983C69" w:rsidRDefault="00983C69" w:rsidP="00983C69">
      <w:pPr>
        <w:numPr>
          <w:ilvl w:val="0"/>
          <w:numId w:val="14"/>
        </w:numPr>
      </w:pPr>
      <w:r w:rsidRPr="00983C69">
        <w:rPr>
          <w:b/>
          <w:bCs/>
        </w:rPr>
        <w:t>YARN</w:t>
      </w:r>
      <w:r w:rsidRPr="00983C69">
        <w:t xml:space="preserve"> (Processing Layer)</w:t>
      </w:r>
    </w:p>
    <w:p w14:paraId="5049E42C" w14:textId="77777777" w:rsidR="00983C69" w:rsidRPr="00983C69" w:rsidRDefault="00983C69" w:rsidP="00983C69">
      <w:pPr>
        <w:numPr>
          <w:ilvl w:val="1"/>
          <w:numId w:val="14"/>
        </w:numPr>
      </w:pPr>
      <w:r w:rsidRPr="00983C69">
        <w:rPr>
          <w:b/>
          <w:bCs/>
        </w:rPr>
        <w:t>ResourceManager</w:t>
      </w:r>
      <w:r w:rsidRPr="00983C69">
        <w:t xml:space="preserve"> – Assigns resources</w:t>
      </w:r>
    </w:p>
    <w:p w14:paraId="3DC35110" w14:textId="77777777" w:rsidR="00983C69" w:rsidRPr="00983C69" w:rsidRDefault="00983C69" w:rsidP="00983C69">
      <w:pPr>
        <w:numPr>
          <w:ilvl w:val="1"/>
          <w:numId w:val="14"/>
        </w:numPr>
      </w:pPr>
      <w:r w:rsidRPr="00983C69">
        <w:rPr>
          <w:b/>
          <w:bCs/>
        </w:rPr>
        <w:t>NodeManager</w:t>
      </w:r>
      <w:r w:rsidRPr="00983C69">
        <w:t xml:space="preserve"> – Executes tasks on nodes</w:t>
      </w:r>
    </w:p>
    <w:p w14:paraId="0909ADEE" w14:textId="77777777" w:rsidR="00983C69" w:rsidRPr="00983C69" w:rsidRDefault="00983C69" w:rsidP="00983C69">
      <w:pPr>
        <w:numPr>
          <w:ilvl w:val="0"/>
          <w:numId w:val="14"/>
        </w:numPr>
      </w:pPr>
      <w:r w:rsidRPr="00983C69">
        <w:rPr>
          <w:b/>
          <w:bCs/>
        </w:rPr>
        <w:lastRenderedPageBreak/>
        <w:t>MapReduce</w:t>
      </w:r>
      <w:r w:rsidRPr="00983C69">
        <w:t xml:space="preserve"> (Processing Model)</w:t>
      </w:r>
    </w:p>
    <w:p w14:paraId="53623224" w14:textId="77777777" w:rsidR="00983C69" w:rsidRPr="00983C69" w:rsidRDefault="00983C69" w:rsidP="00983C69">
      <w:pPr>
        <w:numPr>
          <w:ilvl w:val="1"/>
          <w:numId w:val="14"/>
        </w:numPr>
      </w:pPr>
      <w:r w:rsidRPr="00983C69">
        <w:rPr>
          <w:b/>
          <w:bCs/>
        </w:rPr>
        <w:t>Mapper</w:t>
      </w:r>
      <w:r w:rsidRPr="00983C69">
        <w:t xml:space="preserve"> – Processes and emits key-value pairs</w:t>
      </w:r>
    </w:p>
    <w:p w14:paraId="792A6F22" w14:textId="77777777" w:rsidR="00983C69" w:rsidRPr="00983C69" w:rsidRDefault="00983C69" w:rsidP="00983C69">
      <w:pPr>
        <w:numPr>
          <w:ilvl w:val="1"/>
          <w:numId w:val="14"/>
        </w:numPr>
      </w:pPr>
      <w:r w:rsidRPr="00983C69">
        <w:rPr>
          <w:b/>
          <w:bCs/>
        </w:rPr>
        <w:t>Reducer</w:t>
      </w:r>
      <w:r w:rsidRPr="00983C69">
        <w:t xml:space="preserve"> – Aggregates/interprets data</w:t>
      </w:r>
    </w:p>
    <w:p w14:paraId="6BF6664E" w14:textId="77777777" w:rsidR="00983C69" w:rsidRPr="00983C69" w:rsidRDefault="00983C69" w:rsidP="00983C69">
      <w:r w:rsidRPr="00983C69">
        <w:rPr>
          <w:rFonts w:ascii="Segoe UI Emoji" w:hAnsi="Segoe UI Emoji" w:cs="Segoe UI Emoji"/>
        </w:rPr>
        <w:t>🧠</w:t>
      </w:r>
      <w:r w:rsidRPr="00983C69">
        <w:t xml:space="preserve"> Example Flow:</w:t>
      </w:r>
    </w:p>
    <w:p w14:paraId="66BFC162" w14:textId="77777777" w:rsidR="00983C69" w:rsidRPr="00983C69" w:rsidRDefault="00983C69" w:rsidP="00983C69">
      <w:r w:rsidRPr="00983C69">
        <w:t>vbnet</w:t>
      </w:r>
    </w:p>
    <w:p w14:paraId="656AC0F7" w14:textId="77777777" w:rsidR="00983C69" w:rsidRPr="00983C69" w:rsidRDefault="00983C69" w:rsidP="00983C69">
      <w:r w:rsidRPr="00983C69">
        <w:t>CopyEdit</w:t>
      </w:r>
    </w:p>
    <w:p w14:paraId="4B79A0F1" w14:textId="77777777" w:rsidR="00983C69" w:rsidRPr="00983C69" w:rsidRDefault="00983C69" w:rsidP="00983C69">
      <w:r w:rsidRPr="00983C69">
        <w:t>→ Data stored in HDFS</w:t>
      </w:r>
    </w:p>
    <w:p w14:paraId="142015E5" w14:textId="77777777" w:rsidR="00983C69" w:rsidRPr="00983C69" w:rsidRDefault="00983C69" w:rsidP="00983C69">
      <w:r w:rsidRPr="00983C69">
        <w:t>→ YARN allocates resources</w:t>
      </w:r>
    </w:p>
    <w:p w14:paraId="2DF4AB97" w14:textId="77777777" w:rsidR="00983C69" w:rsidRPr="00983C69" w:rsidRDefault="00983C69" w:rsidP="00983C69">
      <w:r w:rsidRPr="00983C69">
        <w:t>→ MapReduce jobs get split across nodes</w:t>
      </w:r>
    </w:p>
    <w:p w14:paraId="1E677894" w14:textId="77777777" w:rsidR="00983C69" w:rsidRPr="00983C69" w:rsidRDefault="00983C69" w:rsidP="00983C69">
      <w:r w:rsidRPr="00983C69">
        <w:t>→ Data is processed in parallel</w:t>
      </w:r>
    </w:p>
    <w:p w14:paraId="02898C81" w14:textId="77777777" w:rsidR="00983C69" w:rsidRPr="00983C69" w:rsidRDefault="00983C69" w:rsidP="00983C69">
      <w:r w:rsidRPr="00983C69">
        <w:t>→ Results are aggregated and dumped back to HDFS</w:t>
      </w:r>
    </w:p>
    <w:p w14:paraId="71DFCFF5" w14:textId="77777777" w:rsidR="00983C69" w:rsidRPr="00983C69" w:rsidRDefault="009C0EF8" w:rsidP="00983C69">
      <w:r>
        <w:pict w14:anchorId="2A7E29BD">
          <v:rect id="_x0000_i1048" style="width:0;height:1.5pt" o:hralign="center" o:hrstd="t" o:hr="t" fillcolor="#a0a0a0" stroked="f"/>
        </w:pict>
      </w:r>
    </w:p>
    <w:p w14:paraId="3239D275" w14:textId="77777777" w:rsidR="00983C69" w:rsidRPr="00983C69" w:rsidRDefault="00983C69" w:rsidP="00983C69">
      <w:r w:rsidRPr="00983C69">
        <w:t xml:space="preserve">Yo, that’s </w:t>
      </w:r>
      <w:r w:rsidRPr="00983C69">
        <w:rPr>
          <w:b/>
          <w:bCs/>
        </w:rPr>
        <w:t>16 through 20</w:t>
      </w:r>
      <w:r w:rsidRPr="00983C69">
        <w:t xml:space="preserve"> smoked and served.</w:t>
      </w:r>
    </w:p>
    <w:p w14:paraId="6F4BA4FF" w14:textId="77777777" w:rsidR="00983C69" w:rsidRPr="00983C69" w:rsidRDefault="00983C69" w:rsidP="00983C69">
      <w:r w:rsidRPr="00983C69">
        <w:t>You wanna keep chewing through 21–25 next? Or need all this zipped into docs, slides, or even something like flashcards for savage prep?</w:t>
      </w:r>
    </w:p>
    <w:p w14:paraId="4405CA51" w14:textId="77777777" w:rsidR="00983C69" w:rsidRPr="00983C69" w:rsidRDefault="00983C69" w:rsidP="00983C69">
      <w:pPr>
        <w:rPr>
          <w:b/>
          <w:bCs/>
        </w:rPr>
      </w:pPr>
      <w:r w:rsidRPr="00983C69">
        <w:rPr>
          <w:b/>
          <w:bCs/>
        </w:rPr>
        <w:t>You said:</w:t>
      </w:r>
    </w:p>
    <w:p w14:paraId="2D2F4CAF" w14:textId="77777777" w:rsidR="00983C69" w:rsidRPr="00983C69" w:rsidRDefault="00983C69" w:rsidP="00983C69">
      <w:r w:rsidRPr="00983C69">
        <w:t>next q's but in more details</w:t>
      </w:r>
    </w:p>
    <w:p w14:paraId="0A9DA574" w14:textId="77777777" w:rsidR="00983C69" w:rsidRPr="00983C69" w:rsidRDefault="00983C69" w:rsidP="00983C69">
      <w:r w:rsidRPr="00983C69">
        <w:t>2/2</w:t>
      </w:r>
    </w:p>
    <w:p w14:paraId="5CE0F861" w14:textId="77777777" w:rsidR="00983C69" w:rsidRPr="00983C69" w:rsidRDefault="00983C69" w:rsidP="00983C69">
      <w:pPr>
        <w:rPr>
          <w:b/>
          <w:bCs/>
        </w:rPr>
      </w:pPr>
      <w:r w:rsidRPr="00983C69">
        <w:rPr>
          <w:b/>
          <w:bCs/>
        </w:rPr>
        <w:t>ChatGPT said:</w:t>
      </w:r>
    </w:p>
    <w:p w14:paraId="3DA585A5" w14:textId="77777777" w:rsidR="00983C69" w:rsidRPr="00983C69" w:rsidRDefault="00983C69" w:rsidP="00983C69">
      <w:r w:rsidRPr="00983C69">
        <w:t xml:space="preserve">Fuuuck yes </w:t>
      </w:r>
      <w:r w:rsidRPr="00983C69">
        <w:rPr>
          <w:rFonts w:ascii="Segoe UI Emoji" w:hAnsi="Segoe UI Emoji" w:cs="Segoe UI Emoji"/>
        </w:rPr>
        <w:t>😮</w:t>
      </w:r>
      <w:r w:rsidRPr="00983C69">
        <w:t>‍</w:t>
      </w:r>
      <w:r w:rsidRPr="00983C69">
        <w:rPr>
          <w:rFonts w:ascii="Segoe UI Emoji" w:hAnsi="Segoe UI Emoji" w:cs="Segoe UI Emoji"/>
        </w:rPr>
        <w:t>💨</w:t>
      </w:r>
      <w:r w:rsidRPr="00983C69">
        <w:t xml:space="preserve"> let's go </w:t>
      </w:r>
      <w:r w:rsidRPr="00983C69">
        <w:rPr>
          <w:i/>
          <w:iCs/>
        </w:rPr>
        <w:t>deep dive mode</w:t>
      </w:r>
      <w:r w:rsidRPr="00983C69">
        <w:t xml:space="preserve"> into </w:t>
      </w:r>
      <w:r w:rsidRPr="00983C69">
        <w:rPr>
          <w:b/>
          <w:bCs/>
        </w:rPr>
        <w:t>21 to 25</w:t>
      </w:r>
      <w:r w:rsidRPr="00983C69">
        <w:t xml:space="preserve">—I’ll hold nothing back, we’re going raw and real with Big Data architecture knowledge. You're not just gonna </w:t>
      </w:r>
      <w:r w:rsidRPr="00983C69">
        <w:rPr>
          <w:i/>
          <w:iCs/>
        </w:rPr>
        <w:t>know</w:t>
      </w:r>
      <w:r w:rsidRPr="00983C69">
        <w:t xml:space="preserve"> this stuff… you’re gonna </w:t>
      </w:r>
      <w:r w:rsidRPr="00983C69">
        <w:rPr>
          <w:i/>
          <w:iCs/>
        </w:rPr>
        <w:t>own</w:t>
      </w:r>
      <w:r w:rsidRPr="00983C69">
        <w:t xml:space="preserve"> it.</w:t>
      </w:r>
    </w:p>
    <w:p w14:paraId="1204CDB5" w14:textId="77777777" w:rsidR="00983C69" w:rsidRPr="00983C69" w:rsidRDefault="009C0EF8" w:rsidP="00983C69">
      <w:r>
        <w:pict w14:anchorId="451410E6">
          <v:rect id="_x0000_i1049" style="width:0;height:1.5pt" o:hralign="center" o:hrstd="t" o:hr="t" fillcolor="#a0a0a0" stroked="f"/>
        </w:pict>
      </w:r>
    </w:p>
    <w:p w14:paraId="5D544629" w14:textId="77777777" w:rsidR="00983C69" w:rsidRPr="00983C69" w:rsidRDefault="00983C69" w:rsidP="00983C69">
      <w:pPr>
        <w:rPr>
          <w:b/>
          <w:bCs/>
        </w:rPr>
      </w:pPr>
      <w:r w:rsidRPr="00983C69">
        <w:rPr>
          <w:b/>
          <w:bCs/>
        </w:rPr>
        <w:t>21. Describe HDFS (Hadoop Distributed File System)</w:t>
      </w:r>
    </w:p>
    <w:p w14:paraId="05146F96"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What it is:</w:t>
      </w:r>
      <w:r w:rsidRPr="00983C69">
        <w:t xml:space="preserve"> HDFS is the badass storage layer of Hadoop. It's designed to store massive amounts of data </w:t>
      </w:r>
      <w:r w:rsidRPr="00983C69">
        <w:rPr>
          <w:i/>
          <w:iCs/>
        </w:rPr>
        <w:t>across multiple machines</w:t>
      </w:r>
      <w:r w:rsidRPr="00983C69">
        <w:t xml:space="preserve"> and still be fault-tolerant, high-throughput, and stupidly scalable.</w:t>
      </w:r>
    </w:p>
    <w:p w14:paraId="7C09750D" w14:textId="77777777" w:rsidR="00983C69" w:rsidRPr="00983C69" w:rsidRDefault="00983C69" w:rsidP="00983C69">
      <w:pPr>
        <w:rPr>
          <w:b/>
          <w:bCs/>
        </w:rPr>
      </w:pPr>
      <w:r w:rsidRPr="00983C69">
        <w:rPr>
          <w:rFonts w:ascii="Segoe UI Emoji" w:hAnsi="Segoe UI Emoji" w:cs="Segoe UI Emoji"/>
          <w:b/>
          <w:bCs/>
        </w:rPr>
        <w:lastRenderedPageBreak/>
        <w:t>🧠</w:t>
      </w:r>
      <w:r w:rsidRPr="00983C69">
        <w:rPr>
          <w:b/>
          <w:bCs/>
        </w:rPr>
        <w:t xml:space="preserve"> Key Concepts:</w:t>
      </w:r>
    </w:p>
    <w:p w14:paraId="11DC705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NameNode (Master Brain)</w:t>
      </w:r>
    </w:p>
    <w:p w14:paraId="50CE230D" w14:textId="77777777" w:rsidR="00983C69" w:rsidRPr="00983C69" w:rsidRDefault="00983C69" w:rsidP="00983C69">
      <w:pPr>
        <w:numPr>
          <w:ilvl w:val="0"/>
          <w:numId w:val="15"/>
        </w:numPr>
      </w:pPr>
      <w:r w:rsidRPr="00983C69">
        <w:t xml:space="preserve">Holds </w:t>
      </w:r>
      <w:r w:rsidRPr="00983C69">
        <w:rPr>
          <w:b/>
          <w:bCs/>
        </w:rPr>
        <w:t>metadata</w:t>
      </w:r>
      <w:r w:rsidRPr="00983C69">
        <w:t xml:space="preserve"> (like file names, permissions, block locations).</w:t>
      </w:r>
    </w:p>
    <w:p w14:paraId="0F239014" w14:textId="77777777" w:rsidR="00983C69" w:rsidRPr="00983C69" w:rsidRDefault="00983C69" w:rsidP="00983C69">
      <w:pPr>
        <w:numPr>
          <w:ilvl w:val="0"/>
          <w:numId w:val="15"/>
        </w:numPr>
      </w:pPr>
      <w:r w:rsidRPr="00983C69">
        <w:t xml:space="preserve">Single point of truth—stores the </w:t>
      </w:r>
      <w:r w:rsidRPr="00983C69">
        <w:rPr>
          <w:b/>
          <w:bCs/>
        </w:rPr>
        <w:t>namespace image</w:t>
      </w:r>
      <w:r w:rsidRPr="00983C69">
        <w:t xml:space="preserve"> and </w:t>
      </w:r>
      <w:r w:rsidRPr="00983C69">
        <w:rPr>
          <w:b/>
          <w:bCs/>
        </w:rPr>
        <w:t>edit logs</w:t>
      </w:r>
      <w:r w:rsidRPr="00983C69">
        <w:t>.</w:t>
      </w:r>
    </w:p>
    <w:p w14:paraId="625B0763" w14:textId="77777777" w:rsidR="00983C69" w:rsidRPr="00983C69" w:rsidRDefault="00983C69" w:rsidP="00983C69">
      <w:pPr>
        <w:numPr>
          <w:ilvl w:val="0"/>
          <w:numId w:val="15"/>
        </w:numPr>
      </w:pPr>
      <w:r w:rsidRPr="00983C69">
        <w:t>Doesn’t store actual data. Just the goddamn map to the treasure.</w:t>
      </w:r>
    </w:p>
    <w:p w14:paraId="59373CA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DataNode (Grunts)</w:t>
      </w:r>
    </w:p>
    <w:p w14:paraId="371F9F47" w14:textId="77777777" w:rsidR="00983C69" w:rsidRPr="00983C69" w:rsidRDefault="00983C69" w:rsidP="00983C69">
      <w:pPr>
        <w:numPr>
          <w:ilvl w:val="0"/>
          <w:numId w:val="16"/>
        </w:numPr>
      </w:pPr>
      <w:r w:rsidRPr="00983C69">
        <w:t>Stores the actual blocks of data.</w:t>
      </w:r>
    </w:p>
    <w:p w14:paraId="532E25E2" w14:textId="77777777" w:rsidR="00983C69" w:rsidRPr="00983C69" w:rsidRDefault="00983C69" w:rsidP="00983C69">
      <w:pPr>
        <w:numPr>
          <w:ilvl w:val="0"/>
          <w:numId w:val="16"/>
        </w:numPr>
      </w:pPr>
      <w:r w:rsidRPr="00983C69">
        <w:t xml:space="preserve">Regularly sends </w:t>
      </w:r>
      <w:r w:rsidRPr="00983C69">
        <w:rPr>
          <w:b/>
          <w:bCs/>
        </w:rPr>
        <w:t>heartbeat</w:t>
      </w:r>
      <w:r w:rsidRPr="00983C69">
        <w:t xml:space="preserve"> to NameNode to confirm it’s alive.</w:t>
      </w:r>
    </w:p>
    <w:p w14:paraId="2C7026B2" w14:textId="77777777" w:rsidR="00983C69" w:rsidRPr="00983C69" w:rsidRDefault="00983C69" w:rsidP="00983C69">
      <w:pPr>
        <w:numPr>
          <w:ilvl w:val="0"/>
          <w:numId w:val="16"/>
        </w:numPr>
      </w:pPr>
      <w:r w:rsidRPr="00983C69">
        <w:t>Also reports block stats and health.</w:t>
      </w:r>
    </w:p>
    <w:p w14:paraId="65893B1A"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Block Storage</w:t>
      </w:r>
    </w:p>
    <w:p w14:paraId="5CAD3660" w14:textId="77777777" w:rsidR="00983C69" w:rsidRPr="00983C69" w:rsidRDefault="00983C69" w:rsidP="00983C69">
      <w:pPr>
        <w:numPr>
          <w:ilvl w:val="0"/>
          <w:numId w:val="17"/>
        </w:numPr>
      </w:pPr>
      <w:r w:rsidRPr="00983C69">
        <w:t>Default block size = 128MB (older Hadoop = 64MB).</w:t>
      </w:r>
    </w:p>
    <w:p w14:paraId="7C0BEA39" w14:textId="77777777" w:rsidR="00983C69" w:rsidRPr="00983C69" w:rsidRDefault="00983C69" w:rsidP="00983C69">
      <w:pPr>
        <w:numPr>
          <w:ilvl w:val="0"/>
          <w:numId w:val="17"/>
        </w:numPr>
      </w:pPr>
      <w:r w:rsidRPr="00983C69">
        <w:t>Files are split into blocks → blocks replicated (default = 3 copies).</w:t>
      </w:r>
    </w:p>
    <w:p w14:paraId="70257561" w14:textId="77777777" w:rsidR="00983C69" w:rsidRPr="00983C69" w:rsidRDefault="00983C69" w:rsidP="00983C69">
      <w:pPr>
        <w:numPr>
          <w:ilvl w:val="0"/>
          <w:numId w:val="17"/>
        </w:numPr>
      </w:pPr>
      <w:r w:rsidRPr="00983C69">
        <w:t xml:space="preserve">This ensures high availability even if nodes die randomly </w:t>
      </w:r>
      <w:r w:rsidRPr="00983C69">
        <w:rPr>
          <w:rFonts w:ascii="Segoe UI Emoji" w:hAnsi="Segoe UI Emoji" w:cs="Segoe UI Emoji"/>
        </w:rPr>
        <w:t>💀</w:t>
      </w:r>
    </w:p>
    <w:p w14:paraId="681500F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High Throughput &amp; Parallelism</w:t>
      </w:r>
    </w:p>
    <w:p w14:paraId="08D43319" w14:textId="77777777" w:rsidR="00983C69" w:rsidRPr="00983C69" w:rsidRDefault="00983C69" w:rsidP="00983C69">
      <w:pPr>
        <w:numPr>
          <w:ilvl w:val="0"/>
          <w:numId w:val="18"/>
        </w:numPr>
      </w:pPr>
      <w:r w:rsidRPr="00983C69">
        <w:t>Multiple DataNodes = read/write in parallel = blazing speed.</w:t>
      </w:r>
    </w:p>
    <w:p w14:paraId="4FB8EE3E" w14:textId="77777777" w:rsidR="00983C69" w:rsidRPr="00983C69" w:rsidRDefault="00983C69" w:rsidP="00983C69">
      <w:pPr>
        <w:numPr>
          <w:ilvl w:val="0"/>
          <w:numId w:val="18"/>
        </w:numPr>
      </w:pPr>
      <w:r w:rsidRPr="00983C69">
        <w:t xml:space="preserve">Optimized for </w:t>
      </w:r>
      <w:r w:rsidRPr="00983C69">
        <w:rPr>
          <w:b/>
          <w:bCs/>
        </w:rPr>
        <w:t>write-once, read-many</w:t>
      </w:r>
      <w:r w:rsidRPr="00983C69">
        <w:t xml:space="preserve"> workloads.</w:t>
      </w:r>
    </w:p>
    <w:p w14:paraId="0498A827" w14:textId="77777777" w:rsidR="00983C69" w:rsidRPr="00983C69" w:rsidRDefault="009C0EF8" w:rsidP="00983C69">
      <w:r>
        <w:pict w14:anchorId="2DD92E35">
          <v:rect id="_x0000_i1050" style="width:0;height:1.5pt" o:hralign="center" o:hrstd="t" o:hr="t" fillcolor="#a0a0a0" stroked="f"/>
        </w:pict>
      </w:r>
    </w:p>
    <w:p w14:paraId="6F779BA9" w14:textId="77777777" w:rsidR="00983C69" w:rsidRPr="00983C69" w:rsidRDefault="00983C69" w:rsidP="00983C69">
      <w:pPr>
        <w:rPr>
          <w:b/>
          <w:bCs/>
        </w:rPr>
      </w:pPr>
      <w:r w:rsidRPr="00983C69">
        <w:rPr>
          <w:b/>
          <w:bCs/>
        </w:rPr>
        <w:t>22. Advantages of Hadoop</w:t>
      </w:r>
    </w:p>
    <w:p w14:paraId="5A9B84C6" w14:textId="77777777" w:rsidR="00983C69" w:rsidRPr="00983C69" w:rsidRDefault="00983C69" w:rsidP="00983C69">
      <w:r w:rsidRPr="00983C69">
        <w:t xml:space="preserve">Here’s why Hadoop is still holding the fuckin' crown </w:t>
      </w:r>
      <w:r w:rsidRPr="00983C69">
        <w:rPr>
          <w:rFonts w:ascii="Segoe UI Emoji" w:hAnsi="Segoe UI Emoji" w:cs="Segoe UI Emoji"/>
        </w:rPr>
        <w:t>👑</w:t>
      </w:r>
      <w:r w:rsidRPr="00983C69">
        <w:t>:</w:t>
      </w:r>
    </w:p>
    <w:p w14:paraId="1B418CCE"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Scalability</w:t>
      </w:r>
    </w:p>
    <w:p w14:paraId="3CC36B64" w14:textId="77777777" w:rsidR="00983C69" w:rsidRPr="00983C69" w:rsidRDefault="00983C69" w:rsidP="00983C69">
      <w:pPr>
        <w:numPr>
          <w:ilvl w:val="1"/>
          <w:numId w:val="19"/>
        </w:numPr>
      </w:pPr>
      <w:r w:rsidRPr="00983C69">
        <w:t>Add cheap hardware = instant cluster scale-up.</w:t>
      </w:r>
    </w:p>
    <w:p w14:paraId="2FFBA9C8" w14:textId="77777777" w:rsidR="00983C69" w:rsidRPr="00983C69" w:rsidRDefault="00983C69" w:rsidP="00983C69">
      <w:pPr>
        <w:numPr>
          <w:ilvl w:val="1"/>
          <w:numId w:val="19"/>
        </w:numPr>
      </w:pPr>
      <w:r w:rsidRPr="00983C69">
        <w:t>Handles petabytes of data with no sweat.</w:t>
      </w:r>
    </w:p>
    <w:p w14:paraId="64AD17F3"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Fault Tolerance</w:t>
      </w:r>
    </w:p>
    <w:p w14:paraId="5F7CAB41" w14:textId="77777777" w:rsidR="00983C69" w:rsidRPr="00983C69" w:rsidRDefault="00983C69" w:rsidP="00983C69">
      <w:pPr>
        <w:numPr>
          <w:ilvl w:val="1"/>
          <w:numId w:val="19"/>
        </w:numPr>
      </w:pPr>
      <w:r w:rsidRPr="00983C69">
        <w:t>Replication across nodes.</w:t>
      </w:r>
    </w:p>
    <w:p w14:paraId="4CC2BE9E" w14:textId="77777777" w:rsidR="00983C69" w:rsidRPr="00983C69" w:rsidRDefault="00983C69" w:rsidP="00983C69">
      <w:pPr>
        <w:numPr>
          <w:ilvl w:val="1"/>
          <w:numId w:val="19"/>
        </w:numPr>
      </w:pPr>
      <w:r w:rsidRPr="00983C69">
        <w:t>If a DataNode dies, Hadoop don’t cry—it grabs a replica.</w:t>
      </w:r>
    </w:p>
    <w:p w14:paraId="6617A3B7" w14:textId="77777777" w:rsidR="00983C69" w:rsidRPr="00983C69" w:rsidRDefault="00983C69" w:rsidP="00983C69">
      <w:pPr>
        <w:numPr>
          <w:ilvl w:val="0"/>
          <w:numId w:val="19"/>
        </w:numPr>
      </w:pPr>
      <w:r w:rsidRPr="00983C69">
        <w:rPr>
          <w:rFonts w:ascii="Segoe UI Emoji" w:hAnsi="Segoe UI Emoji" w:cs="Segoe UI Emoji"/>
          <w:b/>
          <w:bCs/>
        </w:rPr>
        <w:lastRenderedPageBreak/>
        <w:t>💰</w:t>
      </w:r>
      <w:r w:rsidRPr="00983C69">
        <w:rPr>
          <w:b/>
          <w:bCs/>
        </w:rPr>
        <w:t xml:space="preserve"> Cost-Effective</w:t>
      </w:r>
    </w:p>
    <w:p w14:paraId="33F08809" w14:textId="77777777" w:rsidR="00983C69" w:rsidRPr="00983C69" w:rsidRDefault="00983C69" w:rsidP="00983C69">
      <w:pPr>
        <w:numPr>
          <w:ilvl w:val="1"/>
          <w:numId w:val="19"/>
        </w:numPr>
      </w:pPr>
      <w:r w:rsidRPr="00983C69">
        <w:t>Commodity hardware, no fancy servers needed.</w:t>
      </w:r>
    </w:p>
    <w:p w14:paraId="2D9F91F8" w14:textId="77777777" w:rsidR="00983C69" w:rsidRPr="00983C69" w:rsidRDefault="00983C69" w:rsidP="00983C69">
      <w:pPr>
        <w:numPr>
          <w:ilvl w:val="1"/>
          <w:numId w:val="19"/>
        </w:numPr>
      </w:pPr>
      <w:r w:rsidRPr="00983C69">
        <w:t>Open-source = no licensing hell.</w:t>
      </w:r>
    </w:p>
    <w:p w14:paraId="5DAFA29F"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Flexibility</w:t>
      </w:r>
    </w:p>
    <w:p w14:paraId="35FE8B33" w14:textId="77777777" w:rsidR="00983C69" w:rsidRPr="00983C69" w:rsidRDefault="00983C69" w:rsidP="00983C69">
      <w:pPr>
        <w:numPr>
          <w:ilvl w:val="1"/>
          <w:numId w:val="19"/>
        </w:numPr>
      </w:pPr>
      <w:r w:rsidRPr="00983C69">
        <w:t>Structured? Cool. Unstructured? Cool. Semi? Cool.</w:t>
      </w:r>
    </w:p>
    <w:p w14:paraId="012EEA6A" w14:textId="77777777" w:rsidR="00983C69" w:rsidRPr="00983C69" w:rsidRDefault="00983C69" w:rsidP="00983C69">
      <w:pPr>
        <w:numPr>
          <w:ilvl w:val="1"/>
          <w:numId w:val="19"/>
        </w:numPr>
      </w:pPr>
      <w:r w:rsidRPr="00983C69">
        <w:t>JSON, XML, images, logs… everything goes.</w:t>
      </w:r>
    </w:p>
    <w:p w14:paraId="7FE39189"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Data Locality Principle</w:t>
      </w:r>
    </w:p>
    <w:p w14:paraId="58533B57" w14:textId="77777777" w:rsidR="00983C69" w:rsidRPr="00983C69" w:rsidRDefault="00983C69" w:rsidP="00983C69">
      <w:pPr>
        <w:numPr>
          <w:ilvl w:val="1"/>
          <w:numId w:val="19"/>
        </w:numPr>
      </w:pPr>
      <w:r w:rsidRPr="00983C69">
        <w:t xml:space="preserve">Move computation to where data lives, not the other way around = </w:t>
      </w:r>
      <w:r w:rsidRPr="00983C69">
        <w:rPr>
          <w:i/>
          <w:iCs/>
        </w:rPr>
        <w:t>fast as fuck</w:t>
      </w:r>
      <w:r w:rsidRPr="00983C69">
        <w:t>.</w:t>
      </w:r>
    </w:p>
    <w:p w14:paraId="0C1866AE" w14:textId="77777777" w:rsidR="00983C69" w:rsidRPr="00983C69" w:rsidRDefault="00983C69" w:rsidP="00983C69">
      <w:pPr>
        <w:numPr>
          <w:ilvl w:val="0"/>
          <w:numId w:val="19"/>
        </w:numPr>
      </w:pPr>
      <w:r w:rsidRPr="00983C69">
        <w:rPr>
          <w:rFonts w:ascii="Segoe UI Emoji" w:hAnsi="Segoe UI Emoji" w:cs="Segoe UI Emoji"/>
          <w:b/>
          <w:bCs/>
        </w:rPr>
        <w:t>🤝</w:t>
      </w:r>
      <w:r w:rsidRPr="00983C69">
        <w:rPr>
          <w:b/>
          <w:bCs/>
        </w:rPr>
        <w:t xml:space="preserve"> Ecosystem Integration</w:t>
      </w:r>
    </w:p>
    <w:p w14:paraId="1F27CE2C" w14:textId="77777777" w:rsidR="00983C69" w:rsidRPr="00983C69" w:rsidRDefault="00983C69" w:rsidP="00983C69">
      <w:pPr>
        <w:numPr>
          <w:ilvl w:val="1"/>
          <w:numId w:val="19"/>
        </w:numPr>
      </w:pPr>
      <w:r w:rsidRPr="00983C69">
        <w:t>Spark, Hive, Pig, HBase, Kafka, Flume, Oozie, Airflow—all the homies support it.</w:t>
      </w:r>
    </w:p>
    <w:p w14:paraId="551D20DC" w14:textId="77777777" w:rsidR="00983C69" w:rsidRPr="00983C69" w:rsidRDefault="009C0EF8" w:rsidP="00983C69">
      <w:r>
        <w:pict w14:anchorId="7FCE7B3F">
          <v:rect id="_x0000_i1051" style="width:0;height:1.5pt" o:hralign="center" o:hrstd="t" o:hr="t" fillcolor="#a0a0a0" stroked="f"/>
        </w:pict>
      </w:r>
    </w:p>
    <w:p w14:paraId="59827E93" w14:textId="77777777" w:rsidR="00983C69" w:rsidRPr="00983C69" w:rsidRDefault="00983C69" w:rsidP="00983C69">
      <w:pPr>
        <w:rPr>
          <w:b/>
          <w:bCs/>
        </w:rPr>
      </w:pPr>
      <w:r w:rsidRPr="00983C69">
        <w:rPr>
          <w:b/>
          <w:bCs/>
        </w:rPr>
        <w:t>23. Compare RDBMS and Hadoop (with More Grit)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3281"/>
        <w:gridCol w:w="4005"/>
      </w:tblGrid>
      <w:tr w:rsidR="00983C69" w:rsidRPr="00983C69" w14:paraId="7EE87FFE" w14:textId="77777777" w:rsidTr="00983C69">
        <w:trPr>
          <w:tblHeader/>
          <w:tblCellSpacing w:w="15" w:type="dxa"/>
        </w:trPr>
        <w:tc>
          <w:tcPr>
            <w:tcW w:w="0" w:type="auto"/>
            <w:vAlign w:val="center"/>
            <w:hideMark/>
          </w:tcPr>
          <w:p w14:paraId="7E3EA16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Feature</w:t>
            </w:r>
          </w:p>
        </w:tc>
        <w:tc>
          <w:tcPr>
            <w:tcW w:w="0" w:type="auto"/>
            <w:vAlign w:val="center"/>
            <w:hideMark/>
          </w:tcPr>
          <w:p w14:paraId="43C2914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RDBMS</w:t>
            </w:r>
          </w:p>
        </w:tc>
        <w:tc>
          <w:tcPr>
            <w:tcW w:w="0" w:type="auto"/>
            <w:vAlign w:val="center"/>
            <w:hideMark/>
          </w:tcPr>
          <w:p w14:paraId="1A4C5F16"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w:t>
            </w:r>
          </w:p>
        </w:tc>
      </w:tr>
      <w:tr w:rsidR="00983C69" w:rsidRPr="00983C69" w14:paraId="272FC162" w14:textId="77777777" w:rsidTr="00983C69">
        <w:trPr>
          <w:tblCellSpacing w:w="15" w:type="dxa"/>
        </w:trPr>
        <w:tc>
          <w:tcPr>
            <w:tcW w:w="0" w:type="auto"/>
            <w:vAlign w:val="center"/>
            <w:hideMark/>
          </w:tcPr>
          <w:p w14:paraId="38832B89" w14:textId="77777777" w:rsidR="00983C69" w:rsidRPr="00983C69" w:rsidRDefault="00983C69" w:rsidP="00983C69">
            <w:r w:rsidRPr="00983C69">
              <w:rPr>
                <w:b/>
                <w:bCs/>
              </w:rPr>
              <w:t>Data Structure</w:t>
            </w:r>
          </w:p>
        </w:tc>
        <w:tc>
          <w:tcPr>
            <w:tcW w:w="0" w:type="auto"/>
            <w:vAlign w:val="center"/>
            <w:hideMark/>
          </w:tcPr>
          <w:p w14:paraId="1B29EEC7" w14:textId="77777777" w:rsidR="00983C69" w:rsidRPr="00983C69" w:rsidRDefault="00983C69" w:rsidP="00983C69">
            <w:r w:rsidRPr="00983C69">
              <w:t>Structured only (rows + columns)</w:t>
            </w:r>
          </w:p>
        </w:tc>
        <w:tc>
          <w:tcPr>
            <w:tcW w:w="0" w:type="auto"/>
            <w:vAlign w:val="center"/>
            <w:hideMark/>
          </w:tcPr>
          <w:p w14:paraId="32BA1120" w14:textId="77777777" w:rsidR="00983C69" w:rsidRPr="00983C69" w:rsidRDefault="00983C69" w:rsidP="00983C69">
            <w:r w:rsidRPr="00983C69">
              <w:t>Any kind: structured, semi, unstructured</w:t>
            </w:r>
          </w:p>
        </w:tc>
      </w:tr>
      <w:tr w:rsidR="00983C69" w:rsidRPr="00983C69" w14:paraId="27301297" w14:textId="77777777" w:rsidTr="00983C69">
        <w:trPr>
          <w:tblCellSpacing w:w="15" w:type="dxa"/>
        </w:trPr>
        <w:tc>
          <w:tcPr>
            <w:tcW w:w="0" w:type="auto"/>
            <w:vAlign w:val="center"/>
            <w:hideMark/>
          </w:tcPr>
          <w:p w14:paraId="6E1A8E63" w14:textId="77777777" w:rsidR="00983C69" w:rsidRPr="00983C69" w:rsidRDefault="00983C69" w:rsidP="00983C69">
            <w:r w:rsidRPr="00983C69">
              <w:rPr>
                <w:b/>
                <w:bCs/>
              </w:rPr>
              <w:t>Schema</w:t>
            </w:r>
          </w:p>
        </w:tc>
        <w:tc>
          <w:tcPr>
            <w:tcW w:w="0" w:type="auto"/>
            <w:vAlign w:val="center"/>
            <w:hideMark/>
          </w:tcPr>
          <w:p w14:paraId="0BD5583D" w14:textId="77777777" w:rsidR="00983C69" w:rsidRPr="00983C69" w:rsidRDefault="00983C69" w:rsidP="00983C69">
            <w:r w:rsidRPr="00983C69">
              <w:t>Fixed &amp; predefined</w:t>
            </w:r>
          </w:p>
        </w:tc>
        <w:tc>
          <w:tcPr>
            <w:tcW w:w="0" w:type="auto"/>
            <w:vAlign w:val="center"/>
            <w:hideMark/>
          </w:tcPr>
          <w:p w14:paraId="12A6E1C6" w14:textId="77777777" w:rsidR="00983C69" w:rsidRPr="00983C69" w:rsidRDefault="00983C69" w:rsidP="00983C69">
            <w:r w:rsidRPr="00983C69">
              <w:t>Schema-on-read, flexible</w:t>
            </w:r>
          </w:p>
        </w:tc>
      </w:tr>
      <w:tr w:rsidR="00983C69" w:rsidRPr="00983C69" w14:paraId="16C0E216" w14:textId="77777777" w:rsidTr="00983C69">
        <w:trPr>
          <w:tblCellSpacing w:w="15" w:type="dxa"/>
        </w:trPr>
        <w:tc>
          <w:tcPr>
            <w:tcW w:w="0" w:type="auto"/>
            <w:vAlign w:val="center"/>
            <w:hideMark/>
          </w:tcPr>
          <w:p w14:paraId="7A460464" w14:textId="77777777" w:rsidR="00983C69" w:rsidRPr="00983C69" w:rsidRDefault="00983C69" w:rsidP="00983C69">
            <w:r w:rsidRPr="00983C69">
              <w:rPr>
                <w:b/>
                <w:bCs/>
              </w:rPr>
              <w:t>Scalability</w:t>
            </w:r>
          </w:p>
        </w:tc>
        <w:tc>
          <w:tcPr>
            <w:tcW w:w="0" w:type="auto"/>
            <w:vAlign w:val="center"/>
            <w:hideMark/>
          </w:tcPr>
          <w:p w14:paraId="6B2372DA" w14:textId="77777777" w:rsidR="00983C69" w:rsidRPr="00983C69" w:rsidRDefault="00983C69" w:rsidP="00983C69">
            <w:r w:rsidRPr="00983C69">
              <w:t>Vertical (upgrade hardware)</w:t>
            </w:r>
          </w:p>
        </w:tc>
        <w:tc>
          <w:tcPr>
            <w:tcW w:w="0" w:type="auto"/>
            <w:vAlign w:val="center"/>
            <w:hideMark/>
          </w:tcPr>
          <w:p w14:paraId="49F9FF38" w14:textId="77777777" w:rsidR="00983C69" w:rsidRPr="00983C69" w:rsidRDefault="00983C69" w:rsidP="00983C69">
            <w:r w:rsidRPr="00983C69">
              <w:t>Horizontal (add nodes)</w:t>
            </w:r>
          </w:p>
        </w:tc>
      </w:tr>
      <w:tr w:rsidR="00983C69" w:rsidRPr="00983C69" w14:paraId="43503300" w14:textId="77777777" w:rsidTr="00983C69">
        <w:trPr>
          <w:tblCellSpacing w:w="15" w:type="dxa"/>
        </w:trPr>
        <w:tc>
          <w:tcPr>
            <w:tcW w:w="0" w:type="auto"/>
            <w:vAlign w:val="center"/>
            <w:hideMark/>
          </w:tcPr>
          <w:p w14:paraId="00AE1833" w14:textId="77777777" w:rsidR="00983C69" w:rsidRPr="00983C69" w:rsidRDefault="00983C69" w:rsidP="00983C69">
            <w:r w:rsidRPr="00983C69">
              <w:rPr>
                <w:b/>
                <w:bCs/>
              </w:rPr>
              <w:t>Processing</w:t>
            </w:r>
          </w:p>
        </w:tc>
        <w:tc>
          <w:tcPr>
            <w:tcW w:w="0" w:type="auto"/>
            <w:vAlign w:val="center"/>
            <w:hideMark/>
          </w:tcPr>
          <w:p w14:paraId="31E30477" w14:textId="77777777" w:rsidR="00983C69" w:rsidRPr="00983C69" w:rsidRDefault="00983C69" w:rsidP="00983C69">
            <w:r w:rsidRPr="00983C69">
              <w:t>Sequential</w:t>
            </w:r>
          </w:p>
        </w:tc>
        <w:tc>
          <w:tcPr>
            <w:tcW w:w="0" w:type="auto"/>
            <w:vAlign w:val="center"/>
            <w:hideMark/>
          </w:tcPr>
          <w:p w14:paraId="6D2F1BF3" w14:textId="77777777" w:rsidR="00983C69" w:rsidRPr="00983C69" w:rsidRDefault="00983C69" w:rsidP="00983C69">
            <w:r w:rsidRPr="00983C69">
              <w:t>Distributed &amp; Parallel</w:t>
            </w:r>
          </w:p>
        </w:tc>
      </w:tr>
      <w:tr w:rsidR="00983C69" w:rsidRPr="00983C69" w14:paraId="58732BD1" w14:textId="77777777" w:rsidTr="00983C69">
        <w:trPr>
          <w:tblCellSpacing w:w="15" w:type="dxa"/>
        </w:trPr>
        <w:tc>
          <w:tcPr>
            <w:tcW w:w="0" w:type="auto"/>
            <w:vAlign w:val="center"/>
            <w:hideMark/>
          </w:tcPr>
          <w:p w14:paraId="76C150A7" w14:textId="77777777" w:rsidR="00983C69" w:rsidRPr="00983C69" w:rsidRDefault="00983C69" w:rsidP="00983C69">
            <w:r w:rsidRPr="00983C69">
              <w:rPr>
                <w:b/>
                <w:bCs/>
              </w:rPr>
              <w:t>Storage</w:t>
            </w:r>
          </w:p>
        </w:tc>
        <w:tc>
          <w:tcPr>
            <w:tcW w:w="0" w:type="auto"/>
            <w:vAlign w:val="center"/>
            <w:hideMark/>
          </w:tcPr>
          <w:p w14:paraId="714005B6" w14:textId="77777777" w:rsidR="00983C69" w:rsidRPr="00983C69" w:rsidRDefault="00983C69" w:rsidP="00983C69">
            <w:r w:rsidRPr="00983C69">
              <w:t>Limited, expensive</w:t>
            </w:r>
          </w:p>
        </w:tc>
        <w:tc>
          <w:tcPr>
            <w:tcW w:w="0" w:type="auto"/>
            <w:vAlign w:val="center"/>
            <w:hideMark/>
          </w:tcPr>
          <w:p w14:paraId="4027F873" w14:textId="77777777" w:rsidR="00983C69" w:rsidRPr="00983C69" w:rsidRDefault="00983C69" w:rsidP="00983C69">
            <w:r w:rsidRPr="00983C69">
              <w:t>HDFS: distributed &amp; cheap</w:t>
            </w:r>
          </w:p>
        </w:tc>
      </w:tr>
      <w:tr w:rsidR="00983C69" w:rsidRPr="00983C69" w14:paraId="6162EDD5" w14:textId="77777777" w:rsidTr="00983C69">
        <w:trPr>
          <w:tblCellSpacing w:w="15" w:type="dxa"/>
        </w:trPr>
        <w:tc>
          <w:tcPr>
            <w:tcW w:w="0" w:type="auto"/>
            <w:vAlign w:val="center"/>
            <w:hideMark/>
          </w:tcPr>
          <w:p w14:paraId="5564DB2C" w14:textId="77777777" w:rsidR="00983C69" w:rsidRPr="00983C69" w:rsidRDefault="00983C69" w:rsidP="00983C69">
            <w:r w:rsidRPr="00983C69">
              <w:rPr>
                <w:b/>
                <w:bCs/>
              </w:rPr>
              <w:t>Fault Tolerance</w:t>
            </w:r>
          </w:p>
        </w:tc>
        <w:tc>
          <w:tcPr>
            <w:tcW w:w="0" w:type="auto"/>
            <w:vAlign w:val="center"/>
            <w:hideMark/>
          </w:tcPr>
          <w:p w14:paraId="1939168E" w14:textId="77777777" w:rsidR="00983C69" w:rsidRPr="00983C69" w:rsidRDefault="00983C69" w:rsidP="00983C69">
            <w:r w:rsidRPr="00983C69">
              <w:t>Weak, DB crash = RIP</w:t>
            </w:r>
          </w:p>
        </w:tc>
        <w:tc>
          <w:tcPr>
            <w:tcW w:w="0" w:type="auto"/>
            <w:vAlign w:val="center"/>
            <w:hideMark/>
          </w:tcPr>
          <w:p w14:paraId="3E230AD2" w14:textId="77777777" w:rsidR="00983C69" w:rsidRPr="00983C69" w:rsidRDefault="00983C69" w:rsidP="00983C69">
            <w:r w:rsidRPr="00983C69">
              <w:t>Strong via replication</w:t>
            </w:r>
          </w:p>
        </w:tc>
      </w:tr>
      <w:tr w:rsidR="00983C69" w:rsidRPr="00983C69" w14:paraId="723039A4" w14:textId="77777777" w:rsidTr="00983C69">
        <w:trPr>
          <w:tblCellSpacing w:w="15" w:type="dxa"/>
        </w:trPr>
        <w:tc>
          <w:tcPr>
            <w:tcW w:w="0" w:type="auto"/>
            <w:vAlign w:val="center"/>
            <w:hideMark/>
          </w:tcPr>
          <w:p w14:paraId="2B4AF286" w14:textId="77777777" w:rsidR="00983C69" w:rsidRPr="00983C69" w:rsidRDefault="00983C69" w:rsidP="00983C69">
            <w:r w:rsidRPr="00983C69">
              <w:rPr>
                <w:b/>
                <w:bCs/>
              </w:rPr>
              <w:t>Query Language</w:t>
            </w:r>
          </w:p>
        </w:tc>
        <w:tc>
          <w:tcPr>
            <w:tcW w:w="0" w:type="auto"/>
            <w:vAlign w:val="center"/>
            <w:hideMark/>
          </w:tcPr>
          <w:p w14:paraId="7546D8F7" w14:textId="77777777" w:rsidR="00983C69" w:rsidRPr="00983C69" w:rsidRDefault="00983C69" w:rsidP="00983C69">
            <w:r w:rsidRPr="00983C69">
              <w:t>SQL</w:t>
            </w:r>
          </w:p>
        </w:tc>
        <w:tc>
          <w:tcPr>
            <w:tcW w:w="0" w:type="auto"/>
            <w:vAlign w:val="center"/>
            <w:hideMark/>
          </w:tcPr>
          <w:p w14:paraId="39FE7737" w14:textId="77777777" w:rsidR="00983C69" w:rsidRPr="00983C69" w:rsidRDefault="00983C69" w:rsidP="00983C69">
            <w:r w:rsidRPr="00983C69">
              <w:t>HiveQL / Pig Latin / MapReduce logic</w:t>
            </w:r>
          </w:p>
        </w:tc>
      </w:tr>
      <w:tr w:rsidR="00983C69" w:rsidRPr="00983C69" w14:paraId="67CC91F1" w14:textId="77777777" w:rsidTr="00983C69">
        <w:trPr>
          <w:tblCellSpacing w:w="15" w:type="dxa"/>
        </w:trPr>
        <w:tc>
          <w:tcPr>
            <w:tcW w:w="0" w:type="auto"/>
            <w:vAlign w:val="center"/>
            <w:hideMark/>
          </w:tcPr>
          <w:p w14:paraId="3F203F6A" w14:textId="77777777" w:rsidR="00983C69" w:rsidRPr="00983C69" w:rsidRDefault="00983C69" w:rsidP="00983C69">
            <w:r w:rsidRPr="00983C69">
              <w:rPr>
                <w:b/>
                <w:bCs/>
              </w:rPr>
              <w:t>Speed</w:t>
            </w:r>
          </w:p>
        </w:tc>
        <w:tc>
          <w:tcPr>
            <w:tcW w:w="0" w:type="auto"/>
            <w:vAlign w:val="center"/>
            <w:hideMark/>
          </w:tcPr>
          <w:p w14:paraId="532DA2A5" w14:textId="77777777" w:rsidR="00983C69" w:rsidRPr="00983C69" w:rsidRDefault="00983C69" w:rsidP="00983C69">
            <w:r w:rsidRPr="00983C69">
              <w:t>Faster for small structured sets</w:t>
            </w:r>
          </w:p>
        </w:tc>
        <w:tc>
          <w:tcPr>
            <w:tcW w:w="0" w:type="auto"/>
            <w:vAlign w:val="center"/>
            <w:hideMark/>
          </w:tcPr>
          <w:p w14:paraId="18C56551" w14:textId="77777777" w:rsidR="00983C69" w:rsidRPr="00983C69" w:rsidRDefault="00983C69" w:rsidP="00983C69">
            <w:r w:rsidRPr="00983C69">
              <w:t>Better for huge datasets</w:t>
            </w:r>
          </w:p>
        </w:tc>
      </w:tr>
      <w:tr w:rsidR="00983C69" w:rsidRPr="00983C69" w14:paraId="398DEEE2" w14:textId="77777777" w:rsidTr="00983C69">
        <w:trPr>
          <w:tblCellSpacing w:w="15" w:type="dxa"/>
        </w:trPr>
        <w:tc>
          <w:tcPr>
            <w:tcW w:w="0" w:type="auto"/>
            <w:vAlign w:val="center"/>
            <w:hideMark/>
          </w:tcPr>
          <w:p w14:paraId="2E07A943" w14:textId="77777777" w:rsidR="00983C69" w:rsidRPr="00983C69" w:rsidRDefault="00983C69" w:rsidP="00983C69">
            <w:r w:rsidRPr="00983C69">
              <w:rPr>
                <w:b/>
                <w:bCs/>
              </w:rPr>
              <w:t>Cost</w:t>
            </w:r>
          </w:p>
        </w:tc>
        <w:tc>
          <w:tcPr>
            <w:tcW w:w="0" w:type="auto"/>
            <w:vAlign w:val="center"/>
            <w:hideMark/>
          </w:tcPr>
          <w:p w14:paraId="76F53997" w14:textId="77777777" w:rsidR="00983C69" w:rsidRPr="00983C69" w:rsidRDefault="00983C69" w:rsidP="00983C69">
            <w:r w:rsidRPr="00983C69">
              <w:t>Usually expensive licensing</w:t>
            </w:r>
          </w:p>
        </w:tc>
        <w:tc>
          <w:tcPr>
            <w:tcW w:w="0" w:type="auto"/>
            <w:vAlign w:val="center"/>
            <w:hideMark/>
          </w:tcPr>
          <w:p w14:paraId="38AF5649" w14:textId="77777777" w:rsidR="00983C69" w:rsidRPr="00983C69" w:rsidRDefault="00983C69" w:rsidP="00983C69">
            <w:r w:rsidRPr="00983C69">
              <w:t>Open source + commodity hardware</w:t>
            </w:r>
          </w:p>
        </w:tc>
      </w:tr>
      <w:tr w:rsidR="00983C69" w:rsidRPr="00983C69" w14:paraId="4E881C59" w14:textId="77777777" w:rsidTr="00983C69">
        <w:trPr>
          <w:tblCellSpacing w:w="15" w:type="dxa"/>
        </w:trPr>
        <w:tc>
          <w:tcPr>
            <w:tcW w:w="0" w:type="auto"/>
            <w:vAlign w:val="center"/>
            <w:hideMark/>
          </w:tcPr>
          <w:p w14:paraId="15122F11" w14:textId="77777777" w:rsidR="00983C69" w:rsidRPr="00983C69" w:rsidRDefault="00983C69" w:rsidP="00983C69">
            <w:r w:rsidRPr="00983C69">
              <w:rPr>
                <w:b/>
                <w:bCs/>
              </w:rPr>
              <w:t>Real-Time Use?</w:t>
            </w:r>
          </w:p>
        </w:tc>
        <w:tc>
          <w:tcPr>
            <w:tcW w:w="0" w:type="auto"/>
            <w:vAlign w:val="center"/>
            <w:hideMark/>
          </w:tcPr>
          <w:p w14:paraId="75A46648" w14:textId="77777777" w:rsidR="00983C69" w:rsidRPr="00983C69" w:rsidRDefault="00983C69" w:rsidP="00983C69">
            <w:r w:rsidRPr="00983C69">
              <w:t>Yes, good for OLTP</w:t>
            </w:r>
          </w:p>
        </w:tc>
        <w:tc>
          <w:tcPr>
            <w:tcW w:w="0" w:type="auto"/>
            <w:vAlign w:val="center"/>
            <w:hideMark/>
          </w:tcPr>
          <w:p w14:paraId="3EF4C075" w14:textId="77777777" w:rsidR="00983C69" w:rsidRPr="00983C69" w:rsidRDefault="00983C69" w:rsidP="00983C69">
            <w:r w:rsidRPr="00983C69">
              <w:t>Needs Spark or HBase for real-time</w:t>
            </w:r>
          </w:p>
        </w:tc>
      </w:tr>
    </w:tbl>
    <w:p w14:paraId="56B465FC" w14:textId="77777777" w:rsidR="00983C69" w:rsidRPr="00983C69" w:rsidRDefault="00983C69" w:rsidP="00983C69">
      <w:r w:rsidRPr="00983C69">
        <w:rPr>
          <w:rFonts w:ascii="Segoe UI Emoji" w:hAnsi="Segoe UI Emoji" w:cs="Segoe UI Emoji"/>
        </w:rPr>
        <w:t>🧨</w:t>
      </w:r>
      <w:r w:rsidRPr="00983C69">
        <w:t xml:space="preserve"> TL;DR: RDBMS is old money. Hadoop is the gangster that runs Big Data streets now.</w:t>
      </w:r>
    </w:p>
    <w:p w14:paraId="61B964B6" w14:textId="77777777" w:rsidR="00983C69" w:rsidRPr="00983C69" w:rsidRDefault="009C0EF8" w:rsidP="00983C69">
      <w:r>
        <w:lastRenderedPageBreak/>
        <w:pict w14:anchorId="2F5B117B">
          <v:rect id="_x0000_i1052" style="width:0;height:1.5pt" o:hralign="center" o:hrstd="t" o:hr="t" fillcolor="#a0a0a0" stroked="f"/>
        </w:pict>
      </w:r>
    </w:p>
    <w:p w14:paraId="2059971A" w14:textId="77777777" w:rsidR="00983C69" w:rsidRPr="00983C69" w:rsidRDefault="00983C69" w:rsidP="00983C69">
      <w:pPr>
        <w:rPr>
          <w:b/>
          <w:bCs/>
        </w:rPr>
      </w:pPr>
      <w:r w:rsidRPr="00983C69">
        <w:rPr>
          <w:b/>
          <w:bCs/>
        </w:rPr>
        <w:t>24. Explain Hadoop Architecture (Full System Breakdown)</w:t>
      </w:r>
    </w:p>
    <w:p w14:paraId="28067306"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Hadoop is a distributed computing framework</w:t>
      </w:r>
      <w:r w:rsidRPr="00983C69">
        <w:t xml:space="preserve"> with separate layers for </w:t>
      </w:r>
      <w:r w:rsidRPr="00983C69">
        <w:rPr>
          <w:b/>
          <w:bCs/>
        </w:rPr>
        <w:t>storage</w:t>
      </w:r>
      <w:r w:rsidRPr="00983C69">
        <w:t xml:space="preserve">, </w:t>
      </w:r>
      <w:r w:rsidRPr="00983C69">
        <w:rPr>
          <w:b/>
          <w:bCs/>
        </w:rPr>
        <w:t>processing</w:t>
      </w:r>
      <w:r w:rsidRPr="00983C69">
        <w:t xml:space="preserve">, and </w:t>
      </w:r>
      <w:r w:rsidRPr="00983C69">
        <w:rPr>
          <w:b/>
          <w:bCs/>
        </w:rPr>
        <w:t>resource management</w:t>
      </w:r>
      <w:r w:rsidRPr="00983C69">
        <w:t>.</w:t>
      </w:r>
    </w:p>
    <w:p w14:paraId="1A7777F6"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Core Components:</w:t>
      </w:r>
    </w:p>
    <w:p w14:paraId="7441D67B" w14:textId="77777777" w:rsidR="00983C69" w:rsidRPr="00983C69" w:rsidRDefault="00983C69" w:rsidP="00983C69">
      <w:pPr>
        <w:rPr>
          <w:b/>
          <w:bCs/>
        </w:rPr>
      </w:pPr>
      <w:r w:rsidRPr="00983C69">
        <w:rPr>
          <w:b/>
          <w:bCs/>
        </w:rPr>
        <w:t>1. HDFS (Storage Layer)</w:t>
      </w:r>
    </w:p>
    <w:p w14:paraId="1CCE1CC7" w14:textId="77777777" w:rsidR="00983C69" w:rsidRPr="00983C69" w:rsidRDefault="00983C69" w:rsidP="00983C69">
      <w:pPr>
        <w:numPr>
          <w:ilvl w:val="0"/>
          <w:numId w:val="20"/>
        </w:numPr>
      </w:pPr>
      <w:r w:rsidRPr="00983C69">
        <w:t>We already covered this (21).</w:t>
      </w:r>
    </w:p>
    <w:p w14:paraId="2A32CDF2" w14:textId="77777777" w:rsidR="00983C69" w:rsidRPr="00983C69" w:rsidRDefault="00983C69" w:rsidP="00983C69">
      <w:pPr>
        <w:numPr>
          <w:ilvl w:val="0"/>
          <w:numId w:val="20"/>
        </w:numPr>
      </w:pPr>
      <w:r w:rsidRPr="00983C69">
        <w:t>Files → Blocks → Replicated → Stored across nodes.</w:t>
      </w:r>
    </w:p>
    <w:p w14:paraId="7A13739C" w14:textId="77777777" w:rsidR="00983C69" w:rsidRPr="00983C69" w:rsidRDefault="00983C69" w:rsidP="00983C69">
      <w:pPr>
        <w:rPr>
          <w:b/>
          <w:bCs/>
        </w:rPr>
      </w:pPr>
      <w:r w:rsidRPr="00983C69">
        <w:rPr>
          <w:b/>
          <w:bCs/>
        </w:rPr>
        <w:t>2. YARN (Yet Another Resource Negotiator)</w:t>
      </w:r>
    </w:p>
    <w:p w14:paraId="57471870" w14:textId="77777777" w:rsidR="00983C69" w:rsidRPr="00983C69" w:rsidRDefault="00983C69" w:rsidP="00983C69">
      <w:pPr>
        <w:numPr>
          <w:ilvl w:val="0"/>
          <w:numId w:val="21"/>
        </w:numPr>
      </w:pPr>
      <w:r w:rsidRPr="00983C69">
        <w:t>Controls resources across the Hadoop cluster.</w:t>
      </w:r>
    </w:p>
    <w:p w14:paraId="5D8168C3" w14:textId="77777777" w:rsidR="00983C69" w:rsidRPr="00983C69" w:rsidRDefault="00983C69" w:rsidP="00983C69">
      <w:pPr>
        <w:numPr>
          <w:ilvl w:val="0"/>
          <w:numId w:val="21"/>
        </w:numPr>
      </w:pPr>
      <w:r w:rsidRPr="00983C69">
        <w:t>Breaks into:</w:t>
      </w:r>
    </w:p>
    <w:p w14:paraId="489CE625" w14:textId="77777777" w:rsidR="00983C69" w:rsidRPr="00983C69" w:rsidRDefault="00983C69" w:rsidP="00983C69">
      <w:pPr>
        <w:numPr>
          <w:ilvl w:val="1"/>
          <w:numId w:val="21"/>
        </w:numPr>
      </w:pPr>
      <w:r w:rsidRPr="00983C69">
        <w:rPr>
          <w:b/>
          <w:bCs/>
        </w:rPr>
        <w:t>ResourceManager</w:t>
      </w:r>
      <w:r w:rsidRPr="00983C69">
        <w:t xml:space="preserve"> (master) – assigns resources to jobs.</w:t>
      </w:r>
    </w:p>
    <w:p w14:paraId="4635E319" w14:textId="77777777" w:rsidR="00983C69" w:rsidRPr="00983C69" w:rsidRDefault="00983C69" w:rsidP="00983C69">
      <w:pPr>
        <w:numPr>
          <w:ilvl w:val="1"/>
          <w:numId w:val="21"/>
        </w:numPr>
      </w:pPr>
      <w:r w:rsidRPr="00983C69">
        <w:rPr>
          <w:b/>
          <w:bCs/>
        </w:rPr>
        <w:t>NodeManager</w:t>
      </w:r>
      <w:r w:rsidRPr="00983C69">
        <w:t xml:space="preserve"> (slave) – runs on each node to manage containers.</w:t>
      </w:r>
    </w:p>
    <w:p w14:paraId="1C55FEC4" w14:textId="77777777" w:rsidR="00983C69" w:rsidRPr="00983C69" w:rsidRDefault="00983C69" w:rsidP="00983C69">
      <w:pPr>
        <w:rPr>
          <w:b/>
          <w:bCs/>
        </w:rPr>
      </w:pPr>
      <w:r w:rsidRPr="00983C69">
        <w:rPr>
          <w:b/>
          <w:bCs/>
        </w:rPr>
        <w:t>3. MapReduce (Processing Layer)</w:t>
      </w:r>
    </w:p>
    <w:p w14:paraId="2A1B6006" w14:textId="77777777" w:rsidR="00983C69" w:rsidRPr="00983C69" w:rsidRDefault="00983C69" w:rsidP="00983C69">
      <w:pPr>
        <w:numPr>
          <w:ilvl w:val="0"/>
          <w:numId w:val="22"/>
        </w:numPr>
      </w:pPr>
      <w:r w:rsidRPr="00983C69">
        <w:t>Traditional Hadoop engine (now replaced often by Spark).</w:t>
      </w:r>
    </w:p>
    <w:p w14:paraId="773F9035" w14:textId="77777777" w:rsidR="00983C69" w:rsidRPr="00983C69" w:rsidRDefault="00983C69" w:rsidP="00983C69">
      <w:pPr>
        <w:numPr>
          <w:ilvl w:val="0"/>
          <w:numId w:val="22"/>
        </w:numPr>
      </w:pPr>
      <w:r w:rsidRPr="00983C69">
        <w:t>Uses:</w:t>
      </w:r>
    </w:p>
    <w:p w14:paraId="5C8C2CC6" w14:textId="77777777" w:rsidR="00983C69" w:rsidRPr="00983C69" w:rsidRDefault="00983C69" w:rsidP="00983C69">
      <w:pPr>
        <w:numPr>
          <w:ilvl w:val="1"/>
          <w:numId w:val="22"/>
        </w:numPr>
      </w:pPr>
      <w:r w:rsidRPr="00983C69">
        <w:rPr>
          <w:b/>
          <w:bCs/>
        </w:rPr>
        <w:t>Mapper</w:t>
      </w:r>
      <w:r w:rsidRPr="00983C69">
        <w:t xml:space="preserve"> – processes input data into key-value pairs.</w:t>
      </w:r>
    </w:p>
    <w:p w14:paraId="089E9AF3" w14:textId="77777777" w:rsidR="00983C69" w:rsidRPr="00983C69" w:rsidRDefault="00983C69" w:rsidP="00983C69">
      <w:pPr>
        <w:numPr>
          <w:ilvl w:val="1"/>
          <w:numId w:val="22"/>
        </w:numPr>
      </w:pPr>
      <w:r w:rsidRPr="00983C69">
        <w:rPr>
          <w:b/>
          <w:bCs/>
        </w:rPr>
        <w:t>Reducer</w:t>
      </w:r>
      <w:r w:rsidRPr="00983C69">
        <w:t xml:space="preserve"> – aggregates/interprets those key-value pairs.</w:t>
      </w:r>
    </w:p>
    <w:p w14:paraId="47AB08C9" w14:textId="77777777" w:rsidR="00983C69" w:rsidRPr="00983C69" w:rsidRDefault="00983C69" w:rsidP="00983C69">
      <w:pPr>
        <w:rPr>
          <w:b/>
          <w:bCs/>
        </w:rPr>
      </w:pPr>
      <w:r w:rsidRPr="00983C69">
        <w:rPr>
          <w:b/>
          <w:bCs/>
        </w:rPr>
        <w:t>4. Hadoop Ecosystem Add-ons</w:t>
      </w:r>
    </w:p>
    <w:p w14:paraId="077CDCD1" w14:textId="77777777" w:rsidR="00983C69" w:rsidRPr="00983C69" w:rsidRDefault="00983C69" w:rsidP="00983C69">
      <w:pPr>
        <w:numPr>
          <w:ilvl w:val="0"/>
          <w:numId w:val="23"/>
        </w:numPr>
      </w:pPr>
      <w:r w:rsidRPr="00983C69">
        <w:rPr>
          <w:b/>
          <w:bCs/>
        </w:rPr>
        <w:t>Hive</w:t>
      </w:r>
      <w:r w:rsidRPr="00983C69">
        <w:t xml:space="preserve"> – SQL on Hadoop</w:t>
      </w:r>
    </w:p>
    <w:p w14:paraId="5C2FF093" w14:textId="77777777" w:rsidR="00983C69" w:rsidRPr="00983C69" w:rsidRDefault="00983C69" w:rsidP="00983C69">
      <w:pPr>
        <w:numPr>
          <w:ilvl w:val="0"/>
          <w:numId w:val="23"/>
        </w:numPr>
      </w:pPr>
      <w:r w:rsidRPr="00983C69">
        <w:rPr>
          <w:b/>
          <w:bCs/>
        </w:rPr>
        <w:t>Pig</w:t>
      </w:r>
      <w:r w:rsidRPr="00983C69">
        <w:t xml:space="preserve"> – Scripting language</w:t>
      </w:r>
    </w:p>
    <w:p w14:paraId="362D2F83" w14:textId="77777777" w:rsidR="00983C69" w:rsidRPr="00983C69" w:rsidRDefault="00983C69" w:rsidP="00983C69">
      <w:pPr>
        <w:numPr>
          <w:ilvl w:val="0"/>
          <w:numId w:val="23"/>
        </w:numPr>
      </w:pPr>
      <w:r w:rsidRPr="00983C69">
        <w:rPr>
          <w:b/>
          <w:bCs/>
        </w:rPr>
        <w:t>Spark</w:t>
      </w:r>
      <w:r w:rsidRPr="00983C69">
        <w:t xml:space="preserve"> – In-memory fast computation</w:t>
      </w:r>
    </w:p>
    <w:p w14:paraId="7E8494F2" w14:textId="77777777" w:rsidR="00983C69" w:rsidRPr="00983C69" w:rsidRDefault="00983C69" w:rsidP="00983C69">
      <w:pPr>
        <w:numPr>
          <w:ilvl w:val="0"/>
          <w:numId w:val="23"/>
        </w:numPr>
      </w:pPr>
      <w:r w:rsidRPr="00983C69">
        <w:rPr>
          <w:b/>
          <w:bCs/>
        </w:rPr>
        <w:t>HBase</w:t>
      </w:r>
      <w:r w:rsidRPr="00983C69">
        <w:t xml:space="preserve"> – NoSQL on Hadoop</w:t>
      </w:r>
    </w:p>
    <w:p w14:paraId="3F52F862" w14:textId="77777777" w:rsidR="00983C69" w:rsidRPr="00983C69" w:rsidRDefault="00983C69" w:rsidP="00983C69">
      <w:pPr>
        <w:numPr>
          <w:ilvl w:val="0"/>
          <w:numId w:val="23"/>
        </w:numPr>
      </w:pPr>
      <w:r w:rsidRPr="00983C69">
        <w:rPr>
          <w:b/>
          <w:bCs/>
        </w:rPr>
        <w:t>Flume, Sqoop, Kafka</w:t>
      </w:r>
      <w:r w:rsidRPr="00983C69">
        <w:t xml:space="preserve"> – Ingestion tools</w:t>
      </w:r>
    </w:p>
    <w:p w14:paraId="6D0F93CD" w14:textId="77777777" w:rsidR="00983C69" w:rsidRPr="00983C69" w:rsidRDefault="00983C69" w:rsidP="00983C69">
      <w:pPr>
        <w:numPr>
          <w:ilvl w:val="0"/>
          <w:numId w:val="23"/>
        </w:numPr>
      </w:pPr>
      <w:r w:rsidRPr="00983C69">
        <w:rPr>
          <w:b/>
          <w:bCs/>
        </w:rPr>
        <w:t>Oozie, Airflow</w:t>
      </w:r>
      <w:r w:rsidRPr="00983C69">
        <w:t xml:space="preserve"> – Scheduling + workflows</w:t>
      </w:r>
    </w:p>
    <w:p w14:paraId="09A61543" w14:textId="77777777" w:rsidR="00983C69" w:rsidRPr="00983C69" w:rsidRDefault="009C0EF8" w:rsidP="00983C69">
      <w:r>
        <w:pict w14:anchorId="53BA5D3F">
          <v:rect id="_x0000_i1053" style="width:0;height:1.5pt" o:hralign="center" o:hrstd="t" o:hr="t" fillcolor="#a0a0a0" stroked="f"/>
        </w:pict>
      </w:r>
    </w:p>
    <w:p w14:paraId="438A737F" w14:textId="77777777" w:rsidR="00983C69" w:rsidRPr="00983C69" w:rsidRDefault="00983C69" w:rsidP="00983C69">
      <w:pPr>
        <w:rPr>
          <w:b/>
          <w:bCs/>
        </w:rPr>
      </w:pPr>
      <w:r w:rsidRPr="00983C69">
        <w:rPr>
          <w:b/>
          <w:bCs/>
        </w:rPr>
        <w:lastRenderedPageBreak/>
        <w:t>25. Describe HDFS with Diagram</w:t>
      </w:r>
    </w:p>
    <w:p w14:paraId="317DA5E8" w14:textId="77777777" w:rsidR="00983C69" w:rsidRPr="00983C69" w:rsidRDefault="00983C69" w:rsidP="00983C69">
      <w:r w:rsidRPr="00983C69">
        <w:t>Let’s break it down visually (describe-style). Imagine this:</w:t>
      </w:r>
    </w:p>
    <w:p w14:paraId="3C5275CC" w14:textId="77777777" w:rsidR="00983C69" w:rsidRPr="00983C69" w:rsidRDefault="00983C69" w:rsidP="00983C69">
      <w:r w:rsidRPr="00983C69">
        <w:t>csharp</w:t>
      </w:r>
    </w:p>
    <w:p w14:paraId="427DD5A5" w14:textId="77777777" w:rsidR="00983C69" w:rsidRPr="00983C69" w:rsidRDefault="00983C69" w:rsidP="00983C69">
      <w:r w:rsidRPr="00983C69">
        <w:t>CopyEdit</w:t>
      </w:r>
    </w:p>
    <w:p w14:paraId="707A002B" w14:textId="77777777" w:rsidR="00983C69" w:rsidRPr="00983C69" w:rsidRDefault="00983C69" w:rsidP="00983C69">
      <w:r w:rsidRPr="00983C69">
        <w:t xml:space="preserve">    ┌─────────────────────────────┐</w:t>
      </w:r>
    </w:p>
    <w:p w14:paraId="13655AAC" w14:textId="77777777" w:rsidR="00983C69" w:rsidRPr="00983C69" w:rsidRDefault="00983C69" w:rsidP="00983C69">
      <w:r w:rsidRPr="00983C69">
        <w:t xml:space="preserve">    │         NameNode           │ ← Master (stores metadata)</w:t>
      </w:r>
    </w:p>
    <w:p w14:paraId="32544570"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5F8A211" w14:textId="77777777" w:rsidR="00983C69" w:rsidRPr="00983C69" w:rsidRDefault="00983C69" w:rsidP="00983C69">
      <w:r w:rsidRPr="00983C69">
        <w:t xml:space="preserve">                 │</w:t>
      </w:r>
    </w:p>
    <w:p w14:paraId="0E6E51DA"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3946CC59" w14:textId="77777777" w:rsidR="00983C69" w:rsidRPr="00983C69" w:rsidRDefault="00983C69" w:rsidP="00983C69">
      <w:r w:rsidRPr="00983C69">
        <w:t xml:space="preserve">   │                             │</w:t>
      </w:r>
    </w:p>
    <w:p w14:paraId="6C1A35FD" w14:textId="77777777" w:rsidR="00983C69" w:rsidRPr="00983C69" w:rsidRDefault="00983C69" w:rsidP="00983C69">
      <w:r w:rsidRPr="00983C69">
        <w:t>┌──</w:t>
      </w:r>
      <w:r w:rsidRPr="00983C69">
        <w:rPr>
          <w:rFonts w:ascii="Arial" w:hAnsi="Arial" w:cs="Arial"/>
        </w:rPr>
        <w:t>▼</w:t>
      </w:r>
      <w:r w:rsidRPr="00983C69">
        <w:rPr>
          <w:rFonts w:ascii="Calibri" w:hAnsi="Calibri" w:cs="Calibri"/>
        </w:rPr>
        <w:t>────────┐</w:t>
      </w:r>
      <w:r w:rsidRPr="00983C69">
        <w:t xml:space="preserve">             </w:t>
      </w:r>
      <w:r w:rsidRPr="00983C69">
        <w:rPr>
          <w:rFonts w:ascii="Calibri" w:hAnsi="Calibri" w:cs="Calibri"/>
        </w:rPr>
        <w:t>┌──────</w:t>
      </w:r>
      <w:r w:rsidRPr="00983C69">
        <w:rPr>
          <w:rFonts w:ascii="Arial" w:hAnsi="Arial" w:cs="Arial"/>
        </w:rPr>
        <w:t>▼</w:t>
      </w:r>
      <w:r w:rsidRPr="00983C69">
        <w:rPr>
          <w:rFonts w:ascii="Calibri" w:hAnsi="Calibri" w:cs="Calibri"/>
        </w:rPr>
        <w:t>────────┐</w:t>
      </w:r>
    </w:p>
    <w:p w14:paraId="44962BF0" w14:textId="77777777" w:rsidR="00983C69" w:rsidRPr="00983C69" w:rsidRDefault="00983C69" w:rsidP="00983C69">
      <w:r w:rsidRPr="00983C69">
        <w:t>│ DataNode 1│             │  DataNode 2   │</w:t>
      </w:r>
    </w:p>
    <w:p w14:paraId="502067EF" w14:textId="77777777" w:rsidR="00983C69" w:rsidRPr="00983C69" w:rsidRDefault="00983C69" w:rsidP="00983C69">
      <w:r w:rsidRPr="00983C69">
        <w:t>└───────────┘             └───────────────┘</w:t>
      </w:r>
    </w:p>
    <w:p w14:paraId="06401C30" w14:textId="77777777" w:rsidR="00983C69" w:rsidRPr="00983C69" w:rsidRDefault="00983C69" w:rsidP="00983C69">
      <w:r w:rsidRPr="00983C69">
        <w:t xml:space="preserve">   ↑    ↓                     ↑        ↓</w:t>
      </w:r>
    </w:p>
    <w:p w14:paraId="6486012D" w14:textId="77777777" w:rsidR="00983C69" w:rsidRPr="00983C69" w:rsidRDefault="00983C69" w:rsidP="00983C69">
      <w:r w:rsidRPr="00983C69">
        <w:t>[block1][block2]        [block1][block3] ← Data split + replicated</w:t>
      </w:r>
    </w:p>
    <w:p w14:paraId="03E80DD8" w14:textId="77777777" w:rsidR="00983C69" w:rsidRPr="00983C69" w:rsidRDefault="00983C69" w:rsidP="00983C69"/>
    <w:p w14:paraId="7867B98F" w14:textId="77777777" w:rsidR="00983C69" w:rsidRPr="00983C69" w:rsidRDefault="00983C69" w:rsidP="00983C69">
      <w:r w:rsidRPr="00983C69">
        <w:t>- File is split into blocks: block1, block2, block3</w:t>
      </w:r>
    </w:p>
    <w:p w14:paraId="3E469597" w14:textId="77777777" w:rsidR="00983C69" w:rsidRPr="00983C69" w:rsidRDefault="00983C69" w:rsidP="00983C69">
      <w:r w:rsidRPr="00983C69">
        <w:t>- Stored across multiple DataNodes</w:t>
      </w:r>
    </w:p>
    <w:p w14:paraId="34E59866" w14:textId="77777777" w:rsidR="00983C69" w:rsidRPr="00983C69" w:rsidRDefault="00983C69" w:rsidP="00983C69">
      <w:r w:rsidRPr="00983C69">
        <w:t>- Each block is **replicated** (default = 3 copies)</w:t>
      </w:r>
    </w:p>
    <w:p w14:paraId="67145306" w14:textId="77777777" w:rsidR="00983C69" w:rsidRPr="00983C69" w:rsidRDefault="00983C69" w:rsidP="00983C69">
      <w:r w:rsidRPr="00983C69">
        <w:t>- NameNode knows where every damn block lives</w:t>
      </w:r>
    </w:p>
    <w:p w14:paraId="11C2027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Extras:</w:t>
      </w:r>
    </w:p>
    <w:p w14:paraId="5AE48D27" w14:textId="77777777" w:rsidR="00983C69" w:rsidRPr="00983C69" w:rsidRDefault="00983C69" w:rsidP="00983C69">
      <w:pPr>
        <w:numPr>
          <w:ilvl w:val="0"/>
          <w:numId w:val="24"/>
        </w:numPr>
      </w:pPr>
      <w:r w:rsidRPr="00983C69">
        <w:rPr>
          <w:b/>
          <w:bCs/>
        </w:rPr>
        <w:t>Heartbeat</w:t>
      </w:r>
      <w:r w:rsidRPr="00983C69">
        <w:t>: DataNodes send regular signals to NameNode to say "I'm alive."</w:t>
      </w:r>
    </w:p>
    <w:p w14:paraId="0D0804C9" w14:textId="77777777" w:rsidR="00983C69" w:rsidRPr="00983C69" w:rsidRDefault="00983C69" w:rsidP="00983C69">
      <w:pPr>
        <w:numPr>
          <w:ilvl w:val="0"/>
          <w:numId w:val="24"/>
        </w:numPr>
      </w:pPr>
      <w:r w:rsidRPr="00983C69">
        <w:rPr>
          <w:b/>
          <w:bCs/>
        </w:rPr>
        <w:t>Rack Awareness</w:t>
      </w:r>
      <w:r w:rsidRPr="00983C69">
        <w:t>: Hadoop knows which rack each node is in, optimizes replication across racks for redundancy.</w:t>
      </w:r>
    </w:p>
    <w:p w14:paraId="07AC50EA" w14:textId="77777777" w:rsidR="00983C69" w:rsidRPr="00983C69" w:rsidRDefault="009C0EF8" w:rsidP="00983C69">
      <w:r>
        <w:pict w14:anchorId="2F981141">
          <v:rect id="_x0000_i1054" style="width:0;height:1.5pt" o:hralign="center" o:hrstd="t" o:hr="t" fillcolor="#a0a0a0" stroked="f"/>
        </w:pict>
      </w:r>
    </w:p>
    <w:p w14:paraId="78A8D5D4" w14:textId="77777777" w:rsidR="00983C69" w:rsidRPr="00983C69" w:rsidRDefault="00983C69" w:rsidP="00983C69">
      <w:r w:rsidRPr="00983C69">
        <w:t xml:space="preserve">Alright, 21–25 just got absolutely shredded </w:t>
      </w:r>
      <w:r w:rsidRPr="00983C69">
        <w:rPr>
          <w:rFonts w:ascii="Segoe UI Emoji" w:hAnsi="Segoe UI Emoji" w:cs="Segoe UI Emoji"/>
        </w:rPr>
        <w:t>💪🔥</w:t>
      </w:r>
    </w:p>
    <w:p w14:paraId="00202865" w14:textId="77777777" w:rsidR="00983C69" w:rsidRPr="00983C69" w:rsidRDefault="00983C69" w:rsidP="00983C69">
      <w:r w:rsidRPr="00983C69">
        <w:lastRenderedPageBreak/>
        <w:t>Wanna keep goin'? Next up would be 26 to 30—"Hadoop in Detail", "Use of Hive", "Hive Architecture", "SERDE", and some juicy diagrams... ready to crack open that skull and pour in more tech chaos?</w:t>
      </w:r>
    </w:p>
    <w:p w14:paraId="6CBA6043" w14:textId="77777777" w:rsidR="00983C69" w:rsidRPr="00983C69" w:rsidRDefault="00983C69" w:rsidP="00983C69">
      <w:r w:rsidRPr="00983C69">
        <w:t>4o</w:t>
      </w:r>
    </w:p>
    <w:p w14:paraId="450BE5AC" w14:textId="77777777" w:rsidR="00983C69" w:rsidRPr="00983C69" w:rsidRDefault="00983C69" w:rsidP="00983C69">
      <w:pPr>
        <w:rPr>
          <w:b/>
          <w:bCs/>
        </w:rPr>
      </w:pPr>
      <w:r w:rsidRPr="00983C69">
        <w:rPr>
          <w:b/>
          <w:bCs/>
        </w:rPr>
        <w:t>You said:</w:t>
      </w:r>
    </w:p>
    <w:p w14:paraId="7476DEF5" w14:textId="77777777" w:rsidR="00983C69" w:rsidRPr="00983C69" w:rsidRDefault="00983C69" w:rsidP="00983C69">
      <w:r w:rsidRPr="00983C69">
        <w:t>.</w:t>
      </w:r>
    </w:p>
    <w:p w14:paraId="0F54574A" w14:textId="77777777" w:rsidR="00983C69" w:rsidRPr="00983C69" w:rsidRDefault="00983C69" w:rsidP="00983C69">
      <w:pPr>
        <w:rPr>
          <w:b/>
          <w:bCs/>
        </w:rPr>
      </w:pPr>
      <w:r w:rsidRPr="00983C69">
        <w:rPr>
          <w:b/>
          <w:bCs/>
        </w:rPr>
        <w:t>ChatGPT said:</w:t>
      </w:r>
    </w:p>
    <w:p w14:paraId="31A57625" w14:textId="77777777" w:rsidR="00983C69" w:rsidRPr="00983C69" w:rsidRDefault="00983C69" w:rsidP="00983C69">
      <w:r w:rsidRPr="00983C69">
        <w:rPr>
          <w:rFonts w:ascii="Segoe UI Emoji" w:hAnsi="Segoe UI Emoji" w:cs="Segoe UI Emoji"/>
        </w:rPr>
        <w:t>👀</w:t>
      </w:r>
      <w:r w:rsidRPr="00983C69">
        <w:t xml:space="preserve"> Another dot… You really like summoning chaos with style, huh?</w:t>
      </w:r>
    </w:p>
    <w:p w14:paraId="33B22F20" w14:textId="77777777" w:rsidR="00983C69" w:rsidRPr="00983C69" w:rsidRDefault="00983C69" w:rsidP="00983C69">
      <w:r w:rsidRPr="00983C69">
        <w:t xml:space="preserve">Strap in babe, we’re tearing through </w:t>
      </w:r>
      <w:r w:rsidRPr="00983C69">
        <w:rPr>
          <w:b/>
          <w:bCs/>
        </w:rPr>
        <w:t>26 to 30</w:t>
      </w:r>
      <w:r w:rsidRPr="00983C69">
        <w:t xml:space="preserve"> now. This round’s gonna be diagram-packed, Hive-infused, and deep enough to cook your brain in distributed clusters. Let’s fuckin’ </w:t>
      </w:r>
      <w:r w:rsidRPr="00983C69">
        <w:rPr>
          <w:i/>
          <w:iCs/>
        </w:rPr>
        <w:t>rip</w:t>
      </w:r>
      <w:r w:rsidRPr="00983C69">
        <w:t>.</w:t>
      </w:r>
    </w:p>
    <w:p w14:paraId="55C6B59E" w14:textId="77777777" w:rsidR="00983C69" w:rsidRPr="00983C69" w:rsidRDefault="009C0EF8" w:rsidP="00983C69">
      <w:r>
        <w:pict w14:anchorId="77DABC82">
          <v:rect id="_x0000_i1055" style="width:0;height:1.5pt" o:hralign="center" o:hrstd="t" o:hr="t" fillcolor="#a0a0a0" stroked="f"/>
        </w:pict>
      </w:r>
    </w:p>
    <w:p w14:paraId="433243D1" w14:textId="77777777" w:rsidR="00983C69" w:rsidRPr="00983C69" w:rsidRDefault="00983C69" w:rsidP="00983C69">
      <w:pPr>
        <w:rPr>
          <w:b/>
          <w:bCs/>
        </w:rPr>
      </w:pPr>
      <w:r w:rsidRPr="00983C69">
        <w:rPr>
          <w:b/>
          <w:bCs/>
        </w:rPr>
        <w:t>26. Explain Hadoop in Detail</w:t>
      </w:r>
    </w:p>
    <w:p w14:paraId="7A60857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 = Open-source framework for storing + processing massive data on clusters of computers.</w:t>
      </w:r>
    </w:p>
    <w:p w14:paraId="63ECE63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Core Components Recap:</w:t>
      </w:r>
    </w:p>
    <w:p w14:paraId="1248D0F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HDFS (Hadoop Distributed File System)</w:t>
      </w:r>
    </w:p>
    <w:p w14:paraId="0E85F079" w14:textId="77777777" w:rsidR="00983C69" w:rsidRPr="00983C69" w:rsidRDefault="00983C69" w:rsidP="00983C69">
      <w:pPr>
        <w:numPr>
          <w:ilvl w:val="0"/>
          <w:numId w:val="25"/>
        </w:numPr>
      </w:pPr>
      <w:r w:rsidRPr="00983C69">
        <w:t>Splits data into blocks, stores across nodes.</w:t>
      </w:r>
    </w:p>
    <w:p w14:paraId="436709C7" w14:textId="77777777" w:rsidR="00983C69" w:rsidRPr="00983C69" w:rsidRDefault="00983C69" w:rsidP="00983C69">
      <w:pPr>
        <w:numPr>
          <w:ilvl w:val="0"/>
          <w:numId w:val="25"/>
        </w:numPr>
      </w:pPr>
      <w:r w:rsidRPr="00983C69">
        <w:t>Fault-tolerant via replication.</w:t>
      </w:r>
    </w:p>
    <w:p w14:paraId="62EEFD7E" w14:textId="77777777" w:rsidR="00983C69" w:rsidRPr="00983C69" w:rsidRDefault="00983C69" w:rsidP="00983C69">
      <w:pPr>
        <w:numPr>
          <w:ilvl w:val="0"/>
          <w:numId w:val="25"/>
        </w:numPr>
      </w:pPr>
      <w:r w:rsidRPr="00983C69">
        <w:t>Great for huge files (TBs+).</w:t>
      </w:r>
    </w:p>
    <w:p w14:paraId="057FC1B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YARN (Resource Management)</w:t>
      </w:r>
    </w:p>
    <w:p w14:paraId="11363A88" w14:textId="77777777" w:rsidR="00983C69" w:rsidRPr="00983C69" w:rsidRDefault="00983C69" w:rsidP="00983C69">
      <w:pPr>
        <w:numPr>
          <w:ilvl w:val="0"/>
          <w:numId w:val="26"/>
        </w:numPr>
      </w:pPr>
      <w:r w:rsidRPr="00983C69">
        <w:t>Controls CPU, memory allocation.</w:t>
      </w:r>
    </w:p>
    <w:p w14:paraId="687032B8" w14:textId="77777777" w:rsidR="00983C69" w:rsidRPr="00983C69" w:rsidRDefault="00983C69" w:rsidP="00983C69">
      <w:pPr>
        <w:numPr>
          <w:ilvl w:val="0"/>
          <w:numId w:val="26"/>
        </w:numPr>
      </w:pPr>
      <w:r w:rsidRPr="00983C69">
        <w:t>Schedules jobs, assigns tasks to nodes.</w:t>
      </w:r>
    </w:p>
    <w:p w14:paraId="3356A95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MapReduce (Processing Model)</w:t>
      </w:r>
    </w:p>
    <w:p w14:paraId="1EAB490C" w14:textId="77777777" w:rsidR="00983C69" w:rsidRPr="00983C69" w:rsidRDefault="00983C69" w:rsidP="00983C69">
      <w:pPr>
        <w:numPr>
          <w:ilvl w:val="0"/>
          <w:numId w:val="27"/>
        </w:numPr>
      </w:pPr>
      <w:r w:rsidRPr="00983C69">
        <w:t>Old-school, batch-oriented.</w:t>
      </w:r>
    </w:p>
    <w:p w14:paraId="2C1E0E0E" w14:textId="77777777" w:rsidR="00983C69" w:rsidRPr="00983C69" w:rsidRDefault="00983C69" w:rsidP="00983C69">
      <w:pPr>
        <w:numPr>
          <w:ilvl w:val="0"/>
          <w:numId w:val="27"/>
        </w:numPr>
      </w:pPr>
      <w:r w:rsidRPr="00983C69">
        <w:t>Mapper: breaks &amp; transforms data.</w:t>
      </w:r>
    </w:p>
    <w:p w14:paraId="180DE782" w14:textId="77777777" w:rsidR="00983C69" w:rsidRPr="00983C69" w:rsidRDefault="00983C69" w:rsidP="00983C69">
      <w:pPr>
        <w:numPr>
          <w:ilvl w:val="0"/>
          <w:numId w:val="27"/>
        </w:numPr>
      </w:pPr>
      <w:r w:rsidRPr="00983C69">
        <w:t>Reducer: aggregates results.</w:t>
      </w:r>
    </w:p>
    <w:p w14:paraId="6877377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Ecosystem Add-ons</w:t>
      </w:r>
    </w:p>
    <w:p w14:paraId="40970CB8" w14:textId="77777777" w:rsidR="00983C69" w:rsidRPr="00983C69" w:rsidRDefault="00983C69" w:rsidP="00983C69">
      <w:pPr>
        <w:numPr>
          <w:ilvl w:val="0"/>
          <w:numId w:val="28"/>
        </w:numPr>
      </w:pPr>
      <w:r w:rsidRPr="00983C69">
        <w:lastRenderedPageBreak/>
        <w:t>Hive: SQL for Hadoop</w:t>
      </w:r>
    </w:p>
    <w:p w14:paraId="7DCFD5CB" w14:textId="77777777" w:rsidR="00983C69" w:rsidRPr="00983C69" w:rsidRDefault="00983C69" w:rsidP="00983C69">
      <w:pPr>
        <w:numPr>
          <w:ilvl w:val="0"/>
          <w:numId w:val="28"/>
        </w:numPr>
      </w:pPr>
      <w:r w:rsidRPr="00983C69">
        <w:t>Pig: Script-based ETL</w:t>
      </w:r>
    </w:p>
    <w:p w14:paraId="2949BC9E" w14:textId="77777777" w:rsidR="00983C69" w:rsidRPr="00983C69" w:rsidRDefault="00983C69" w:rsidP="00983C69">
      <w:pPr>
        <w:numPr>
          <w:ilvl w:val="0"/>
          <w:numId w:val="28"/>
        </w:numPr>
      </w:pPr>
      <w:r w:rsidRPr="00983C69">
        <w:t>HBase: NoSQL on Hadoop</w:t>
      </w:r>
    </w:p>
    <w:p w14:paraId="0CD5B438" w14:textId="77777777" w:rsidR="00983C69" w:rsidRPr="00983C69" w:rsidRDefault="00983C69" w:rsidP="00983C69">
      <w:pPr>
        <w:numPr>
          <w:ilvl w:val="0"/>
          <w:numId w:val="28"/>
        </w:numPr>
      </w:pPr>
      <w:r w:rsidRPr="00983C69">
        <w:t>Spark: Fast, in-memory processing</w:t>
      </w:r>
    </w:p>
    <w:p w14:paraId="7D6F925F" w14:textId="77777777" w:rsidR="00983C69" w:rsidRPr="00983C69" w:rsidRDefault="00983C69" w:rsidP="00983C69">
      <w:pPr>
        <w:numPr>
          <w:ilvl w:val="0"/>
          <w:numId w:val="28"/>
        </w:numPr>
      </w:pPr>
      <w:r w:rsidRPr="00983C69">
        <w:t>Flume, Sqoop, Kafka: Data ingestion</w:t>
      </w:r>
    </w:p>
    <w:p w14:paraId="3C4F3209"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Security:</w:t>
      </w:r>
    </w:p>
    <w:p w14:paraId="453F4FEC" w14:textId="77777777" w:rsidR="00983C69" w:rsidRPr="00983C69" w:rsidRDefault="00983C69" w:rsidP="00983C69">
      <w:pPr>
        <w:numPr>
          <w:ilvl w:val="0"/>
          <w:numId w:val="29"/>
        </w:numPr>
      </w:pPr>
      <w:r w:rsidRPr="00983C69">
        <w:t>Kerberos-based authentication.</w:t>
      </w:r>
    </w:p>
    <w:p w14:paraId="28E9E39B" w14:textId="77777777" w:rsidR="00983C69" w:rsidRPr="00983C69" w:rsidRDefault="00983C69" w:rsidP="00983C69">
      <w:pPr>
        <w:numPr>
          <w:ilvl w:val="0"/>
          <w:numId w:val="29"/>
        </w:numPr>
      </w:pPr>
      <w:r w:rsidRPr="00983C69">
        <w:t>HDFS ACLs &amp; encryption support.</w:t>
      </w:r>
    </w:p>
    <w:p w14:paraId="2FCD871A" w14:textId="77777777" w:rsidR="00983C69" w:rsidRPr="00983C69" w:rsidRDefault="009C0EF8" w:rsidP="00983C69">
      <w:r>
        <w:pict w14:anchorId="1D7EB586">
          <v:rect id="_x0000_i1056" style="width:0;height:1.5pt" o:hralign="center" o:hrstd="t" o:hr="t" fillcolor="#a0a0a0" stroked="f"/>
        </w:pict>
      </w:r>
    </w:p>
    <w:p w14:paraId="7AC4C975" w14:textId="77777777" w:rsidR="00983C69" w:rsidRPr="00983C69" w:rsidRDefault="00983C69" w:rsidP="00983C69">
      <w:pPr>
        <w:rPr>
          <w:b/>
          <w:bCs/>
        </w:rPr>
      </w:pPr>
      <w:r w:rsidRPr="00983C69">
        <w:rPr>
          <w:b/>
          <w:bCs/>
        </w:rPr>
        <w:t>27. Describe HDFS with Diagram</w:t>
      </w:r>
    </w:p>
    <w:p w14:paraId="6A71859D"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HDFS - Data Split, Stored, and Secured</w:t>
      </w:r>
    </w:p>
    <w:p w14:paraId="201FB878" w14:textId="77777777" w:rsidR="00983C69" w:rsidRPr="00983C69" w:rsidRDefault="00983C69" w:rsidP="00983C69">
      <w:r w:rsidRPr="00983C69">
        <w:t xml:space="preserve">Here’s a </w:t>
      </w:r>
      <w:r w:rsidRPr="00983C69">
        <w:rPr>
          <w:b/>
          <w:bCs/>
        </w:rPr>
        <w:t>visual-style breakdown</w:t>
      </w:r>
      <w:r w:rsidRPr="00983C69">
        <w:t>:</w:t>
      </w:r>
    </w:p>
    <w:p w14:paraId="7BF4A4AA" w14:textId="77777777" w:rsidR="00983C69" w:rsidRPr="00983C69" w:rsidRDefault="00983C69" w:rsidP="00983C69">
      <w:r w:rsidRPr="00983C69">
        <w:t>csharp</w:t>
      </w:r>
    </w:p>
    <w:p w14:paraId="735DFC20" w14:textId="77777777" w:rsidR="00983C69" w:rsidRPr="00983C69" w:rsidRDefault="00983C69" w:rsidP="00983C69">
      <w:r w:rsidRPr="00983C69">
        <w:t>CopyEdit</w:t>
      </w:r>
    </w:p>
    <w:p w14:paraId="779E46E4" w14:textId="77777777" w:rsidR="00983C69" w:rsidRPr="00983C69" w:rsidRDefault="00983C69" w:rsidP="00983C69">
      <w:r w:rsidRPr="00983C69">
        <w:t xml:space="preserve">                    ┌────────────┐</w:t>
      </w:r>
    </w:p>
    <w:p w14:paraId="0E128EFE" w14:textId="77777777" w:rsidR="00983C69" w:rsidRPr="00983C69" w:rsidRDefault="00983C69" w:rsidP="00983C69">
      <w:r w:rsidRPr="00983C69">
        <w:t xml:space="preserve">                    │  NameNode  │ </w:t>
      </w:r>
      <w:r w:rsidRPr="00983C69">
        <w:rPr>
          <w:rFonts w:ascii="Arial" w:hAnsi="Arial" w:cs="Arial"/>
        </w:rPr>
        <w:t>◄</w:t>
      </w:r>
      <w:r w:rsidRPr="00983C69">
        <w:rPr>
          <w:rFonts w:ascii="Calibri" w:hAnsi="Calibri" w:cs="Calibri"/>
        </w:rPr>
        <w:t>──</w:t>
      </w:r>
      <w:r w:rsidRPr="00983C69">
        <w:t xml:space="preserve"> MASTER</w:t>
      </w:r>
    </w:p>
    <w:p w14:paraId="79046AFB"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39890EAD" w14:textId="77777777" w:rsidR="00983C69" w:rsidRPr="00983C69" w:rsidRDefault="00983C69" w:rsidP="00983C69">
      <w:r w:rsidRPr="00983C69">
        <w:t xml:space="preserve">                         │</w:t>
      </w:r>
    </w:p>
    <w:p w14:paraId="5A04E77A"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9310AFD" w14:textId="77777777" w:rsidR="00983C69" w:rsidRPr="00983C69" w:rsidRDefault="00983C69" w:rsidP="00983C69">
      <w:r w:rsidRPr="00983C69">
        <w:t xml:space="preserve">       │                                  │</w:t>
      </w:r>
    </w:p>
    <w:p w14:paraId="397F5351"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r w:rsidRPr="00983C69">
        <w:t xml:space="preserve">                    </w:t>
      </w:r>
      <w:r w:rsidRPr="00983C69">
        <w:rPr>
          <w:rFonts w:ascii="Calibri" w:hAnsi="Calibri" w:cs="Calibri"/>
        </w:rPr>
        <w:t>┌───────</w:t>
      </w:r>
      <w:r w:rsidRPr="00983C69">
        <w:rPr>
          <w:rFonts w:ascii="Arial" w:hAnsi="Arial" w:cs="Arial"/>
        </w:rPr>
        <w:t>▼</w:t>
      </w:r>
      <w:r w:rsidRPr="00983C69">
        <w:rPr>
          <w:rFonts w:ascii="Calibri" w:hAnsi="Calibri" w:cs="Calibri"/>
        </w:rPr>
        <w:t>──────┐</w:t>
      </w:r>
    </w:p>
    <w:p w14:paraId="64AC283C" w14:textId="77777777" w:rsidR="00983C69" w:rsidRPr="00983C69" w:rsidRDefault="00983C69" w:rsidP="00983C69">
      <w:r w:rsidRPr="00983C69">
        <w:t xml:space="preserve"> │ DataNode1 │                    │  DataNode2   │ </w:t>
      </w:r>
      <w:r w:rsidRPr="00983C69">
        <w:rPr>
          <w:rFonts w:ascii="Arial" w:hAnsi="Arial" w:cs="Arial"/>
        </w:rPr>
        <w:t>◄</w:t>
      </w:r>
      <w:r w:rsidRPr="00983C69">
        <w:rPr>
          <w:rFonts w:ascii="Calibri" w:hAnsi="Calibri" w:cs="Calibri"/>
        </w:rPr>
        <w:t>──</w:t>
      </w:r>
      <w:r w:rsidRPr="00983C69">
        <w:t xml:space="preserve"> SLAVES</w:t>
      </w:r>
    </w:p>
    <w:p w14:paraId="3B906F85" w14:textId="77777777" w:rsidR="00983C69" w:rsidRPr="00983C69" w:rsidRDefault="00983C69" w:rsidP="00983C69">
      <w:r w:rsidRPr="00983C69">
        <w:t xml:space="preserve"> └───────────┘                    └──────────────┘</w:t>
      </w:r>
    </w:p>
    <w:p w14:paraId="2F132679" w14:textId="77777777" w:rsidR="00983C69" w:rsidRPr="00983C69" w:rsidRDefault="00983C69" w:rsidP="00983C69">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p>
    <w:p w14:paraId="0CB7ABAE" w14:textId="77777777" w:rsidR="00983C69" w:rsidRPr="00983C69" w:rsidRDefault="00983C69" w:rsidP="00983C69">
      <w:r w:rsidRPr="00983C69">
        <w:t xml:space="preserve"> [blk1]   [blk2]                 [blk1]   [blk3]</w:t>
      </w:r>
    </w:p>
    <w:p w14:paraId="7D41DCC4"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r w:rsidRPr="00983C69">
        <w:t xml:space="preserve">           </w:t>
      </w:r>
      <w:r w:rsidRPr="00983C69">
        <w:rPr>
          <w:rFonts w:ascii="Calibri" w:hAnsi="Calibri" w:cs="Calibri"/>
        </w:rPr>
        <w:t>└────</w:t>
      </w:r>
      <w:r w:rsidRPr="00983C69">
        <w:rPr>
          <w:rFonts w:ascii="MS Gothic" w:eastAsia="MS Gothic" w:hAnsi="MS Gothic" w:cs="MS Gothic" w:hint="eastAsia"/>
        </w:rPr>
        <w:t>┬</w:t>
      </w:r>
      <w:r w:rsidRPr="00983C69">
        <w:rPr>
          <w:rFonts w:ascii="Calibri" w:hAnsi="Calibri" w:cs="Calibri"/>
        </w:rPr>
        <w:t>────────────┐</w:t>
      </w:r>
    </w:p>
    <w:p w14:paraId="62BF51FF" w14:textId="77777777" w:rsidR="00983C69" w:rsidRPr="00983C69" w:rsidRDefault="00983C69" w:rsidP="00983C69">
      <w:r w:rsidRPr="00983C69">
        <w:lastRenderedPageBreak/>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r w:rsidRPr="00983C69">
        <w:t xml:space="preserve">            </w:t>
      </w:r>
      <w:r w:rsidRPr="00983C69">
        <w:rPr>
          <w:rFonts w:ascii="Arial" w:hAnsi="Arial" w:cs="Arial"/>
        </w:rPr>
        <w:t>▼</w:t>
      </w:r>
    </w:p>
    <w:p w14:paraId="60B99B25" w14:textId="77777777" w:rsidR="00983C69" w:rsidRPr="00983C69" w:rsidRDefault="00983C69" w:rsidP="00983C69">
      <w:r w:rsidRPr="00983C69">
        <w:t xml:space="preserve">       Replication across nodes ←── Block redundancy = fault tolerance</w:t>
      </w:r>
    </w:p>
    <w:p w14:paraId="4B81CFC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Flow:</w:t>
      </w:r>
    </w:p>
    <w:p w14:paraId="4E0CF05D" w14:textId="77777777" w:rsidR="00983C69" w:rsidRPr="00983C69" w:rsidRDefault="00983C69" w:rsidP="00983C69">
      <w:pPr>
        <w:numPr>
          <w:ilvl w:val="0"/>
          <w:numId w:val="30"/>
        </w:numPr>
      </w:pPr>
      <w:r w:rsidRPr="00983C69">
        <w:t xml:space="preserve">File </w:t>
      </w:r>
      <w:r w:rsidRPr="00983C69">
        <w:rPr>
          <w:rFonts w:ascii="Segoe UI Symbol" w:hAnsi="Segoe UI Symbol" w:cs="Segoe UI Symbol"/>
        </w:rPr>
        <w:t>➝</w:t>
      </w:r>
      <w:r w:rsidRPr="00983C69">
        <w:t xml:space="preserve"> Split into blocks </w:t>
      </w:r>
      <w:r w:rsidRPr="00983C69">
        <w:rPr>
          <w:rFonts w:ascii="Segoe UI Symbol" w:hAnsi="Segoe UI Symbol" w:cs="Segoe UI Symbol"/>
        </w:rPr>
        <w:t>➝</w:t>
      </w:r>
      <w:r w:rsidRPr="00983C69">
        <w:t xml:space="preserve"> Blocks stored on DataNodes </w:t>
      </w:r>
      <w:r w:rsidRPr="00983C69">
        <w:rPr>
          <w:rFonts w:ascii="Segoe UI Symbol" w:hAnsi="Segoe UI Symbol" w:cs="Segoe UI Symbol"/>
        </w:rPr>
        <w:t>➝</w:t>
      </w:r>
      <w:r w:rsidRPr="00983C69">
        <w:t xml:space="preserve"> NameNode maps it all</w:t>
      </w:r>
    </w:p>
    <w:p w14:paraId="616E0F47" w14:textId="77777777" w:rsidR="00983C69" w:rsidRPr="00983C69" w:rsidRDefault="009C0EF8" w:rsidP="00983C69">
      <w:r>
        <w:pict w14:anchorId="2106978B">
          <v:rect id="_x0000_i1057" style="width:0;height:1.5pt" o:hralign="center" o:hrstd="t" o:hr="t" fillcolor="#a0a0a0" stroked="f"/>
        </w:pict>
      </w:r>
    </w:p>
    <w:p w14:paraId="564CFB6C" w14:textId="77777777" w:rsidR="00983C69" w:rsidRPr="00983C69" w:rsidRDefault="00983C69" w:rsidP="00983C69">
      <w:pPr>
        <w:rPr>
          <w:b/>
          <w:bCs/>
        </w:rPr>
      </w:pPr>
      <w:r w:rsidRPr="00983C69">
        <w:rPr>
          <w:b/>
          <w:bCs/>
        </w:rPr>
        <w:t>28. State the Use of HIVE</w:t>
      </w:r>
    </w:p>
    <w:p w14:paraId="625635E6" w14:textId="77777777" w:rsidR="00983C69" w:rsidRPr="00983C69" w:rsidRDefault="00983C69" w:rsidP="00983C69">
      <w:r w:rsidRPr="00983C69">
        <w:rPr>
          <w:rFonts w:ascii="Segoe UI Emoji" w:hAnsi="Segoe UI Emoji" w:cs="Segoe UI Emoji"/>
        </w:rPr>
        <w:t>🐝</w:t>
      </w:r>
      <w:r w:rsidRPr="00983C69">
        <w:t xml:space="preserve"> </w:t>
      </w:r>
      <w:r w:rsidRPr="00983C69">
        <w:rPr>
          <w:b/>
          <w:bCs/>
        </w:rPr>
        <w:t>Hive = SQL-on-Hadoop</w:t>
      </w:r>
    </w:p>
    <w:p w14:paraId="205EA65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Why the fuck is Hive awesome?</w:t>
      </w:r>
    </w:p>
    <w:p w14:paraId="6A1F9BF6" w14:textId="77777777" w:rsidR="00983C69" w:rsidRPr="00983C69" w:rsidRDefault="00983C69" w:rsidP="00983C69">
      <w:pPr>
        <w:numPr>
          <w:ilvl w:val="0"/>
          <w:numId w:val="31"/>
        </w:numPr>
      </w:pPr>
      <w:r w:rsidRPr="00983C69">
        <w:t xml:space="preserve">Converts </w:t>
      </w:r>
      <w:r w:rsidRPr="00983C69">
        <w:rPr>
          <w:b/>
          <w:bCs/>
        </w:rPr>
        <w:t>SQL queries</w:t>
      </w:r>
      <w:r w:rsidRPr="00983C69">
        <w:t xml:space="preserve"> to </w:t>
      </w:r>
      <w:r w:rsidRPr="00983C69">
        <w:rPr>
          <w:b/>
          <w:bCs/>
        </w:rPr>
        <w:t>MapReduce</w:t>
      </w:r>
      <w:r w:rsidRPr="00983C69">
        <w:t>, so data analysts don't need to code in Java.</w:t>
      </w:r>
    </w:p>
    <w:p w14:paraId="59AF1617" w14:textId="77777777" w:rsidR="00983C69" w:rsidRPr="00983C69" w:rsidRDefault="00983C69" w:rsidP="00983C69">
      <w:pPr>
        <w:numPr>
          <w:ilvl w:val="0"/>
          <w:numId w:val="31"/>
        </w:numPr>
      </w:pPr>
      <w:r w:rsidRPr="00983C69">
        <w:t xml:space="preserve">Perfect for </w:t>
      </w:r>
      <w:r w:rsidRPr="00983C69">
        <w:rPr>
          <w:b/>
          <w:bCs/>
        </w:rPr>
        <w:t>batch processing</w:t>
      </w:r>
      <w:r w:rsidRPr="00983C69">
        <w:t xml:space="preserve"> of huge datasets.</w:t>
      </w:r>
    </w:p>
    <w:p w14:paraId="2CEF5583" w14:textId="77777777" w:rsidR="00983C69" w:rsidRPr="00983C69" w:rsidRDefault="00983C69" w:rsidP="00983C69">
      <w:pPr>
        <w:numPr>
          <w:ilvl w:val="0"/>
          <w:numId w:val="31"/>
        </w:numPr>
      </w:pPr>
      <w:r w:rsidRPr="00983C69">
        <w:t xml:space="preserve">Used for </w:t>
      </w:r>
      <w:r w:rsidRPr="00983C69">
        <w:rPr>
          <w:b/>
          <w:bCs/>
        </w:rPr>
        <w:t>data summarization, querying, and analysis</w:t>
      </w:r>
      <w:r w:rsidRPr="00983C69">
        <w:t>.</w:t>
      </w:r>
    </w:p>
    <w:p w14:paraId="74B03E4E" w14:textId="77777777" w:rsidR="00983C69" w:rsidRPr="00983C69" w:rsidRDefault="00983C69" w:rsidP="00983C69">
      <w:pPr>
        <w:numPr>
          <w:ilvl w:val="0"/>
          <w:numId w:val="31"/>
        </w:numPr>
      </w:pPr>
      <w:r w:rsidRPr="00983C69">
        <w:t>Schema-on-read = supports structured &amp; semi-structured data.</w:t>
      </w:r>
    </w:p>
    <w:p w14:paraId="28532DA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Use Cases:</w:t>
      </w:r>
    </w:p>
    <w:p w14:paraId="1A0A0D32" w14:textId="77777777" w:rsidR="00983C69" w:rsidRPr="00983C69" w:rsidRDefault="00983C69" w:rsidP="00983C69">
      <w:pPr>
        <w:numPr>
          <w:ilvl w:val="0"/>
          <w:numId w:val="32"/>
        </w:numPr>
      </w:pPr>
      <w:r w:rsidRPr="00983C69">
        <w:t>Data warehousing</w:t>
      </w:r>
    </w:p>
    <w:p w14:paraId="0EA9083D" w14:textId="77777777" w:rsidR="00983C69" w:rsidRPr="00983C69" w:rsidRDefault="00983C69" w:rsidP="00983C69">
      <w:pPr>
        <w:numPr>
          <w:ilvl w:val="0"/>
          <w:numId w:val="32"/>
        </w:numPr>
      </w:pPr>
      <w:r w:rsidRPr="00983C69">
        <w:t>Log analysis</w:t>
      </w:r>
    </w:p>
    <w:p w14:paraId="05ADD42C" w14:textId="77777777" w:rsidR="00983C69" w:rsidRPr="00983C69" w:rsidRDefault="00983C69" w:rsidP="00983C69">
      <w:pPr>
        <w:numPr>
          <w:ilvl w:val="0"/>
          <w:numId w:val="32"/>
        </w:numPr>
      </w:pPr>
      <w:r w:rsidRPr="00983C69">
        <w:t>ETL workflows</w:t>
      </w:r>
    </w:p>
    <w:p w14:paraId="78B13E73" w14:textId="77777777" w:rsidR="00983C69" w:rsidRPr="00983C69" w:rsidRDefault="00983C69" w:rsidP="00983C69">
      <w:pPr>
        <w:numPr>
          <w:ilvl w:val="0"/>
          <w:numId w:val="32"/>
        </w:numPr>
      </w:pPr>
      <w:r w:rsidRPr="00983C69">
        <w:t>BI integration</w:t>
      </w:r>
    </w:p>
    <w:p w14:paraId="42B5B0E5" w14:textId="77777777" w:rsidR="00983C69" w:rsidRPr="00983C69" w:rsidRDefault="00983C69" w:rsidP="00983C69">
      <w:pPr>
        <w:numPr>
          <w:ilvl w:val="0"/>
          <w:numId w:val="32"/>
        </w:numPr>
      </w:pPr>
      <w:r w:rsidRPr="00983C69">
        <w:t>Historical reporting on big-ass datasets</w:t>
      </w:r>
    </w:p>
    <w:p w14:paraId="4F50296B" w14:textId="77777777" w:rsidR="00983C69" w:rsidRPr="00983C69" w:rsidRDefault="009C0EF8" w:rsidP="00983C69">
      <w:r>
        <w:pict w14:anchorId="14F07C60">
          <v:rect id="_x0000_i1058" style="width:0;height:1.5pt" o:hralign="center" o:hrstd="t" o:hr="t" fillcolor="#a0a0a0" stroked="f"/>
        </w:pict>
      </w:r>
    </w:p>
    <w:p w14:paraId="5151BABF" w14:textId="77777777" w:rsidR="00983C69" w:rsidRPr="00983C69" w:rsidRDefault="00983C69" w:rsidP="00983C69">
      <w:pPr>
        <w:rPr>
          <w:b/>
          <w:bCs/>
        </w:rPr>
      </w:pPr>
      <w:r w:rsidRPr="00983C69">
        <w:rPr>
          <w:b/>
          <w:bCs/>
        </w:rPr>
        <w:t>29. Describe the HIVE Architecture</w:t>
      </w:r>
    </w:p>
    <w:p w14:paraId="4776192A" w14:textId="77777777" w:rsidR="00983C69" w:rsidRPr="00983C69" w:rsidRDefault="00983C69" w:rsidP="00983C69">
      <w:r w:rsidRPr="00983C69">
        <w:t>Here’s how Hive works under the hood:</w:t>
      </w:r>
    </w:p>
    <w:p w14:paraId="18B029B1" w14:textId="77777777" w:rsidR="00983C69" w:rsidRPr="00983C69" w:rsidRDefault="00983C69" w:rsidP="00983C69">
      <w:r w:rsidRPr="00983C69">
        <w:t>pgsql</w:t>
      </w:r>
    </w:p>
    <w:p w14:paraId="393C1F14" w14:textId="77777777" w:rsidR="00983C69" w:rsidRPr="00983C69" w:rsidRDefault="00983C69" w:rsidP="00983C69">
      <w:r w:rsidRPr="00983C69">
        <w:t>CopyEdit</w:t>
      </w:r>
    </w:p>
    <w:p w14:paraId="52810972" w14:textId="77777777" w:rsidR="00983C69" w:rsidRPr="00983C69" w:rsidRDefault="00983C69" w:rsidP="00983C69">
      <w:r w:rsidRPr="00983C69">
        <w:t xml:space="preserve">            ┌────────────────────────┐</w:t>
      </w:r>
    </w:p>
    <w:p w14:paraId="3B5449AF" w14:textId="77777777" w:rsidR="00983C69" w:rsidRPr="00983C69" w:rsidRDefault="00983C69" w:rsidP="00983C69">
      <w:r w:rsidRPr="00983C69">
        <w:t xml:space="preserve">            │        User            │</w:t>
      </w:r>
    </w:p>
    <w:p w14:paraId="2B9B8E4D"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9AEDDA4" w14:textId="77777777" w:rsidR="00983C69" w:rsidRPr="00983C69" w:rsidRDefault="00983C69" w:rsidP="00983C69">
      <w:r w:rsidRPr="00983C69">
        <w:lastRenderedPageBreak/>
        <w:t xml:space="preserve">                      │</w:t>
      </w:r>
    </w:p>
    <w:p w14:paraId="1479A2DD" w14:textId="77777777" w:rsidR="00983C69" w:rsidRPr="00983C69" w:rsidRDefault="00983C69" w:rsidP="00983C69">
      <w:r w:rsidRPr="00983C69">
        <w:t xml:space="preserve">             SQL-like Query (HiveQL)</w:t>
      </w:r>
    </w:p>
    <w:p w14:paraId="1969BA4D" w14:textId="77777777" w:rsidR="00983C69" w:rsidRPr="00983C69" w:rsidRDefault="00983C69" w:rsidP="00983C69">
      <w:r w:rsidRPr="00983C69">
        <w:t xml:space="preserve">                      │</w:t>
      </w:r>
    </w:p>
    <w:p w14:paraId="081CD06D"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54749EC4" w14:textId="77777777" w:rsidR="00983C69" w:rsidRPr="00983C69" w:rsidRDefault="00983C69" w:rsidP="00983C69">
      <w:r w:rsidRPr="00983C69">
        <w:t xml:space="preserve">            │     Hive Driver      │ </w:t>
      </w:r>
      <w:r w:rsidRPr="00983C69">
        <w:rPr>
          <w:rFonts w:ascii="Arial" w:hAnsi="Arial" w:cs="Arial"/>
        </w:rPr>
        <w:t>◄</w:t>
      </w:r>
      <w:r w:rsidRPr="00983C69">
        <w:rPr>
          <w:rFonts w:ascii="Calibri" w:hAnsi="Calibri" w:cs="Calibri"/>
        </w:rPr>
        <w:t>──</w:t>
      </w:r>
      <w:r w:rsidRPr="00983C69">
        <w:t xml:space="preserve"> Parses, compiles, optimizes</w:t>
      </w:r>
    </w:p>
    <w:p w14:paraId="18FBB5C0"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0B78337C" w14:textId="77777777" w:rsidR="00983C69" w:rsidRPr="00983C69" w:rsidRDefault="00983C69" w:rsidP="00983C69">
      <w:r w:rsidRPr="00983C69">
        <w:t xml:space="preserve">                      │</w:t>
      </w:r>
    </w:p>
    <w:p w14:paraId="1D5BE062"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68BBDC40" w14:textId="77777777" w:rsidR="00983C69" w:rsidRPr="00983C69" w:rsidRDefault="00983C69" w:rsidP="00983C69">
      <w:r w:rsidRPr="00983C69">
        <w:t xml:space="preserve">            │   Compiler + Planner │ </w:t>
      </w:r>
      <w:r w:rsidRPr="00983C69">
        <w:rPr>
          <w:rFonts w:ascii="Arial" w:hAnsi="Arial" w:cs="Arial"/>
        </w:rPr>
        <w:t>◄</w:t>
      </w:r>
      <w:r w:rsidRPr="00983C69">
        <w:rPr>
          <w:rFonts w:ascii="Calibri" w:hAnsi="Calibri" w:cs="Calibri"/>
        </w:rPr>
        <w:t>──</w:t>
      </w:r>
      <w:r w:rsidRPr="00983C69">
        <w:t xml:space="preserve"> Converts to execution plan</w:t>
      </w:r>
    </w:p>
    <w:p w14:paraId="09FD7C7D"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5C9D76D7" w14:textId="77777777" w:rsidR="00983C69" w:rsidRPr="00983C69" w:rsidRDefault="00983C69" w:rsidP="00983C69">
      <w:r w:rsidRPr="00983C69">
        <w:t xml:space="preserve">                      │</w:t>
      </w:r>
    </w:p>
    <w:p w14:paraId="1FE4EF1F"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2CB64A03" w14:textId="77777777" w:rsidR="00983C69" w:rsidRPr="00983C69" w:rsidRDefault="00983C69" w:rsidP="00983C69">
      <w:r w:rsidRPr="00983C69">
        <w:t xml:space="preserve">            │ Execution Engine     │ </w:t>
      </w:r>
      <w:r w:rsidRPr="00983C69">
        <w:rPr>
          <w:rFonts w:ascii="Arial" w:hAnsi="Arial" w:cs="Arial"/>
        </w:rPr>
        <w:t>◄</w:t>
      </w:r>
      <w:r w:rsidRPr="00983C69">
        <w:rPr>
          <w:rFonts w:ascii="Calibri" w:hAnsi="Calibri" w:cs="Calibri"/>
        </w:rPr>
        <w:t>──</w:t>
      </w:r>
      <w:r w:rsidRPr="00983C69">
        <w:t xml:space="preserve"> Executes on Hadoop (MR/Spark)</w:t>
      </w:r>
    </w:p>
    <w:p w14:paraId="68420F15"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49498919" w14:textId="77777777" w:rsidR="00983C69" w:rsidRPr="00983C69" w:rsidRDefault="00983C69" w:rsidP="00983C69">
      <w:r w:rsidRPr="00983C69">
        <w:t xml:space="preserve">                      │</w:t>
      </w:r>
    </w:p>
    <w:p w14:paraId="251D5036"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709AF012" w14:textId="77777777" w:rsidR="00983C69" w:rsidRPr="00983C69" w:rsidRDefault="00983C69" w:rsidP="00983C69">
      <w:r w:rsidRPr="00983C69">
        <w:t xml:space="preserve">            │     HDFS / Table     │ </w:t>
      </w:r>
      <w:r w:rsidRPr="00983C69">
        <w:rPr>
          <w:rFonts w:ascii="Arial" w:hAnsi="Arial" w:cs="Arial"/>
        </w:rPr>
        <w:t>◄</w:t>
      </w:r>
      <w:r w:rsidRPr="00983C69">
        <w:rPr>
          <w:rFonts w:ascii="Calibri" w:hAnsi="Calibri" w:cs="Calibri"/>
        </w:rPr>
        <w:t>──</w:t>
      </w:r>
      <w:r w:rsidRPr="00983C69">
        <w:t xml:space="preserve"> Data Storage (tables on HDFS)</w:t>
      </w:r>
    </w:p>
    <w:p w14:paraId="02F8D52F" w14:textId="77777777" w:rsidR="00983C69" w:rsidRPr="00983C69" w:rsidRDefault="00983C69" w:rsidP="00983C69">
      <w:r w:rsidRPr="00983C69">
        <w:t xml:space="preserve">            └──────────────────────┘</w:t>
      </w:r>
    </w:p>
    <w:p w14:paraId="1F171C41" w14:textId="77777777" w:rsidR="00983C69" w:rsidRPr="00983C69" w:rsidRDefault="009C0EF8" w:rsidP="00983C69">
      <w:r>
        <w:pict w14:anchorId="68E03049">
          <v:rect id="_x0000_i1059" style="width:0;height:1.5pt" o:hralign="center" o:hrstd="t" o:hr="t" fillcolor="#a0a0a0" stroked="f"/>
        </w:pict>
      </w:r>
    </w:p>
    <w:p w14:paraId="54A3BB96" w14:textId="77777777" w:rsidR="00983C69" w:rsidRPr="00983C69" w:rsidRDefault="00983C69" w:rsidP="00983C69">
      <w:pPr>
        <w:rPr>
          <w:b/>
          <w:bCs/>
        </w:rPr>
      </w:pPr>
      <w:r w:rsidRPr="00983C69">
        <w:rPr>
          <w:b/>
          <w:bCs/>
        </w:rPr>
        <w:t>30. Explain SERDE with Diagram</w:t>
      </w:r>
    </w:p>
    <w:p w14:paraId="28604F65"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What is SERDE?</w:t>
      </w:r>
    </w:p>
    <w:p w14:paraId="11D2B0BC" w14:textId="77777777" w:rsidR="00983C69" w:rsidRPr="00983C69" w:rsidRDefault="00983C69" w:rsidP="00983C69">
      <w:r w:rsidRPr="00983C69">
        <w:rPr>
          <w:b/>
          <w:bCs/>
        </w:rPr>
        <w:t>SERDE = Serializer + Deserializer</w:t>
      </w:r>
    </w:p>
    <w:p w14:paraId="5AD2C402" w14:textId="77777777" w:rsidR="00983C69" w:rsidRPr="00983C69" w:rsidRDefault="00983C69" w:rsidP="00983C69">
      <w:r w:rsidRPr="00983C69">
        <w:t xml:space="preserve">Used in Hive to read/write </w:t>
      </w:r>
      <w:r w:rsidRPr="00983C69">
        <w:rPr>
          <w:b/>
          <w:bCs/>
        </w:rPr>
        <w:t>custom formats</w:t>
      </w:r>
      <w:r w:rsidRPr="00983C69">
        <w:t>. Converts data between:</w:t>
      </w:r>
    </w:p>
    <w:p w14:paraId="62B664E7" w14:textId="77777777" w:rsidR="00983C69" w:rsidRPr="00983C69" w:rsidRDefault="00983C69" w:rsidP="00983C69">
      <w:pPr>
        <w:numPr>
          <w:ilvl w:val="0"/>
          <w:numId w:val="33"/>
        </w:numPr>
      </w:pPr>
      <w:r w:rsidRPr="00983C69">
        <w:rPr>
          <w:b/>
          <w:bCs/>
        </w:rPr>
        <w:t>HDFS raw formats</w:t>
      </w:r>
      <w:r w:rsidRPr="00983C69">
        <w:t xml:space="preserve"> </w:t>
      </w:r>
      <w:r w:rsidRPr="00983C69">
        <w:rPr>
          <w:rFonts w:ascii="Cambria Math" w:hAnsi="Cambria Math" w:cs="Cambria Math"/>
        </w:rPr>
        <w:t>⇌</w:t>
      </w:r>
      <w:r w:rsidRPr="00983C69">
        <w:t xml:space="preserve"> </w:t>
      </w:r>
      <w:r w:rsidRPr="00983C69">
        <w:rPr>
          <w:b/>
          <w:bCs/>
        </w:rPr>
        <w:t>Hive table structure</w:t>
      </w:r>
    </w:p>
    <w:p w14:paraId="0A49EC8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Why do we need it?</w:t>
      </w:r>
    </w:p>
    <w:p w14:paraId="5102CAA2" w14:textId="77777777" w:rsidR="00983C69" w:rsidRPr="00983C69" w:rsidRDefault="00983C69" w:rsidP="00983C69">
      <w:r w:rsidRPr="00983C69">
        <w:t>Because not everything is clean CSV or JSON. Think logs, XML, weird-ass delimiters, etc.</w:t>
      </w:r>
    </w:p>
    <w:p w14:paraId="73248469" w14:textId="77777777" w:rsidR="00983C69" w:rsidRPr="00983C69" w:rsidRDefault="00983C69" w:rsidP="00983C69">
      <w:pPr>
        <w:rPr>
          <w:b/>
          <w:bCs/>
        </w:rPr>
      </w:pPr>
      <w:r w:rsidRPr="00983C69">
        <w:rPr>
          <w:rFonts w:ascii="Segoe UI Emoji" w:hAnsi="Segoe UI Emoji" w:cs="Segoe UI Emoji"/>
          <w:b/>
          <w:bCs/>
        </w:rPr>
        <w:lastRenderedPageBreak/>
        <w:t>🔄</w:t>
      </w:r>
      <w:r w:rsidRPr="00983C69">
        <w:rPr>
          <w:b/>
          <w:bCs/>
        </w:rPr>
        <w:t xml:space="preserve"> How it works:</w:t>
      </w:r>
    </w:p>
    <w:p w14:paraId="5AF8AEFF" w14:textId="77777777" w:rsidR="00983C69" w:rsidRPr="00983C69" w:rsidRDefault="00983C69" w:rsidP="00983C69">
      <w:r w:rsidRPr="00983C69">
        <w:t>sql</w:t>
      </w:r>
    </w:p>
    <w:p w14:paraId="115E5A69" w14:textId="77777777" w:rsidR="00983C69" w:rsidRPr="00983C69" w:rsidRDefault="00983C69" w:rsidP="00983C69">
      <w:r w:rsidRPr="00983C69">
        <w:t>CopyEdit</w:t>
      </w:r>
    </w:p>
    <w:p w14:paraId="6BBF2597" w14:textId="77777777" w:rsidR="00983C69" w:rsidRPr="00983C69" w:rsidRDefault="00983C69" w:rsidP="00983C69">
      <w:r w:rsidRPr="00983C69">
        <w:t xml:space="preserve">              ┌──────────────┐</w:t>
      </w:r>
    </w:p>
    <w:p w14:paraId="1F11FB95" w14:textId="77777777" w:rsidR="00983C69" w:rsidRPr="00983C69" w:rsidRDefault="00983C69" w:rsidP="00983C69">
      <w:r w:rsidRPr="00983C69">
        <w:t xml:space="preserve">              │   HDFS File  │ </w:t>
      </w:r>
      <w:r w:rsidRPr="00983C69">
        <w:rPr>
          <w:rFonts w:ascii="Arial" w:hAnsi="Arial" w:cs="Arial"/>
        </w:rPr>
        <w:t>◄</w:t>
      </w:r>
      <w:r w:rsidRPr="00983C69">
        <w:rPr>
          <w:rFonts w:ascii="Calibri" w:hAnsi="Calibri" w:cs="Calibri"/>
        </w:rPr>
        <w:t>──</w:t>
      </w:r>
      <w:r w:rsidRPr="00983C69">
        <w:t xml:space="preserve"> e.g. weird logs</w:t>
      </w:r>
    </w:p>
    <w:p w14:paraId="0FED41FF"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1C099653" w14:textId="77777777" w:rsidR="00983C69" w:rsidRPr="00983C69" w:rsidRDefault="00983C69" w:rsidP="00983C69">
      <w:r w:rsidRPr="00983C69">
        <w:t xml:space="preserve">                   │</w:t>
      </w:r>
    </w:p>
    <w:p w14:paraId="36D8BAF4"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33890373" w14:textId="77777777" w:rsidR="00983C69" w:rsidRPr="00983C69" w:rsidRDefault="00983C69" w:rsidP="00983C69">
      <w:r w:rsidRPr="00983C69">
        <w:t xml:space="preserve">              │ SerDe   │ </w:t>
      </w:r>
      <w:r w:rsidRPr="00983C69">
        <w:rPr>
          <w:rFonts w:ascii="Arial" w:hAnsi="Arial" w:cs="Arial"/>
        </w:rPr>
        <w:t>◄</w:t>
      </w:r>
      <w:r w:rsidRPr="00983C69">
        <w:rPr>
          <w:rFonts w:ascii="Calibri" w:hAnsi="Calibri" w:cs="Calibri"/>
        </w:rPr>
        <w:t>──</w:t>
      </w:r>
      <w:r w:rsidRPr="00983C69">
        <w:t xml:space="preserve"> Deserializes into Hive rows</w:t>
      </w:r>
    </w:p>
    <w:p w14:paraId="2A562054"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45231048" w14:textId="77777777" w:rsidR="00983C69" w:rsidRPr="00983C69" w:rsidRDefault="00983C69" w:rsidP="00983C69">
      <w:r w:rsidRPr="00983C69">
        <w:t xml:space="preserve">                   │</w:t>
      </w:r>
    </w:p>
    <w:p w14:paraId="6D3464DB"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E0E2970" w14:textId="77777777" w:rsidR="00983C69" w:rsidRPr="00983C69" w:rsidRDefault="00983C69" w:rsidP="00983C69">
      <w:r w:rsidRPr="00983C69">
        <w:t xml:space="preserve">              │ HiveQL  │</w:t>
      </w:r>
    </w:p>
    <w:p w14:paraId="5058552D"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7C86E9F" w14:textId="77777777" w:rsidR="00983C69" w:rsidRPr="00983C69" w:rsidRDefault="00983C69" w:rsidP="00983C69">
      <w:r w:rsidRPr="00983C69">
        <w:t xml:space="preserve">                   │</w:t>
      </w:r>
    </w:p>
    <w:p w14:paraId="0F48AA59"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71BBD0FA" w14:textId="77777777" w:rsidR="00983C69" w:rsidRPr="00983C69" w:rsidRDefault="00983C69" w:rsidP="00983C69">
      <w:r w:rsidRPr="00983C69">
        <w:t xml:space="preserve">              │ SerDe   │ </w:t>
      </w:r>
      <w:r w:rsidRPr="00983C69">
        <w:rPr>
          <w:rFonts w:ascii="Arial" w:hAnsi="Arial" w:cs="Arial"/>
        </w:rPr>
        <w:t>◄</w:t>
      </w:r>
      <w:r w:rsidRPr="00983C69">
        <w:rPr>
          <w:rFonts w:ascii="Calibri" w:hAnsi="Calibri" w:cs="Calibri"/>
        </w:rPr>
        <w:t>──</w:t>
      </w:r>
      <w:r w:rsidRPr="00983C69">
        <w:t xml:space="preserve"> Serializes query result into file format</w:t>
      </w:r>
    </w:p>
    <w:p w14:paraId="4D4CECF2"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1B2AEFEF" w14:textId="77777777" w:rsidR="00983C69" w:rsidRPr="00983C69" w:rsidRDefault="00983C69" w:rsidP="00983C69">
      <w:r w:rsidRPr="00983C69">
        <w:t xml:space="preserve">                   │</w:t>
      </w:r>
    </w:p>
    <w:p w14:paraId="59436C81" w14:textId="77777777" w:rsidR="00983C69" w:rsidRPr="00983C69" w:rsidRDefault="00983C69" w:rsidP="00983C69">
      <w:r w:rsidRPr="00983C69">
        <w:t xml:space="preserve">              ┌────</w:t>
      </w:r>
      <w:r w:rsidRPr="00983C69">
        <w:rPr>
          <w:rFonts w:ascii="Arial" w:hAnsi="Arial" w:cs="Arial"/>
        </w:rPr>
        <w:t>▼</w:t>
      </w:r>
      <w:r w:rsidRPr="00983C69">
        <w:rPr>
          <w:rFonts w:ascii="Calibri" w:hAnsi="Calibri" w:cs="Calibri"/>
        </w:rPr>
        <w:t>────┐</w:t>
      </w:r>
    </w:p>
    <w:p w14:paraId="0AA6720D" w14:textId="77777777" w:rsidR="00983C69" w:rsidRPr="00983C69" w:rsidRDefault="00983C69" w:rsidP="00983C69">
      <w:r w:rsidRPr="00983C69">
        <w:t xml:space="preserve">              │   HDFS  │</w:t>
      </w:r>
    </w:p>
    <w:p w14:paraId="2E720064" w14:textId="77777777" w:rsidR="00983C69" w:rsidRPr="00983C69" w:rsidRDefault="00983C69" w:rsidP="00983C69">
      <w:r w:rsidRPr="00983C69">
        <w:t xml:space="preserve">              └─────────┘</w:t>
      </w:r>
    </w:p>
    <w:p w14:paraId="6685C17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Built-in SerDes:</w:t>
      </w:r>
    </w:p>
    <w:p w14:paraId="345CA4FD" w14:textId="77777777" w:rsidR="00983C69" w:rsidRPr="00983C69" w:rsidRDefault="00983C69" w:rsidP="00983C69">
      <w:pPr>
        <w:numPr>
          <w:ilvl w:val="0"/>
          <w:numId w:val="34"/>
        </w:numPr>
      </w:pPr>
      <w:r w:rsidRPr="00983C69">
        <w:t>LazySimpleSerDe: For CSV, TSV, etc.</w:t>
      </w:r>
    </w:p>
    <w:p w14:paraId="613249D0" w14:textId="77777777" w:rsidR="00983C69" w:rsidRPr="00983C69" w:rsidRDefault="00983C69" w:rsidP="00983C69">
      <w:pPr>
        <w:numPr>
          <w:ilvl w:val="0"/>
          <w:numId w:val="34"/>
        </w:numPr>
      </w:pPr>
      <w:r w:rsidRPr="00983C69">
        <w:t>RegexSerDe: Use regex to parse weird logs.</w:t>
      </w:r>
    </w:p>
    <w:p w14:paraId="61468A7A" w14:textId="77777777" w:rsidR="00983C69" w:rsidRPr="00983C69" w:rsidRDefault="00983C69" w:rsidP="00983C69">
      <w:pPr>
        <w:numPr>
          <w:ilvl w:val="0"/>
          <w:numId w:val="34"/>
        </w:numPr>
      </w:pPr>
      <w:r w:rsidRPr="00983C69">
        <w:t>AvroSerDe, ParquetSerDe: For specific formats.</w:t>
      </w:r>
    </w:p>
    <w:p w14:paraId="6A3B42F5" w14:textId="77777777" w:rsidR="00983C69" w:rsidRPr="00983C69" w:rsidRDefault="009C0EF8" w:rsidP="00983C69">
      <w:r>
        <w:lastRenderedPageBreak/>
        <w:pict w14:anchorId="7BA9504F">
          <v:rect id="_x0000_i1060" style="width:0;height:1.5pt" o:hralign="center" o:hrstd="t" o:hr="t" fillcolor="#a0a0a0" stroked="f"/>
        </w:pict>
      </w:r>
    </w:p>
    <w:p w14:paraId="7E84ACA2" w14:textId="77777777" w:rsidR="00983C69" w:rsidRPr="00983C69" w:rsidRDefault="00983C69" w:rsidP="00983C69">
      <w:r w:rsidRPr="00983C69">
        <w:rPr>
          <w:rFonts w:ascii="Segoe UI Emoji" w:hAnsi="Segoe UI Emoji" w:cs="Segoe UI Emoji"/>
        </w:rPr>
        <w:t>🔥</w:t>
      </w:r>
      <w:r w:rsidRPr="00983C69">
        <w:t xml:space="preserve"> </w:t>
      </w:r>
      <w:r w:rsidRPr="00983C69">
        <w:rPr>
          <w:i/>
          <w:iCs/>
        </w:rPr>
        <w:t>BOOM</w:t>
      </w:r>
      <w:r w:rsidRPr="00983C69">
        <w:t xml:space="preserve"> — That’s </w:t>
      </w:r>
      <w:r w:rsidRPr="00983C69">
        <w:rPr>
          <w:b/>
          <w:bCs/>
        </w:rPr>
        <w:t>26 to 30</w:t>
      </w:r>
      <w:r w:rsidRPr="00983C69">
        <w:t>. Now you’ve got Hive decoding logs, HDFS distributing chunks, and Hadoop acting like a distributed god.</w:t>
      </w:r>
    </w:p>
    <w:p w14:paraId="42DFB7D1" w14:textId="77777777" w:rsidR="00983C69" w:rsidRPr="00983C69" w:rsidRDefault="00983C69" w:rsidP="00983C69">
      <w:r w:rsidRPr="00983C69">
        <w:t>Wanna melt the rest of the syllabus? 31–35 next? Or want these notes in a doc/slides/pdf/Notion vibe?</w:t>
      </w:r>
    </w:p>
    <w:p w14:paraId="1B9B953C" w14:textId="77777777" w:rsidR="00983C69" w:rsidRPr="00983C69" w:rsidRDefault="00983C69" w:rsidP="00983C69">
      <w:r w:rsidRPr="00983C69">
        <w:t>4o</w:t>
      </w:r>
    </w:p>
    <w:p w14:paraId="3AB8DD23" w14:textId="77777777" w:rsidR="00983C69" w:rsidRPr="00983C69" w:rsidRDefault="00983C69" w:rsidP="00983C69">
      <w:pPr>
        <w:rPr>
          <w:b/>
          <w:bCs/>
        </w:rPr>
      </w:pPr>
      <w:r w:rsidRPr="00983C69">
        <w:rPr>
          <w:b/>
          <w:bCs/>
        </w:rPr>
        <w:t>You said:</w:t>
      </w:r>
    </w:p>
    <w:p w14:paraId="61086659" w14:textId="77777777" w:rsidR="00983C69" w:rsidRPr="00983C69" w:rsidRDefault="00983C69" w:rsidP="00983C69">
      <w:r w:rsidRPr="00983C69">
        <w:t>.</w:t>
      </w:r>
    </w:p>
    <w:p w14:paraId="1A4B4DFC" w14:textId="77777777" w:rsidR="00983C69" w:rsidRPr="00983C69" w:rsidRDefault="00983C69" w:rsidP="00983C69">
      <w:pPr>
        <w:rPr>
          <w:b/>
          <w:bCs/>
        </w:rPr>
      </w:pPr>
      <w:r w:rsidRPr="00983C69">
        <w:rPr>
          <w:b/>
          <w:bCs/>
        </w:rPr>
        <w:t>ChatGPT said:</w:t>
      </w:r>
    </w:p>
    <w:p w14:paraId="55FB745E" w14:textId="77777777" w:rsidR="00983C69" w:rsidRPr="00983C69" w:rsidRDefault="00983C69" w:rsidP="00983C69">
      <w:r w:rsidRPr="00983C69">
        <w:t xml:space="preserve">Damn, I see that dot again </w:t>
      </w:r>
      <w:r w:rsidRPr="00983C69">
        <w:rPr>
          <w:rFonts w:ascii="Segoe UI Emoji" w:hAnsi="Segoe UI Emoji" w:cs="Segoe UI Emoji"/>
        </w:rPr>
        <w:t>😏</w:t>
      </w:r>
      <w:r w:rsidRPr="00983C69">
        <w:t xml:space="preserve"> Silent but deadly—like you’re just nodding, “hit me with more.”</w:t>
      </w:r>
    </w:p>
    <w:p w14:paraId="2AAC205A" w14:textId="77777777" w:rsidR="00983C69" w:rsidRPr="00983C69" w:rsidRDefault="00983C69" w:rsidP="00983C69">
      <w:r w:rsidRPr="00983C69">
        <w:t xml:space="preserve">Alright then, no brakes—here’s </w:t>
      </w:r>
      <w:r w:rsidRPr="00983C69">
        <w:rPr>
          <w:b/>
          <w:bCs/>
        </w:rPr>
        <w:t>31 to 35</w:t>
      </w:r>
      <w:r w:rsidRPr="00983C69">
        <w:t>, juiced up, full-on breakdown:</w:t>
      </w:r>
    </w:p>
    <w:p w14:paraId="2861ED3F" w14:textId="77777777" w:rsidR="00983C69" w:rsidRPr="00983C69" w:rsidRDefault="009C0EF8" w:rsidP="00983C69">
      <w:r>
        <w:pict w14:anchorId="297AE734">
          <v:rect id="_x0000_i1061" style="width:0;height:1.5pt" o:hralign="center" o:hrstd="t" o:hr="t" fillcolor="#a0a0a0" stroked="f"/>
        </w:pict>
      </w:r>
    </w:p>
    <w:p w14:paraId="4FD7477A" w14:textId="77777777" w:rsidR="00983C69" w:rsidRPr="00983C69" w:rsidRDefault="00983C69" w:rsidP="00983C69">
      <w:pPr>
        <w:rPr>
          <w:b/>
          <w:bCs/>
        </w:rPr>
      </w:pPr>
      <w:r w:rsidRPr="00983C69">
        <w:rPr>
          <w:b/>
          <w:bCs/>
        </w:rPr>
        <w:t>31. State the Features of Hadoop</w:t>
      </w:r>
    </w:p>
    <w:p w14:paraId="10DDF900" w14:textId="77777777" w:rsidR="00983C69" w:rsidRPr="00983C69" w:rsidRDefault="00983C69" w:rsidP="00983C69">
      <w:r w:rsidRPr="00983C69">
        <w:t xml:space="preserve">Here’s why Hadoop’s still the beast of the big data jungle </w:t>
      </w:r>
      <w:r w:rsidRPr="00983C69">
        <w:rPr>
          <w:rFonts w:ascii="Segoe UI Emoji" w:hAnsi="Segoe UI Emoji" w:cs="Segoe UI Emoji"/>
        </w:rPr>
        <w:t>🐅</w:t>
      </w:r>
      <w:r w:rsidRPr="00983C69">
        <w:t>:</w:t>
      </w:r>
    </w:p>
    <w:p w14:paraId="2EA63B2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Key Features:</w:t>
      </w:r>
    </w:p>
    <w:p w14:paraId="3A3761CA"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Distributed Storage:</w:t>
      </w:r>
    </w:p>
    <w:p w14:paraId="79AF656F" w14:textId="77777777" w:rsidR="00983C69" w:rsidRPr="00983C69" w:rsidRDefault="00983C69" w:rsidP="00983C69">
      <w:pPr>
        <w:numPr>
          <w:ilvl w:val="1"/>
          <w:numId w:val="35"/>
        </w:numPr>
      </w:pPr>
      <w:r w:rsidRPr="00983C69">
        <w:t>Uses HDFS to store data across multiple nodes.</w:t>
      </w:r>
    </w:p>
    <w:p w14:paraId="58D35878" w14:textId="77777777" w:rsidR="00983C69" w:rsidRPr="00983C69" w:rsidRDefault="00983C69" w:rsidP="00983C69">
      <w:pPr>
        <w:numPr>
          <w:ilvl w:val="1"/>
          <w:numId w:val="35"/>
        </w:numPr>
      </w:pPr>
      <w:r w:rsidRPr="00983C69">
        <w:t>Splits files into blocks, replicates for fault tolerance.</w:t>
      </w:r>
    </w:p>
    <w:p w14:paraId="3EF5EB41"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Fault Tolerance:</w:t>
      </w:r>
    </w:p>
    <w:p w14:paraId="7B4EF985" w14:textId="77777777" w:rsidR="00983C69" w:rsidRPr="00983C69" w:rsidRDefault="00983C69" w:rsidP="00983C69">
      <w:pPr>
        <w:numPr>
          <w:ilvl w:val="1"/>
          <w:numId w:val="35"/>
        </w:numPr>
      </w:pPr>
      <w:r w:rsidRPr="00983C69">
        <w:t>DataNode crashes? No panic. Hadoop grabs a replica and keeps rollin’.</w:t>
      </w:r>
    </w:p>
    <w:p w14:paraId="1FC76C83"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Scalability:</w:t>
      </w:r>
    </w:p>
    <w:p w14:paraId="409AA78B" w14:textId="77777777" w:rsidR="00983C69" w:rsidRPr="00983C69" w:rsidRDefault="00983C69" w:rsidP="00983C69">
      <w:pPr>
        <w:numPr>
          <w:ilvl w:val="1"/>
          <w:numId w:val="35"/>
        </w:numPr>
      </w:pPr>
      <w:r w:rsidRPr="00983C69">
        <w:t>Add more nodes like LEGO blocks.</w:t>
      </w:r>
    </w:p>
    <w:p w14:paraId="081A640E" w14:textId="77777777" w:rsidR="00983C69" w:rsidRPr="00983C69" w:rsidRDefault="00983C69" w:rsidP="00983C69">
      <w:pPr>
        <w:numPr>
          <w:ilvl w:val="1"/>
          <w:numId w:val="35"/>
        </w:numPr>
      </w:pPr>
      <w:r w:rsidRPr="00983C69">
        <w:t>Handles petabytes of data like it’s no big deal.</w:t>
      </w:r>
    </w:p>
    <w:p w14:paraId="777D176B"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Cost-Effective:</w:t>
      </w:r>
    </w:p>
    <w:p w14:paraId="14F855C4" w14:textId="77777777" w:rsidR="00983C69" w:rsidRPr="00983C69" w:rsidRDefault="00983C69" w:rsidP="00983C69">
      <w:pPr>
        <w:numPr>
          <w:ilvl w:val="1"/>
          <w:numId w:val="35"/>
        </w:numPr>
      </w:pPr>
      <w:r w:rsidRPr="00983C69">
        <w:t>Runs on commodity hardware, not rich-kid servers.</w:t>
      </w:r>
    </w:p>
    <w:p w14:paraId="15FEF747"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Data Locality:</w:t>
      </w:r>
    </w:p>
    <w:p w14:paraId="716125AC" w14:textId="77777777" w:rsidR="00983C69" w:rsidRPr="00983C69" w:rsidRDefault="00983C69" w:rsidP="00983C69">
      <w:pPr>
        <w:numPr>
          <w:ilvl w:val="1"/>
          <w:numId w:val="35"/>
        </w:numPr>
      </w:pPr>
      <w:r w:rsidRPr="00983C69">
        <w:lastRenderedPageBreak/>
        <w:t xml:space="preserve">Processing happens </w:t>
      </w:r>
      <w:r w:rsidRPr="00983C69">
        <w:rPr>
          <w:i/>
          <w:iCs/>
        </w:rPr>
        <w:t>where the data lives</w:t>
      </w:r>
      <w:r w:rsidRPr="00983C69">
        <w:t>, reducing data transfer overhead.</w:t>
      </w:r>
    </w:p>
    <w:p w14:paraId="36EF313E"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Flexibility in Data Types:</w:t>
      </w:r>
    </w:p>
    <w:p w14:paraId="1140F7CF" w14:textId="77777777" w:rsidR="00983C69" w:rsidRPr="00983C69" w:rsidRDefault="00983C69" w:rsidP="00983C69">
      <w:pPr>
        <w:numPr>
          <w:ilvl w:val="1"/>
          <w:numId w:val="35"/>
        </w:numPr>
      </w:pPr>
      <w:r w:rsidRPr="00983C69">
        <w:t>Structured, semi-structured, unstructured (images, logs, JSON—bring the chaos).</w:t>
      </w:r>
    </w:p>
    <w:p w14:paraId="046F8357" w14:textId="77777777" w:rsidR="00983C69" w:rsidRPr="00983C69" w:rsidRDefault="00983C69" w:rsidP="00983C69">
      <w:pPr>
        <w:numPr>
          <w:ilvl w:val="0"/>
          <w:numId w:val="35"/>
        </w:numPr>
      </w:pPr>
      <w:r w:rsidRPr="00983C69">
        <w:rPr>
          <w:rFonts w:ascii="Segoe UI Emoji" w:hAnsi="Segoe UI Emoji" w:cs="Segoe UI Emoji"/>
          <w:b/>
          <w:bCs/>
        </w:rPr>
        <w:t>🎛️</w:t>
      </w:r>
      <w:r w:rsidRPr="00983C69">
        <w:rPr>
          <w:b/>
          <w:bCs/>
        </w:rPr>
        <w:t xml:space="preserve"> High Throughput:</w:t>
      </w:r>
    </w:p>
    <w:p w14:paraId="450E4A7E" w14:textId="77777777" w:rsidR="00983C69" w:rsidRPr="00983C69" w:rsidRDefault="00983C69" w:rsidP="00983C69">
      <w:pPr>
        <w:numPr>
          <w:ilvl w:val="1"/>
          <w:numId w:val="35"/>
        </w:numPr>
      </w:pPr>
      <w:r w:rsidRPr="00983C69">
        <w:t>Batch processing + parallel execution = monstrous performance for large datasets.</w:t>
      </w:r>
    </w:p>
    <w:p w14:paraId="504C8BDB" w14:textId="77777777" w:rsidR="00983C69" w:rsidRPr="00983C69" w:rsidRDefault="009C0EF8" w:rsidP="00983C69">
      <w:r>
        <w:pict w14:anchorId="6B047D25">
          <v:rect id="_x0000_i1062" style="width:0;height:1.5pt" o:hralign="center" o:hrstd="t" o:hr="t" fillcolor="#a0a0a0" stroked="f"/>
        </w:pict>
      </w:r>
    </w:p>
    <w:p w14:paraId="239E205C" w14:textId="77777777" w:rsidR="00983C69" w:rsidRPr="00983C69" w:rsidRDefault="00983C69" w:rsidP="00983C69">
      <w:pPr>
        <w:rPr>
          <w:b/>
          <w:bCs/>
        </w:rPr>
      </w:pPr>
      <w:r w:rsidRPr="00983C69">
        <w:rPr>
          <w:b/>
          <w:bCs/>
        </w:rPr>
        <w:t>32. State the Use of Apache Spark</w:t>
      </w:r>
    </w:p>
    <w:p w14:paraId="044C2E0F" w14:textId="77777777" w:rsidR="00983C69" w:rsidRPr="00983C69" w:rsidRDefault="00983C69" w:rsidP="00983C69">
      <w:r w:rsidRPr="00983C69">
        <w:rPr>
          <w:rFonts w:ascii="Segoe UI Emoji" w:hAnsi="Segoe UI Emoji" w:cs="Segoe UI Emoji"/>
        </w:rPr>
        <w:t>🔥</w:t>
      </w:r>
      <w:r w:rsidRPr="00983C69">
        <w:t xml:space="preserve"> Apache Spark = </w:t>
      </w:r>
      <w:r w:rsidRPr="00983C69">
        <w:rPr>
          <w:b/>
          <w:bCs/>
        </w:rPr>
        <w:t>Real-time, blazing-fast data processing engine</w:t>
      </w:r>
    </w:p>
    <w:p w14:paraId="798FB79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Where Spark Shines:</w:t>
      </w:r>
    </w:p>
    <w:p w14:paraId="1983C46D" w14:textId="77777777" w:rsidR="00983C69" w:rsidRPr="00983C69" w:rsidRDefault="00983C69" w:rsidP="00983C69">
      <w:pPr>
        <w:numPr>
          <w:ilvl w:val="0"/>
          <w:numId w:val="36"/>
        </w:numPr>
      </w:pPr>
      <w:r w:rsidRPr="00983C69">
        <w:rPr>
          <w:b/>
          <w:bCs/>
        </w:rPr>
        <w:t>In-Memory Processing:</w:t>
      </w:r>
    </w:p>
    <w:p w14:paraId="6F133AAC" w14:textId="77777777" w:rsidR="00983C69" w:rsidRPr="00983C69" w:rsidRDefault="00983C69" w:rsidP="00983C69">
      <w:pPr>
        <w:numPr>
          <w:ilvl w:val="1"/>
          <w:numId w:val="36"/>
        </w:numPr>
      </w:pPr>
      <w:r w:rsidRPr="00983C69">
        <w:t>Keeps intermediate data in memory instead of writing to disk every damn time.</w:t>
      </w:r>
    </w:p>
    <w:p w14:paraId="4FBED7B6" w14:textId="77777777" w:rsidR="00983C69" w:rsidRPr="00983C69" w:rsidRDefault="00983C69" w:rsidP="00983C69">
      <w:pPr>
        <w:numPr>
          <w:ilvl w:val="1"/>
          <w:numId w:val="36"/>
        </w:numPr>
      </w:pPr>
      <w:r w:rsidRPr="00983C69">
        <w:t>100x faster than Hadoop MapReduce in some workloads.</w:t>
      </w:r>
    </w:p>
    <w:p w14:paraId="67664B70"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Machine Learning:</w:t>
      </w:r>
    </w:p>
    <w:p w14:paraId="5A68FE39" w14:textId="77777777" w:rsidR="00983C69" w:rsidRPr="00983C69" w:rsidRDefault="00983C69" w:rsidP="00983C69">
      <w:pPr>
        <w:numPr>
          <w:ilvl w:val="1"/>
          <w:numId w:val="36"/>
        </w:numPr>
      </w:pPr>
      <w:r w:rsidRPr="00983C69">
        <w:t>Built-in MLlib supports classification, regression, clustering, etc.</w:t>
      </w:r>
    </w:p>
    <w:p w14:paraId="08EDB830"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Stream Processing:</w:t>
      </w:r>
    </w:p>
    <w:p w14:paraId="22BFB6FF" w14:textId="77777777" w:rsidR="00983C69" w:rsidRPr="00983C69" w:rsidRDefault="00983C69" w:rsidP="00983C69">
      <w:pPr>
        <w:numPr>
          <w:ilvl w:val="1"/>
          <w:numId w:val="36"/>
        </w:numPr>
      </w:pPr>
      <w:r w:rsidRPr="00983C69">
        <w:t>Use Spark Streaming for near real-time log or sensor data handling.</w:t>
      </w:r>
    </w:p>
    <w:p w14:paraId="2FDC18E6"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SQL Processing:</w:t>
      </w:r>
    </w:p>
    <w:p w14:paraId="29B3F53D" w14:textId="77777777" w:rsidR="00983C69" w:rsidRPr="00983C69" w:rsidRDefault="00983C69" w:rsidP="00983C69">
      <w:pPr>
        <w:numPr>
          <w:ilvl w:val="1"/>
          <w:numId w:val="36"/>
        </w:numPr>
      </w:pPr>
      <w:r w:rsidRPr="00983C69">
        <w:t>SparkSQL to run SQL queries on structured data.</w:t>
      </w:r>
    </w:p>
    <w:p w14:paraId="77D3FC26"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Graph Processing:</w:t>
      </w:r>
    </w:p>
    <w:p w14:paraId="1A7D3997" w14:textId="77777777" w:rsidR="00983C69" w:rsidRPr="00983C69" w:rsidRDefault="00983C69" w:rsidP="00983C69">
      <w:pPr>
        <w:numPr>
          <w:ilvl w:val="1"/>
          <w:numId w:val="36"/>
        </w:numPr>
      </w:pPr>
      <w:r w:rsidRPr="00983C69">
        <w:t>GraphX module to analyze relationships in data.</w:t>
      </w:r>
    </w:p>
    <w:p w14:paraId="51170C07" w14:textId="77777777" w:rsidR="00983C69" w:rsidRPr="00983C69" w:rsidRDefault="00983C69" w:rsidP="00983C69">
      <w:pPr>
        <w:numPr>
          <w:ilvl w:val="0"/>
          <w:numId w:val="36"/>
        </w:numPr>
      </w:pPr>
      <w:r w:rsidRPr="00983C69">
        <w:rPr>
          <w:rFonts w:ascii="Segoe UI Emoji" w:hAnsi="Segoe UI Emoji" w:cs="Segoe UI Emoji"/>
          <w:b/>
          <w:bCs/>
        </w:rPr>
        <w:t>🔥</w:t>
      </w:r>
      <w:r w:rsidRPr="00983C69">
        <w:rPr>
          <w:b/>
          <w:bCs/>
        </w:rPr>
        <w:t xml:space="preserve"> Use Cases:</w:t>
      </w:r>
    </w:p>
    <w:p w14:paraId="7C354EE4" w14:textId="77777777" w:rsidR="00983C69" w:rsidRPr="00983C69" w:rsidRDefault="00983C69" w:rsidP="00983C69">
      <w:pPr>
        <w:numPr>
          <w:ilvl w:val="1"/>
          <w:numId w:val="36"/>
        </w:numPr>
      </w:pPr>
      <w:r w:rsidRPr="00983C69">
        <w:t>Fraud detection, recommendation engines, IoT analytics, big-ass ETL jobs.</w:t>
      </w:r>
    </w:p>
    <w:p w14:paraId="242085AE" w14:textId="77777777" w:rsidR="00983C69" w:rsidRPr="00983C69" w:rsidRDefault="009C0EF8" w:rsidP="00983C69">
      <w:r>
        <w:pict w14:anchorId="2641EAAE">
          <v:rect id="_x0000_i1063" style="width:0;height:1.5pt" o:hralign="center" o:hrstd="t" o:hr="t" fillcolor="#a0a0a0" stroked="f"/>
        </w:pict>
      </w:r>
    </w:p>
    <w:p w14:paraId="0EB519A3" w14:textId="77777777" w:rsidR="00983C69" w:rsidRPr="00983C69" w:rsidRDefault="00983C69" w:rsidP="00983C69">
      <w:pPr>
        <w:rPr>
          <w:b/>
          <w:bCs/>
        </w:rPr>
      </w:pPr>
      <w:r w:rsidRPr="00983C69">
        <w:rPr>
          <w:b/>
          <w:bCs/>
        </w:rPr>
        <w:t>33. Describe Apache Spark Architecture</w:t>
      </w:r>
    </w:p>
    <w:p w14:paraId="54A5493F"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Component Breakdown:</w:t>
      </w:r>
    </w:p>
    <w:p w14:paraId="63F7D737" w14:textId="77777777" w:rsidR="00983C69" w:rsidRPr="00983C69" w:rsidRDefault="00983C69" w:rsidP="00983C69">
      <w:r w:rsidRPr="00983C69">
        <w:lastRenderedPageBreak/>
        <w:t>pgsql</w:t>
      </w:r>
    </w:p>
    <w:p w14:paraId="3608574F" w14:textId="77777777" w:rsidR="00983C69" w:rsidRPr="00983C69" w:rsidRDefault="00983C69" w:rsidP="00983C69">
      <w:r w:rsidRPr="00983C69">
        <w:t>CopyEdit</w:t>
      </w:r>
    </w:p>
    <w:p w14:paraId="790A54FA" w14:textId="77777777" w:rsidR="00983C69" w:rsidRPr="00983C69" w:rsidRDefault="00983C69" w:rsidP="00983C69">
      <w:r w:rsidRPr="00983C69">
        <w:t>┌─────────────┐</w:t>
      </w:r>
    </w:p>
    <w:p w14:paraId="1C6AEE83" w14:textId="77777777" w:rsidR="00983C69" w:rsidRPr="00983C69" w:rsidRDefault="00983C69" w:rsidP="00983C69">
      <w:r w:rsidRPr="00983C69">
        <w:t xml:space="preserve">│ Spark Driver│ </w:t>
      </w:r>
      <w:r w:rsidRPr="00983C69">
        <w:rPr>
          <w:rFonts w:ascii="Arial" w:hAnsi="Arial" w:cs="Arial"/>
        </w:rPr>
        <w:t>◄</w:t>
      </w:r>
      <w:r w:rsidRPr="00983C69">
        <w:rPr>
          <w:rFonts w:ascii="Calibri" w:hAnsi="Calibri" w:cs="Calibri"/>
        </w:rPr>
        <w:t>──</w:t>
      </w:r>
      <w:r w:rsidRPr="00983C69">
        <w:t xml:space="preserve"> Your brain: controls the app</w:t>
      </w:r>
    </w:p>
    <w:p w14:paraId="4D4CDC73" w14:textId="77777777" w:rsidR="00983C69" w:rsidRPr="00983C69" w:rsidRDefault="00983C69" w:rsidP="00983C69">
      <w:r w:rsidRPr="00983C69">
        <w:t>└────</w:t>
      </w:r>
      <w:r w:rsidRPr="00983C69">
        <w:rPr>
          <w:rFonts w:ascii="MS Gothic" w:eastAsia="MS Gothic" w:hAnsi="MS Gothic" w:cs="MS Gothic" w:hint="eastAsia"/>
        </w:rPr>
        <w:t>┬</w:t>
      </w:r>
      <w:r w:rsidRPr="00983C69">
        <w:rPr>
          <w:rFonts w:ascii="Calibri" w:hAnsi="Calibri" w:cs="Calibri"/>
        </w:rPr>
        <w:t>────────┘</w:t>
      </w:r>
    </w:p>
    <w:p w14:paraId="18B1FED9" w14:textId="77777777" w:rsidR="00983C69" w:rsidRPr="00983C69" w:rsidRDefault="00983C69" w:rsidP="00983C69">
      <w:r w:rsidRPr="00983C69">
        <w:t xml:space="preserve">     │</w:t>
      </w:r>
    </w:p>
    <w:p w14:paraId="7F8A80DA" w14:textId="77777777" w:rsidR="00983C69" w:rsidRPr="00983C69" w:rsidRDefault="00983C69" w:rsidP="00983C69">
      <w:r w:rsidRPr="00983C69">
        <w:t>┌────</w:t>
      </w:r>
      <w:r w:rsidRPr="00983C69">
        <w:rPr>
          <w:rFonts w:ascii="Arial" w:hAnsi="Arial" w:cs="Arial"/>
        </w:rPr>
        <w:t>▼</w:t>
      </w:r>
      <w:r w:rsidRPr="00983C69">
        <w:rPr>
          <w:rFonts w:ascii="Calibri" w:hAnsi="Calibri" w:cs="Calibri"/>
        </w:rPr>
        <w:t>────┐</w:t>
      </w:r>
    </w:p>
    <w:p w14:paraId="7F7E29F8" w14:textId="77777777" w:rsidR="00983C69" w:rsidRPr="00983C69" w:rsidRDefault="00983C69" w:rsidP="00983C69">
      <w:r w:rsidRPr="00983C69">
        <w:t xml:space="preserve">│Cluster  │ </w:t>
      </w:r>
      <w:r w:rsidRPr="00983C69">
        <w:rPr>
          <w:rFonts w:ascii="Arial" w:hAnsi="Arial" w:cs="Arial"/>
        </w:rPr>
        <w:t>◄</w:t>
      </w:r>
      <w:r w:rsidRPr="00983C69">
        <w:rPr>
          <w:rFonts w:ascii="Calibri" w:hAnsi="Calibri" w:cs="Calibri"/>
        </w:rPr>
        <w:t>──</w:t>
      </w:r>
      <w:r w:rsidRPr="00983C69">
        <w:t xml:space="preserve"> Could be YARN, Mesos, Kubernetes, or standalone</w:t>
      </w:r>
    </w:p>
    <w:p w14:paraId="261D1C30" w14:textId="77777777" w:rsidR="00983C69" w:rsidRPr="00983C69" w:rsidRDefault="00983C69" w:rsidP="00983C69">
      <w:r w:rsidRPr="00983C69">
        <w:t>└────</w:t>
      </w:r>
      <w:r w:rsidRPr="00983C69">
        <w:rPr>
          <w:rFonts w:ascii="MS Gothic" w:eastAsia="MS Gothic" w:hAnsi="MS Gothic" w:cs="MS Gothic" w:hint="eastAsia"/>
        </w:rPr>
        <w:t>┬</w:t>
      </w:r>
      <w:r w:rsidRPr="00983C69">
        <w:rPr>
          <w:rFonts w:ascii="Calibri" w:hAnsi="Calibri" w:cs="Calibri"/>
        </w:rPr>
        <w:t>────┘</w:t>
      </w:r>
    </w:p>
    <w:p w14:paraId="45CF121D" w14:textId="77777777" w:rsidR="00983C69" w:rsidRPr="00983C69" w:rsidRDefault="00983C69" w:rsidP="00983C69">
      <w:r w:rsidRPr="00983C69">
        <w:t xml:space="preserve">     │</w:t>
      </w:r>
    </w:p>
    <w:p w14:paraId="33F6B09D" w14:textId="77777777" w:rsidR="00983C69" w:rsidRPr="00983C69" w:rsidRDefault="00983C69" w:rsidP="00983C69">
      <w:r w:rsidRPr="00983C69">
        <w:t>┌────</w:t>
      </w:r>
      <w:r w:rsidRPr="00983C69">
        <w:rPr>
          <w:rFonts w:ascii="Arial" w:hAnsi="Arial" w:cs="Arial"/>
        </w:rPr>
        <w:t>▼</w:t>
      </w:r>
      <w:r w:rsidRPr="00983C69">
        <w:rPr>
          <w:rFonts w:ascii="Calibri" w:hAnsi="Calibri" w:cs="Calibri"/>
        </w:rPr>
        <w:t>────┐</w:t>
      </w:r>
      <w:r w:rsidRPr="00983C69">
        <w:t xml:space="preserve">     </w:t>
      </w:r>
      <w:r w:rsidRPr="00983C69">
        <w:rPr>
          <w:rFonts w:ascii="Calibri" w:hAnsi="Calibri" w:cs="Calibri"/>
        </w:rPr>
        <w:t>┌────</w:t>
      </w:r>
      <w:r w:rsidRPr="00983C69">
        <w:rPr>
          <w:rFonts w:ascii="Arial" w:hAnsi="Arial" w:cs="Arial"/>
        </w:rPr>
        <w:t>▼</w:t>
      </w:r>
      <w:r w:rsidRPr="00983C69">
        <w:rPr>
          <w:rFonts w:ascii="Calibri" w:hAnsi="Calibri" w:cs="Calibri"/>
        </w:rPr>
        <w:t>────┐</w:t>
      </w:r>
    </w:p>
    <w:p w14:paraId="19E234DB" w14:textId="77777777" w:rsidR="00983C69" w:rsidRPr="00983C69" w:rsidRDefault="00983C69" w:rsidP="00983C69">
      <w:r w:rsidRPr="00983C69">
        <w:t xml:space="preserve">│Executor1│     │Executor2│ </w:t>
      </w:r>
      <w:r w:rsidRPr="00983C69">
        <w:rPr>
          <w:rFonts w:ascii="Arial" w:hAnsi="Arial" w:cs="Arial"/>
        </w:rPr>
        <w:t>◄</w:t>
      </w:r>
      <w:r w:rsidRPr="00983C69">
        <w:rPr>
          <w:rFonts w:ascii="Calibri" w:hAnsi="Calibri" w:cs="Calibri"/>
        </w:rPr>
        <w:t>──</w:t>
      </w:r>
      <w:r w:rsidRPr="00983C69">
        <w:t xml:space="preserve"> Workers doing all the dirty work</w:t>
      </w:r>
    </w:p>
    <w:p w14:paraId="1612636B" w14:textId="77777777" w:rsidR="00983C69" w:rsidRPr="00983C69" w:rsidRDefault="00983C69" w:rsidP="00983C69">
      <w:r w:rsidRPr="00983C69">
        <w:t>└─────────┘     └─────────┘</w:t>
      </w:r>
    </w:p>
    <w:p w14:paraId="5A7CB9A4"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Workflow:</w:t>
      </w:r>
    </w:p>
    <w:p w14:paraId="7DEAA423" w14:textId="77777777" w:rsidR="00983C69" w:rsidRPr="00983C69" w:rsidRDefault="00983C69" w:rsidP="00983C69">
      <w:pPr>
        <w:numPr>
          <w:ilvl w:val="0"/>
          <w:numId w:val="37"/>
        </w:numPr>
      </w:pPr>
      <w:r w:rsidRPr="00983C69">
        <w:rPr>
          <w:b/>
          <w:bCs/>
        </w:rPr>
        <w:t>Driver Program</w:t>
      </w:r>
      <w:r w:rsidRPr="00983C69">
        <w:t xml:space="preserve"> starts the app</w:t>
      </w:r>
    </w:p>
    <w:p w14:paraId="2DA7D192" w14:textId="77777777" w:rsidR="00983C69" w:rsidRPr="00983C69" w:rsidRDefault="00983C69" w:rsidP="00983C69">
      <w:pPr>
        <w:numPr>
          <w:ilvl w:val="0"/>
          <w:numId w:val="37"/>
        </w:numPr>
      </w:pPr>
      <w:r w:rsidRPr="00983C69">
        <w:rPr>
          <w:b/>
          <w:bCs/>
        </w:rPr>
        <w:t>Cluster Manager</w:t>
      </w:r>
      <w:r w:rsidRPr="00983C69">
        <w:t xml:space="preserve"> assigns resources</w:t>
      </w:r>
    </w:p>
    <w:p w14:paraId="1A1F9573" w14:textId="77777777" w:rsidR="00983C69" w:rsidRPr="00983C69" w:rsidRDefault="00983C69" w:rsidP="00983C69">
      <w:pPr>
        <w:numPr>
          <w:ilvl w:val="0"/>
          <w:numId w:val="37"/>
        </w:numPr>
      </w:pPr>
      <w:r w:rsidRPr="00983C69">
        <w:rPr>
          <w:b/>
          <w:bCs/>
        </w:rPr>
        <w:t>Executors</w:t>
      </w:r>
      <w:r w:rsidRPr="00983C69">
        <w:t xml:space="preserve"> perform actual tasks</w:t>
      </w:r>
    </w:p>
    <w:p w14:paraId="48B51439" w14:textId="77777777" w:rsidR="00983C69" w:rsidRPr="00983C69" w:rsidRDefault="00983C69" w:rsidP="00983C69">
      <w:pPr>
        <w:numPr>
          <w:ilvl w:val="0"/>
          <w:numId w:val="37"/>
        </w:numPr>
      </w:pPr>
      <w:r w:rsidRPr="00983C69">
        <w:t>Results sent back to Driver</w:t>
      </w:r>
    </w:p>
    <w:p w14:paraId="65D5B86E" w14:textId="77777777" w:rsidR="00983C69" w:rsidRPr="00983C69" w:rsidRDefault="00983C69" w:rsidP="00983C69">
      <w:pPr>
        <w:rPr>
          <w:b/>
          <w:bCs/>
        </w:rPr>
      </w:pPr>
      <w:r w:rsidRPr="00983C69">
        <w:rPr>
          <w:b/>
          <w:bCs/>
        </w:rPr>
        <w:t>Bonus:</w:t>
      </w:r>
    </w:p>
    <w:p w14:paraId="5311391D" w14:textId="77777777" w:rsidR="00983C69" w:rsidRPr="00983C69" w:rsidRDefault="00983C69" w:rsidP="00983C69">
      <w:pPr>
        <w:numPr>
          <w:ilvl w:val="0"/>
          <w:numId w:val="38"/>
        </w:numPr>
      </w:pPr>
      <w:r w:rsidRPr="00983C69">
        <w:rPr>
          <w:b/>
          <w:bCs/>
        </w:rPr>
        <w:t>RDD</w:t>
      </w:r>
      <w:r w:rsidRPr="00983C69">
        <w:t>: Resilient Distributed Dataset, immutable distributed collection of data.</w:t>
      </w:r>
    </w:p>
    <w:p w14:paraId="56C8EF9D" w14:textId="77777777" w:rsidR="00983C69" w:rsidRPr="00983C69" w:rsidRDefault="00983C69" w:rsidP="00983C69">
      <w:pPr>
        <w:numPr>
          <w:ilvl w:val="0"/>
          <w:numId w:val="38"/>
        </w:numPr>
      </w:pPr>
      <w:r w:rsidRPr="00983C69">
        <w:rPr>
          <w:b/>
          <w:bCs/>
        </w:rPr>
        <w:t>DAG Scheduler</w:t>
      </w:r>
      <w:r w:rsidRPr="00983C69">
        <w:t>: Smart task execution plan builder (no more dumb MapReduce stages).</w:t>
      </w:r>
    </w:p>
    <w:p w14:paraId="759D5151" w14:textId="77777777" w:rsidR="00983C69" w:rsidRPr="00983C69" w:rsidRDefault="009C0EF8" w:rsidP="00983C69">
      <w:r>
        <w:pict w14:anchorId="49D4E0F7">
          <v:rect id="_x0000_i1064" style="width:0;height:1.5pt" o:hralign="center" o:hrstd="t" o:hr="t" fillcolor="#a0a0a0" stroked="f"/>
        </w:pict>
      </w:r>
    </w:p>
    <w:p w14:paraId="2F459739" w14:textId="77777777" w:rsidR="00983C69" w:rsidRPr="00983C69" w:rsidRDefault="00983C69" w:rsidP="00983C69">
      <w:pPr>
        <w:rPr>
          <w:b/>
          <w:bCs/>
        </w:rPr>
      </w:pPr>
      <w:r w:rsidRPr="00983C69">
        <w:rPr>
          <w:b/>
          <w:bCs/>
        </w:rPr>
        <w:t xml:space="preserve">34. Describe the HIVE Architecture </w:t>
      </w:r>
      <w:r w:rsidRPr="00983C69">
        <w:rPr>
          <w:b/>
          <w:bCs/>
          <w:i/>
          <w:iCs/>
        </w:rPr>
        <w:t>(Detailed recap with Spark twist)</w:t>
      </w:r>
    </w:p>
    <w:p w14:paraId="1BC736DB" w14:textId="77777777" w:rsidR="00983C69" w:rsidRPr="00983C69" w:rsidRDefault="00983C69" w:rsidP="00983C69">
      <w:r w:rsidRPr="00983C69">
        <w:t>Hive is like: “Yo Hadoop, let’s make SQL cool again.”</w:t>
      </w:r>
    </w:p>
    <w:p w14:paraId="44903E8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Components Recap:</w:t>
      </w:r>
    </w:p>
    <w:p w14:paraId="6CBBD27A" w14:textId="77777777" w:rsidR="00983C69" w:rsidRPr="00983C69" w:rsidRDefault="00983C69" w:rsidP="00983C69">
      <w:pPr>
        <w:numPr>
          <w:ilvl w:val="0"/>
          <w:numId w:val="39"/>
        </w:numPr>
      </w:pPr>
      <w:r w:rsidRPr="00983C69">
        <w:rPr>
          <w:b/>
          <w:bCs/>
        </w:rPr>
        <w:t>User Interface</w:t>
      </w:r>
      <w:r w:rsidRPr="00983C69">
        <w:t>: CLI, JDBC, WebUI</w:t>
      </w:r>
    </w:p>
    <w:p w14:paraId="7C8681CF" w14:textId="77777777" w:rsidR="00983C69" w:rsidRPr="00983C69" w:rsidRDefault="00983C69" w:rsidP="00983C69">
      <w:pPr>
        <w:numPr>
          <w:ilvl w:val="0"/>
          <w:numId w:val="39"/>
        </w:numPr>
      </w:pPr>
      <w:r w:rsidRPr="00983C69">
        <w:rPr>
          <w:b/>
          <w:bCs/>
        </w:rPr>
        <w:lastRenderedPageBreak/>
        <w:t>Driver</w:t>
      </w:r>
      <w:r w:rsidRPr="00983C69">
        <w:t>: Parses + compiles query</w:t>
      </w:r>
    </w:p>
    <w:p w14:paraId="4F2EED31" w14:textId="77777777" w:rsidR="00983C69" w:rsidRPr="00983C69" w:rsidRDefault="00983C69" w:rsidP="00983C69">
      <w:pPr>
        <w:numPr>
          <w:ilvl w:val="0"/>
          <w:numId w:val="39"/>
        </w:numPr>
      </w:pPr>
      <w:r w:rsidRPr="00983C69">
        <w:rPr>
          <w:b/>
          <w:bCs/>
        </w:rPr>
        <w:t>Compiler</w:t>
      </w:r>
      <w:r w:rsidRPr="00983C69">
        <w:t>: Generates execution plan</w:t>
      </w:r>
    </w:p>
    <w:p w14:paraId="564E488A" w14:textId="77777777" w:rsidR="00983C69" w:rsidRPr="00983C69" w:rsidRDefault="00983C69" w:rsidP="00983C69">
      <w:pPr>
        <w:numPr>
          <w:ilvl w:val="0"/>
          <w:numId w:val="39"/>
        </w:numPr>
      </w:pPr>
      <w:r w:rsidRPr="00983C69">
        <w:rPr>
          <w:b/>
          <w:bCs/>
        </w:rPr>
        <w:t>Metastore</w:t>
      </w:r>
      <w:r w:rsidRPr="00983C69">
        <w:t>: Stores schema, table definitions</w:t>
      </w:r>
    </w:p>
    <w:p w14:paraId="1441CAE0" w14:textId="77777777" w:rsidR="00983C69" w:rsidRPr="00983C69" w:rsidRDefault="00983C69" w:rsidP="00983C69">
      <w:pPr>
        <w:numPr>
          <w:ilvl w:val="0"/>
          <w:numId w:val="39"/>
        </w:numPr>
      </w:pPr>
      <w:r w:rsidRPr="00983C69">
        <w:rPr>
          <w:b/>
          <w:bCs/>
        </w:rPr>
        <w:t>Execution Engine</w:t>
      </w:r>
      <w:r w:rsidRPr="00983C69">
        <w:t>: Uses MapReduce or Spark to actually run it</w:t>
      </w:r>
    </w:p>
    <w:p w14:paraId="3B10A6B4" w14:textId="77777777" w:rsidR="00983C69" w:rsidRPr="00983C69" w:rsidRDefault="00983C69" w:rsidP="00983C69">
      <w:pPr>
        <w:numPr>
          <w:ilvl w:val="0"/>
          <w:numId w:val="39"/>
        </w:numPr>
      </w:pPr>
      <w:r w:rsidRPr="00983C69">
        <w:rPr>
          <w:b/>
          <w:bCs/>
        </w:rPr>
        <w:t>Storage</w:t>
      </w:r>
      <w:r w:rsidRPr="00983C69">
        <w:t>: HDFS</w:t>
      </w:r>
    </w:p>
    <w:p w14:paraId="08D80B2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Diagram:</w:t>
      </w:r>
    </w:p>
    <w:p w14:paraId="632FAC41" w14:textId="77777777" w:rsidR="00983C69" w:rsidRPr="00983C69" w:rsidRDefault="00983C69" w:rsidP="00983C69">
      <w:r w:rsidRPr="00983C69">
        <w:t>markdown</w:t>
      </w:r>
    </w:p>
    <w:p w14:paraId="36F02D74" w14:textId="77777777" w:rsidR="00983C69" w:rsidRPr="00983C69" w:rsidRDefault="00983C69" w:rsidP="00983C69">
      <w:r w:rsidRPr="00983C69">
        <w:t>CopyEdit</w:t>
      </w:r>
    </w:p>
    <w:p w14:paraId="370C8DF0" w14:textId="77777777" w:rsidR="00983C69" w:rsidRPr="00983C69" w:rsidRDefault="00983C69" w:rsidP="00983C69">
      <w:r w:rsidRPr="00983C69">
        <w:t xml:space="preserve">        ┌──────────────┐</w:t>
      </w:r>
    </w:p>
    <w:p w14:paraId="77ADFF02" w14:textId="77777777" w:rsidR="00983C69" w:rsidRPr="00983C69" w:rsidRDefault="00983C69" w:rsidP="00983C69">
      <w:r w:rsidRPr="00983C69">
        <w:t xml:space="preserve">        │     User     │</w:t>
      </w:r>
    </w:p>
    <w:p w14:paraId="691CF339"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16ABC985" w14:textId="77777777" w:rsidR="00983C69" w:rsidRPr="00983C69" w:rsidRDefault="00983C69" w:rsidP="00983C69">
      <w:r w:rsidRPr="00983C69">
        <w:t xml:space="preserve">             </w:t>
      </w:r>
      <w:r w:rsidRPr="00983C69">
        <w:rPr>
          <w:rFonts w:ascii="Arial" w:hAnsi="Arial" w:cs="Arial"/>
        </w:rPr>
        <w:t>▼</w:t>
      </w:r>
    </w:p>
    <w:p w14:paraId="575EB7CD"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7BE0E0F" w14:textId="77777777" w:rsidR="00983C69" w:rsidRPr="00983C69" w:rsidRDefault="00983C69" w:rsidP="00983C69">
      <w:r w:rsidRPr="00983C69">
        <w:t xml:space="preserve">        │  Driver │</w:t>
      </w:r>
    </w:p>
    <w:p w14:paraId="012E4672"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67513397" w14:textId="77777777" w:rsidR="00983C69" w:rsidRPr="00983C69" w:rsidRDefault="00983C69" w:rsidP="00983C69">
      <w:r w:rsidRPr="00983C69">
        <w:t xml:space="preserve">             </w:t>
      </w:r>
      <w:r w:rsidRPr="00983C69">
        <w:rPr>
          <w:rFonts w:ascii="Arial" w:hAnsi="Arial" w:cs="Arial"/>
        </w:rPr>
        <w:t>▼</w:t>
      </w:r>
    </w:p>
    <w:p w14:paraId="31352031"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5E20D22A" w14:textId="77777777" w:rsidR="00983C69" w:rsidRPr="00983C69" w:rsidRDefault="00983C69" w:rsidP="00983C69">
      <w:r w:rsidRPr="00983C69">
        <w:t xml:space="preserve">     │   Compiler     │</w:t>
      </w:r>
    </w:p>
    <w:p w14:paraId="2C2B7159"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19A81FE0" w14:textId="77777777" w:rsidR="00983C69" w:rsidRPr="00983C69" w:rsidRDefault="00983C69" w:rsidP="00983C69">
      <w:r w:rsidRPr="00983C69">
        <w:t xml:space="preserve">             </w:t>
      </w:r>
      <w:r w:rsidRPr="00983C69">
        <w:rPr>
          <w:rFonts w:ascii="Arial" w:hAnsi="Arial" w:cs="Arial"/>
        </w:rPr>
        <w:t>▼</w:t>
      </w:r>
    </w:p>
    <w:p w14:paraId="61DBA539"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425E552C" w14:textId="77777777" w:rsidR="00983C69" w:rsidRPr="00983C69" w:rsidRDefault="00983C69" w:rsidP="00983C69">
      <w:r w:rsidRPr="00983C69">
        <w:t xml:space="preserve">     │ Exec. Engine   │</w:t>
      </w:r>
    </w:p>
    <w:p w14:paraId="37F64E2E"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7F220257" w14:textId="77777777" w:rsidR="00983C69" w:rsidRPr="00983C69" w:rsidRDefault="00983C69" w:rsidP="00983C69">
      <w:r w:rsidRPr="00983C69">
        <w:t xml:space="preserve">             </w:t>
      </w:r>
      <w:r w:rsidRPr="00983C69">
        <w:rPr>
          <w:rFonts w:ascii="Arial" w:hAnsi="Arial" w:cs="Arial"/>
        </w:rPr>
        <w:t>▼</w:t>
      </w:r>
    </w:p>
    <w:p w14:paraId="56C0B652" w14:textId="77777777" w:rsidR="00983C69" w:rsidRPr="00983C69" w:rsidRDefault="00983C69" w:rsidP="00983C69">
      <w:r w:rsidRPr="00983C69">
        <w:t xml:space="preserve">     ┌───────</w:t>
      </w:r>
      <w:r w:rsidRPr="00983C69">
        <w:rPr>
          <w:rFonts w:ascii="MS Gothic" w:eastAsia="MS Gothic" w:hAnsi="MS Gothic" w:cs="MS Gothic" w:hint="eastAsia"/>
        </w:rPr>
        <w:t>┴</w:t>
      </w:r>
      <w:r w:rsidRPr="00983C69">
        <w:rPr>
          <w:rFonts w:ascii="Calibri" w:hAnsi="Calibri" w:cs="Calibri"/>
        </w:rPr>
        <w:t>────────┐</w:t>
      </w:r>
    </w:p>
    <w:p w14:paraId="3A1F453A" w14:textId="77777777" w:rsidR="00983C69" w:rsidRPr="00983C69" w:rsidRDefault="00983C69" w:rsidP="00983C69">
      <w:r w:rsidRPr="00983C69">
        <w:t xml:space="preserve">     │    HDFS        │</w:t>
      </w:r>
    </w:p>
    <w:p w14:paraId="5CAF88F3" w14:textId="77777777" w:rsidR="00983C69" w:rsidRPr="00983C69" w:rsidRDefault="00983C69" w:rsidP="00983C69">
      <w:r w:rsidRPr="00983C69">
        <w:t xml:space="preserve">     └────────────────┘</w:t>
      </w:r>
    </w:p>
    <w:p w14:paraId="5525CC09" w14:textId="77777777" w:rsidR="00983C69" w:rsidRPr="00983C69" w:rsidRDefault="00983C69" w:rsidP="00983C69">
      <w:r w:rsidRPr="00983C69">
        <w:t xml:space="preserve">Metastore connects throughout to handle schema info, like a memory bank </w:t>
      </w:r>
      <w:r w:rsidRPr="00983C69">
        <w:rPr>
          <w:rFonts w:ascii="Segoe UI Emoji" w:hAnsi="Segoe UI Emoji" w:cs="Segoe UI Emoji"/>
        </w:rPr>
        <w:t>🧠</w:t>
      </w:r>
    </w:p>
    <w:p w14:paraId="2611557B" w14:textId="77777777" w:rsidR="00983C69" w:rsidRPr="00983C69" w:rsidRDefault="009C0EF8" w:rsidP="00983C69">
      <w:r>
        <w:pict w14:anchorId="06C72FB6">
          <v:rect id="_x0000_i1065" style="width:0;height:1.5pt" o:hralign="center" o:hrstd="t" o:hr="t" fillcolor="#a0a0a0" stroked="f"/>
        </w:pict>
      </w:r>
    </w:p>
    <w:p w14:paraId="02090BDB" w14:textId="77777777" w:rsidR="00983C69" w:rsidRPr="00983C69" w:rsidRDefault="00983C69" w:rsidP="00983C69">
      <w:pPr>
        <w:rPr>
          <w:b/>
          <w:bCs/>
        </w:rPr>
      </w:pPr>
      <w:r w:rsidRPr="00983C69">
        <w:rPr>
          <w:b/>
          <w:bCs/>
        </w:rPr>
        <w:t>35. Compare Apache Spark and Hadoop MapReduce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2821"/>
        <w:gridCol w:w="3065"/>
      </w:tblGrid>
      <w:tr w:rsidR="00983C69" w:rsidRPr="00983C69" w14:paraId="3FE97145" w14:textId="77777777" w:rsidTr="00983C69">
        <w:trPr>
          <w:tblHeader/>
          <w:tblCellSpacing w:w="15" w:type="dxa"/>
        </w:trPr>
        <w:tc>
          <w:tcPr>
            <w:tcW w:w="0" w:type="auto"/>
            <w:vAlign w:val="center"/>
            <w:hideMark/>
          </w:tcPr>
          <w:p w14:paraId="30187E9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Feature</w:t>
            </w:r>
          </w:p>
        </w:tc>
        <w:tc>
          <w:tcPr>
            <w:tcW w:w="0" w:type="auto"/>
            <w:vAlign w:val="center"/>
            <w:hideMark/>
          </w:tcPr>
          <w:p w14:paraId="36BC486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 MapReduce</w:t>
            </w:r>
          </w:p>
        </w:tc>
        <w:tc>
          <w:tcPr>
            <w:tcW w:w="0" w:type="auto"/>
            <w:vAlign w:val="center"/>
            <w:hideMark/>
          </w:tcPr>
          <w:p w14:paraId="7031C1E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Apache Spark</w:t>
            </w:r>
          </w:p>
        </w:tc>
      </w:tr>
      <w:tr w:rsidR="00983C69" w:rsidRPr="00983C69" w14:paraId="43FA162F" w14:textId="77777777" w:rsidTr="00983C69">
        <w:trPr>
          <w:tblCellSpacing w:w="15" w:type="dxa"/>
        </w:trPr>
        <w:tc>
          <w:tcPr>
            <w:tcW w:w="0" w:type="auto"/>
            <w:vAlign w:val="center"/>
            <w:hideMark/>
          </w:tcPr>
          <w:p w14:paraId="79AB4BB0" w14:textId="77777777" w:rsidR="00983C69" w:rsidRPr="00983C69" w:rsidRDefault="00983C69" w:rsidP="00983C69">
            <w:r w:rsidRPr="00983C69">
              <w:rPr>
                <w:b/>
                <w:bCs/>
              </w:rPr>
              <w:t>Speed</w:t>
            </w:r>
          </w:p>
        </w:tc>
        <w:tc>
          <w:tcPr>
            <w:tcW w:w="0" w:type="auto"/>
            <w:vAlign w:val="center"/>
            <w:hideMark/>
          </w:tcPr>
          <w:p w14:paraId="3B83A728" w14:textId="77777777" w:rsidR="00983C69" w:rsidRPr="00983C69" w:rsidRDefault="00983C69" w:rsidP="00983C69">
            <w:r w:rsidRPr="00983C69">
              <w:t>Disk-based, slow</w:t>
            </w:r>
          </w:p>
        </w:tc>
        <w:tc>
          <w:tcPr>
            <w:tcW w:w="0" w:type="auto"/>
            <w:vAlign w:val="center"/>
            <w:hideMark/>
          </w:tcPr>
          <w:p w14:paraId="44B08C10" w14:textId="77777777" w:rsidR="00983C69" w:rsidRPr="00983C69" w:rsidRDefault="00983C69" w:rsidP="00983C69">
            <w:r w:rsidRPr="00983C69">
              <w:t>In-memory, damn fast</w:t>
            </w:r>
          </w:p>
        </w:tc>
      </w:tr>
      <w:tr w:rsidR="00983C69" w:rsidRPr="00983C69" w14:paraId="4D27A91A" w14:textId="77777777" w:rsidTr="00983C69">
        <w:trPr>
          <w:tblCellSpacing w:w="15" w:type="dxa"/>
        </w:trPr>
        <w:tc>
          <w:tcPr>
            <w:tcW w:w="0" w:type="auto"/>
            <w:vAlign w:val="center"/>
            <w:hideMark/>
          </w:tcPr>
          <w:p w14:paraId="6C31D0C7" w14:textId="77777777" w:rsidR="00983C69" w:rsidRPr="00983C69" w:rsidRDefault="00983C69" w:rsidP="00983C69">
            <w:r w:rsidRPr="00983C69">
              <w:rPr>
                <w:b/>
                <w:bCs/>
              </w:rPr>
              <w:t>Ease of Use</w:t>
            </w:r>
          </w:p>
        </w:tc>
        <w:tc>
          <w:tcPr>
            <w:tcW w:w="0" w:type="auto"/>
            <w:vAlign w:val="center"/>
            <w:hideMark/>
          </w:tcPr>
          <w:p w14:paraId="4E235BFA" w14:textId="77777777" w:rsidR="00983C69" w:rsidRPr="00983C69" w:rsidRDefault="00983C69" w:rsidP="00983C69">
            <w:r w:rsidRPr="00983C69">
              <w:t>Verbose Java code</w:t>
            </w:r>
          </w:p>
        </w:tc>
        <w:tc>
          <w:tcPr>
            <w:tcW w:w="0" w:type="auto"/>
            <w:vAlign w:val="center"/>
            <w:hideMark/>
          </w:tcPr>
          <w:p w14:paraId="3D8C5F0F" w14:textId="77777777" w:rsidR="00983C69" w:rsidRPr="00983C69" w:rsidRDefault="00983C69" w:rsidP="00983C69">
            <w:r w:rsidRPr="00983C69">
              <w:t>Clean APIs (Python, Scala, etc.)</w:t>
            </w:r>
          </w:p>
        </w:tc>
      </w:tr>
      <w:tr w:rsidR="00983C69" w:rsidRPr="00983C69" w14:paraId="193C8936" w14:textId="77777777" w:rsidTr="00983C69">
        <w:trPr>
          <w:tblCellSpacing w:w="15" w:type="dxa"/>
        </w:trPr>
        <w:tc>
          <w:tcPr>
            <w:tcW w:w="0" w:type="auto"/>
            <w:vAlign w:val="center"/>
            <w:hideMark/>
          </w:tcPr>
          <w:p w14:paraId="058F1E72" w14:textId="77777777" w:rsidR="00983C69" w:rsidRPr="00983C69" w:rsidRDefault="00983C69" w:rsidP="00983C69">
            <w:r w:rsidRPr="00983C69">
              <w:rPr>
                <w:b/>
                <w:bCs/>
              </w:rPr>
              <w:t>Processing</w:t>
            </w:r>
          </w:p>
        </w:tc>
        <w:tc>
          <w:tcPr>
            <w:tcW w:w="0" w:type="auto"/>
            <w:vAlign w:val="center"/>
            <w:hideMark/>
          </w:tcPr>
          <w:p w14:paraId="5E8FA047" w14:textId="77777777" w:rsidR="00983C69" w:rsidRPr="00983C69" w:rsidRDefault="00983C69" w:rsidP="00983C69">
            <w:r w:rsidRPr="00983C69">
              <w:t>Batch only</w:t>
            </w:r>
          </w:p>
        </w:tc>
        <w:tc>
          <w:tcPr>
            <w:tcW w:w="0" w:type="auto"/>
            <w:vAlign w:val="center"/>
            <w:hideMark/>
          </w:tcPr>
          <w:p w14:paraId="4704ABB8" w14:textId="77777777" w:rsidR="00983C69" w:rsidRPr="00983C69" w:rsidRDefault="00983C69" w:rsidP="00983C69">
            <w:r w:rsidRPr="00983C69">
              <w:t>Batch + Streaming</w:t>
            </w:r>
          </w:p>
        </w:tc>
      </w:tr>
      <w:tr w:rsidR="00983C69" w:rsidRPr="00983C69" w14:paraId="7199FE64" w14:textId="77777777" w:rsidTr="00983C69">
        <w:trPr>
          <w:tblCellSpacing w:w="15" w:type="dxa"/>
        </w:trPr>
        <w:tc>
          <w:tcPr>
            <w:tcW w:w="0" w:type="auto"/>
            <w:vAlign w:val="center"/>
            <w:hideMark/>
          </w:tcPr>
          <w:p w14:paraId="4268AE84" w14:textId="77777777" w:rsidR="00983C69" w:rsidRPr="00983C69" w:rsidRDefault="00983C69" w:rsidP="00983C69">
            <w:r w:rsidRPr="00983C69">
              <w:rPr>
                <w:b/>
                <w:bCs/>
              </w:rPr>
              <w:t>Data Reuse</w:t>
            </w:r>
          </w:p>
        </w:tc>
        <w:tc>
          <w:tcPr>
            <w:tcW w:w="0" w:type="auto"/>
            <w:vAlign w:val="center"/>
            <w:hideMark/>
          </w:tcPr>
          <w:p w14:paraId="44FBC5E2" w14:textId="77777777" w:rsidR="00983C69" w:rsidRPr="00983C69" w:rsidRDefault="00983C69" w:rsidP="00983C69">
            <w:r w:rsidRPr="00983C69">
              <w:t>No reuse, always recompute</w:t>
            </w:r>
          </w:p>
        </w:tc>
        <w:tc>
          <w:tcPr>
            <w:tcW w:w="0" w:type="auto"/>
            <w:vAlign w:val="center"/>
            <w:hideMark/>
          </w:tcPr>
          <w:p w14:paraId="09E35755" w14:textId="77777777" w:rsidR="00983C69" w:rsidRPr="00983C69" w:rsidRDefault="00983C69" w:rsidP="00983C69">
            <w:r w:rsidRPr="00983C69">
              <w:t>Caches RDDs in memory</w:t>
            </w:r>
          </w:p>
        </w:tc>
      </w:tr>
      <w:tr w:rsidR="00983C69" w:rsidRPr="00983C69" w14:paraId="6E1E100B" w14:textId="77777777" w:rsidTr="00983C69">
        <w:trPr>
          <w:tblCellSpacing w:w="15" w:type="dxa"/>
        </w:trPr>
        <w:tc>
          <w:tcPr>
            <w:tcW w:w="0" w:type="auto"/>
            <w:vAlign w:val="center"/>
            <w:hideMark/>
          </w:tcPr>
          <w:p w14:paraId="3BC12A1B" w14:textId="77777777" w:rsidR="00983C69" w:rsidRPr="00983C69" w:rsidRDefault="00983C69" w:rsidP="00983C69">
            <w:r w:rsidRPr="00983C69">
              <w:rPr>
                <w:b/>
                <w:bCs/>
              </w:rPr>
              <w:t>Latency</w:t>
            </w:r>
          </w:p>
        </w:tc>
        <w:tc>
          <w:tcPr>
            <w:tcW w:w="0" w:type="auto"/>
            <w:vAlign w:val="center"/>
            <w:hideMark/>
          </w:tcPr>
          <w:p w14:paraId="7C79174F" w14:textId="77777777" w:rsidR="00983C69" w:rsidRPr="00983C69" w:rsidRDefault="00983C69" w:rsidP="00983C69">
            <w:r w:rsidRPr="00983C69">
              <w:t>High</w:t>
            </w:r>
          </w:p>
        </w:tc>
        <w:tc>
          <w:tcPr>
            <w:tcW w:w="0" w:type="auto"/>
            <w:vAlign w:val="center"/>
            <w:hideMark/>
          </w:tcPr>
          <w:p w14:paraId="4C80392B" w14:textId="77777777" w:rsidR="00983C69" w:rsidRPr="00983C69" w:rsidRDefault="00983C69" w:rsidP="00983C69">
            <w:r w:rsidRPr="00983C69">
              <w:t>Low</w:t>
            </w:r>
          </w:p>
        </w:tc>
      </w:tr>
      <w:tr w:rsidR="00983C69" w:rsidRPr="00983C69" w14:paraId="31FDF991" w14:textId="77777777" w:rsidTr="00983C69">
        <w:trPr>
          <w:tblCellSpacing w:w="15" w:type="dxa"/>
        </w:trPr>
        <w:tc>
          <w:tcPr>
            <w:tcW w:w="0" w:type="auto"/>
            <w:vAlign w:val="center"/>
            <w:hideMark/>
          </w:tcPr>
          <w:p w14:paraId="125A65A4" w14:textId="77777777" w:rsidR="00983C69" w:rsidRPr="00983C69" w:rsidRDefault="00983C69" w:rsidP="00983C69">
            <w:r w:rsidRPr="00983C69">
              <w:rPr>
                <w:b/>
                <w:bCs/>
              </w:rPr>
              <w:t>ML Support</w:t>
            </w:r>
          </w:p>
        </w:tc>
        <w:tc>
          <w:tcPr>
            <w:tcW w:w="0" w:type="auto"/>
            <w:vAlign w:val="center"/>
            <w:hideMark/>
          </w:tcPr>
          <w:p w14:paraId="30FA10EE" w14:textId="77777777" w:rsidR="00983C69" w:rsidRPr="00983C69" w:rsidRDefault="00983C69" w:rsidP="00983C69">
            <w:r w:rsidRPr="00983C69">
              <w:t>External libs only</w:t>
            </w:r>
          </w:p>
        </w:tc>
        <w:tc>
          <w:tcPr>
            <w:tcW w:w="0" w:type="auto"/>
            <w:vAlign w:val="center"/>
            <w:hideMark/>
          </w:tcPr>
          <w:p w14:paraId="046857D3" w14:textId="77777777" w:rsidR="00983C69" w:rsidRPr="00983C69" w:rsidRDefault="00983C69" w:rsidP="00983C69">
            <w:r w:rsidRPr="00983C69">
              <w:t>Native MLlib</w:t>
            </w:r>
          </w:p>
        </w:tc>
      </w:tr>
      <w:tr w:rsidR="00983C69" w:rsidRPr="00983C69" w14:paraId="33F9B4C4" w14:textId="77777777" w:rsidTr="00983C69">
        <w:trPr>
          <w:tblCellSpacing w:w="15" w:type="dxa"/>
        </w:trPr>
        <w:tc>
          <w:tcPr>
            <w:tcW w:w="0" w:type="auto"/>
            <w:vAlign w:val="center"/>
            <w:hideMark/>
          </w:tcPr>
          <w:p w14:paraId="775C0730" w14:textId="77777777" w:rsidR="00983C69" w:rsidRPr="00983C69" w:rsidRDefault="00983C69" w:rsidP="00983C69">
            <w:r w:rsidRPr="00983C69">
              <w:rPr>
                <w:b/>
                <w:bCs/>
              </w:rPr>
              <w:t>Fault Tolerance</w:t>
            </w:r>
          </w:p>
        </w:tc>
        <w:tc>
          <w:tcPr>
            <w:tcW w:w="0" w:type="auto"/>
            <w:vAlign w:val="center"/>
            <w:hideMark/>
          </w:tcPr>
          <w:p w14:paraId="208CC2A3" w14:textId="77777777" w:rsidR="00983C69" w:rsidRPr="00983C69" w:rsidRDefault="00983C69" w:rsidP="00983C69">
            <w:r w:rsidRPr="00983C69">
              <w:t>Yes, via HDFS</w:t>
            </w:r>
          </w:p>
        </w:tc>
        <w:tc>
          <w:tcPr>
            <w:tcW w:w="0" w:type="auto"/>
            <w:vAlign w:val="center"/>
            <w:hideMark/>
          </w:tcPr>
          <w:p w14:paraId="5313A6FA" w14:textId="77777777" w:rsidR="00983C69" w:rsidRPr="00983C69" w:rsidRDefault="00983C69" w:rsidP="00983C69">
            <w:r w:rsidRPr="00983C69">
              <w:t>Yes, via RDD lineage</w:t>
            </w:r>
          </w:p>
        </w:tc>
      </w:tr>
      <w:tr w:rsidR="00983C69" w:rsidRPr="00983C69" w14:paraId="22ED0387" w14:textId="77777777" w:rsidTr="00983C69">
        <w:trPr>
          <w:tblCellSpacing w:w="15" w:type="dxa"/>
        </w:trPr>
        <w:tc>
          <w:tcPr>
            <w:tcW w:w="0" w:type="auto"/>
            <w:vAlign w:val="center"/>
            <w:hideMark/>
          </w:tcPr>
          <w:p w14:paraId="0D9884EB" w14:textId="77777777" w:rsidR="00983C69" w:rsidRPr="00983C69" w:rsidRDefault="00983C69" w:rsidP="00983C69">
            <w:r w:rsidRPr="00983C69">
              <w:rPr>
                <w:b/>
                <w:bCs/>
              </w:rPr>
              <w:t>Best for</w:t>
            </w:r>
          </w:p>
        </w:tc>
        <w:tc>
          <w:tcPr>
            <w:tcW w:w="0" w:type="auto"/>
            <w:vAlign w:val="center"/>
            <w:hideMark/>
          </w:tcPr>
          <w:p w14:paraId="2F2FEA50" w14:textId="77777777" w:rsidR="00983C69" w:rsidRPr="00983C69" w:rsidRDefault="00983C69" w:rsidP="00983C69">
            <w:r w:rsidRPr="00983C69">
              <w:t>Heavy-duty batch jobs</w:t>
            </w:r>
          </w:p>
        </w:tc>
        <w:tc>
          <w:tcPr>
            <w:tcW w:w="0" w:type="auto"/>
            <w:vAlign w:val="center"/>
            <w:hideMark/>
          </w:tcPr>
          <w:p w14:paraId="5C3CC8B7" w14:textId="77777777" w:rsidR="00983C69" w:rsidRPr="00983C69" w:rsidRDefault="00983C69" w:rsidP="00983C69">
            <w:r w:rsidRPr="00983C69">
              <w:t>Real-time, fast, complex ETL</w:t>
            </w:r>
          </w:p>
        </w:tc>
      </w:tr>
    </w:tbl>
    <w:p w14:paraId="79AD0CDC" w14:textId="77777777" w:rsidR="00983C69" w:rsidRPr="00983C69" w:rsidRDefault="00983C69" w:rsidP="00983C69">
      <w:r w:rsidRPr="00983C69">
        <w:rPr>
          <w:rFonts w:ascii="Segoe UI Emoji" w:hAnsi="Segoe UI Emoji" w:cs="Segoe UI Emoji"/>
        </w:rPr>
        <w:t>🧨</w:t>
      </w:r>
      <w:r w:rsidRPr="00983C69">
        <w:t xml:space="preserve"> TL;DR: </w:t>
      </w:r>
      <w:r w:rsidRPr="00983C69">
        <w:rPr>
          <w:b/>
          <w:bCs/>
        </w:rPr>
        <w:t>Spark is the upgrade MapReduce wishes it was.</w:t>
      </w:r>
      <w:r w:rsidRPr="00983C69">
        <w:t xml:space="preserve"> Faster, smoother, more flexible. If Hadoop MR is a Honda Civic, Spark’s a fuckin' Lambo.</w:t>
      </w:r>
    </w:p>
    <w:p w14:paraId="7ED34450" w14:textId="77777777" w:rsidR="00983C69" w:rsidRPr="00983C69" w:rsidRDefault="009C0EF8" w:rsidP="00983C69">
      <w:r>
        <w:pict w14:anchorId="227E13A3">
          <v:rect id="_x0000_i1066" style="width:0;height:1.5pt" o:hralign="center" o:hrstd="t" o:hr="t" fillcolor="#a0a0a0" stroked="f"/>
        </w:pict>
      </w:r>
    </w:p>
    <w:p w14:paraId="09F09C97" w14:textId="77777777" w:rsidR="00983C69" w:rsidRPr="00983C69" w:rsidRDefault="00983C69" w:rsidP="00983C69">
      <w:r w:rsidRPr="00983C69">
        <w:rPr>
          <w:rFonts w:ascii="Segoe UI Emoji" w:hAnsi="Segoe UI Emoji" w:cs="Segoe UI Emoji"/>
        </w:rPr>
        <w:t>👻</w:t>
      </w:r>
      <w:r w:rsidRPr="00983C69">
        <w:t xml:space="preserve"> That’s 31 to 35 slayed, honey. Wanna finish this entire syllabus with a bang and burn through 36-37 next?</w:t>
      </w:r>
    </w:p>
    <w:p w14:paraId="6EB3F324" w14:textId="77777777" w:rsidR="00983C69" w:rsidRPr="00983C69" w:rsidRDefault="00983C69" w:rsidP="00983C69">
      <w:r w:rsidRPr="00983C69">
        <w:t>Or you want all this bundled up into one spicy-ass study PDF with diagrams ‘n flair? I can whip that up too.</w:t>
      </w:r>
    </w:p>
    <w:p w14:paraId="0883A551" w14:textId="77777777" w:rsidR="00983C69" w:rsidRPr="00983C69" w:rsidRDefault="00983C69" w:rsidP="00983C69">
      <w:r w:rsidRPr="00983C69">
        <w:t>4o</w:t>
      </w:r>
    </w:p>
    <w:p w14:paraId="3D69C401" w14:textId="77777777" w:rsidR="00983C69" w:rsidRPr="00983C69" w:rsidRDefault="00983C69" w:rsidP="00983C69">
      <w:pPr>
        <w:rPr>
          <w:b/>
          <w:bCs/>
        </w:rPr>
      </w:pPr>
      <w:r w:rsidRPr="00983C69">
        <w:rPr>
          <w:b/>
          <w:bCs/>
        </w:rPr>
        <w:t>You said:</w:t>
      </w:r>
    </w:p>
    <w:p w14:paraId="1D914151" w14:textId="77777777" w:rsidR="00983C69" w:rsidRPr="00983C69" w:rsidRDefault="00983C69" w:rsidP="00983C69">
      <w:r w:rsidRPr="00983C69">
        <w:t>.</w:t>
      </w:r>
    </w:p>
    <w:p w14:paraId="688389EE" w14:textId="77777777" w:rsidR="00983C69" w:rsidRPr="00983C69" w:rsidRDefault="00983C69" w:rsidP="00983C69">
      <w:pPr>
        <w:rPr>
          <w:b/>
          <w:bCs/>
        </w:rPr>
      </w:pPr>
      <w:r w:rsidRPr="00983C69">
        <w:rPr>
          <w:b/>
          <w:bCs/>
        </w:rPr>
        <w:t>ChatGPT said:</w:t>
      </w:r>
    </w:p>
    <w:p w14:paraId="194F5092" w14:textId="77777777" w:rsidR="00983C69" w:rsidRPr="00983C69" w:rsidRDefault="00983C69" w:rsidP="00983C69">
      <w:r w:rsidRPr="00983C69">
        <w:t xml:space="preserve">You and those dots </w:t>
      </w:r>
      <w:r w:rsidRPr="00983C69">
        <w:rPr>
          <w:rFonts w:ascii="Segoe UI Emoji" w:hAnsi="Segoe UI Emoji" w:cs="Segoe UI Emoji"/>
        </w:rPr>
        <w:t>😏</w:t>
      </w:r>
      <w:r w:rsidRPr="00983C69">
        <w:t xml:space="preserve"> mysterious as fuck, like you’re casting spells instead of asking questions. But I’m here for it.</w:t>
      </w:r>
    </w:p>
    <w:p w14:paraId="12D2B41A" w14:textId="77777777" w:rsidR="00983C69" w:rsidRPr="00983C69" w:rsidRDefault="00983C69" w:rsidP="00983C69">
      <w:r w:rsidRPr="00983C69">
        <w:t>Alright, let's finish this beast—</w:t>
      </w:r>
      <w:r w:rsidRPr="00983C69">
        <w:rPr>
          <w:b/>
          <w:bCs/>
        </w:rPr>
        <w:t>36 &amp; 37</w:t>
      </w:r>
      <w:r w:rsidRPr="00983C69">
        <w:t>, final stretch. Let’s make it loud, clear, and unforgettable.</w:t>
      </w:r>
    </w:p>
    <w:p w14:paraId="385412BA" w14:textId="77777777" w:rsidR="00983C69" w:rsidRPr="00983C69" w:rsidRDefault="009C0EF8" w:rsidP="00983C69">
      <w:r>
        <w:pict w14:anchorId="59C428BC">
          <v:rect id="_x0000_i1067" style="width:0;height:1.5pt" o:hralign="center" o:hrstd="t" o:hr="t" fillcolor="#a0a0a0" stroked="f"/>
        </w:pict>
      </w:r>
    </w:p>
    <w:p w14:paraId="0C5F35C7" w14:textId="77777777" w:rsidR="00983C69" w:rsidRPr="00983C69" w:rsidRDefault="00983C69" w:rsidP="00983C69">
      <w:pPr>
        <w:rPr>
          <w:b/>
          <w:bCs/>
        </w:rPr>
      </w:pPr>
      <w:r w:rsidRPr="00983C69">
        <w:rPr>
          <w:b/>
          <w:bCs/>
        </w:rPr>
        <w:t>36. Compare RDBMS and Hadoop</w:t>
      </w:r>
    </w:p>
    <w:p w14:paraId="3B9EBC5B"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Classic vs. Chaos-Taming Monster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3104"/>
        <w:gridCol w:w="3962"/>
      </w:tblGrid>
      <w:tr w:rsidR="00983C69" w:rsidRPr="00983C69" w14:paraId="48B8E83D" w14:textId="77777777" w:rsidTr="00983C69">
        <w:trPr>
          <w:tblHeader/>
          <w:tblCellSpacing w:w="15" w:type="dxa"/>
        </w:trPr>
        <w:tc>
          <w:tcPr>
            <w:tcW w:w="0" w:type="auto"/>
            <w:vAlign w:val="center"/>
            <w:hideMark/>
          </w:tcPr>
          <w:p w14:paraId="53ACB737"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Feature</w:t>
            </w:r>
          </w:p>
        </w:tc>
        <w:tc>
          <w:tcPr>
            <w:tcW w:w="0" w:type="auto"/>
            <w:vAlign w:val="center"/>
            <w:hideMark/>
          </w:tcPr>
          <w:p w14:paraId="23FD8FC0"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RDBMS</w:t>
            </w:r>
          </w:p>
        </w:tc>
        <w:tc>
          <w:tcPr>
            <w:tcW w:w="0" w:type="auto"/>
            <w:vAlign w:val="center"/>
            <w:hideMark/>
          </w:tcPr>
          <w:p w14:paraId="51807943"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w:t>
            </w:r>
          </w:p>
        </w:tc>
      </w:tr>
      <w:tr w:rsidR="00983C69" w:rsidRPr="00983C69" w14:paraId="1FADF83D" w14:textId="77777777" w:rsidTr="00983C69">
        <w:trPr>
          <w:tblCellSpacing w:w="15" w:type="dxa"/>
        </w:trPr>
        <w:tc>
          <w:tcPr>
            <w:tcW w:w="0" w:type="auto"/>
            <w:vAlign w:val="center"/>
            <w:hideMark/>
          </w:tcPr>
          <w:p w14:paraId="78B25163" w14:textId="77777777" w:rsidR="00983C69" w:rsidRPr="00983C69" w:rsidRDefault="00983C69" w:rsidP="00983C69">
            <w:r w:rsidRPr="00983C69">
              <w:rPr>
                <w:b/>
                <w:bCs/>
              </w:rPr>
              <w:t>Data Type</w:t>
            </w:r>
          </w:p>
        </w:tc>
        <w:tc>
          <w:tcPr>
            <w:tcW w:w="0" w:type="auto"/>
            <w:vAlign w:val="center"/>
            <w:hideMark/>
          </w:tcPr>
          <w:p w14:paraId="6BE92C03" w14:textId="77777777" w:rsidR="00983C69" w:rsidRPr="00983C69" w:rsidRDefault="00983C69" w:rsidP="00983C69">
            <w:r w:rsidRPr="00983C69">
              <w:t>Structured</w:t>
            </w:r>
          </w:p>
        </w:tc>
        <w:tc>
          <w:tcPr>
            <w:tcW w:w="0" w:type="auto"/>
            <w:vAlign w:val="center"/>
            <w:hideMark/>
          </w:tcPr>
          <w:p w14:paraId="6B4A6267" w14:textId="77777777" w:rsidR="00983C69" w:rsidRPr="00983C69" w:rsidRDefault="00983C69" w:rsidP="00983C69">
            <w:r w:rsidRPr="00983C69">
              <w:t>Structured + Semi + Unstructured</w:t>
            </w:r>
          </w:p>
        </w:tc>
      </w:tr>
      <w:tr w:rsidR="00983C69" w:rsidRPr="00983C69" w14:paraId="703804D7" w14:textId="77777777" w:rsidTr="00983C69">
        <w:trPr>
          <w:tblCellSpacing w:w="15" w:type="dxa"/>
        </w:trPr>
        <w:tc>
          <w:tcPr>
            <w:tcW w:w="0" w:type="auto"/>
            <w:vAlign w:val="center"/>
            <w:hideMark/>
          </w:tcPr>
          <w:p w14:paraId="70190882" w14:textId="77777777" w:rsidR="00983C69" w:rsidRPr="00983C69" w:rsidRDefault="00983C69" w:rsidP="00983C69">
            <w:r w:rsidRPr="00983C69">
              <w:rPr>
                <w:b/>
                <w:bCs/>
              </w:rPr>
              <w:t>Storage</w:t>
            </w:r>
          </w:p>
        </w:tc>
        <w:tc>
          <w:tcPr>
            <w:tcW w:w="0" w:type="auto"/>
            <w:vAlign w:val="center"/>
            <w:hideMark/>
          </w:tcPr>
          <w:p w14:paraId="0B6866F4" w14:textId="77777777" w:rsidR="00983C69" w:rsidRPr="00983C69" w:rsidRDefault="00983C69" w:rsidP="00983C69">
            <w:r w:rsidRPr="00983C69">
              <w:t>Centralized</w:t>
            </w:r>
          </w:p>
        </w:tc>
        <w:tc>
          <w:tcPr>
            <w:tcW w:w="0" w:type="auto"/>
            <w:vAlign w:val="center"/>
            <w:hideMark/>
          </w:tcPr>
          <w:p w14:paraId="3F425EB4" w14:textId="77777777" w:rsidR="00983C69" w:rsidRPr="00983C69" w:rsidRDefault="00983C69" w:rsidP="00983C69">
            <w:r w:rsidRPr="00983C69">
              <w:t>Distributed (HDFS)</w:t>
            </w:r>
          </w:p>
        </w:tc>
      </w:tr>
      <w:tr w:rsidR="00983C69" w:rsidRPr="00983C69" w14:paraId="01D654F4" w14:textId="77777777" w:rsidTr="00983C69">
        <w:trPr>
          <w:tblCellSpacing w:w="15" w:type="dxa"/>
        </w:trPr>
        <w:tc>
          <w:tcPr>
            <w:tcW w:w="0" w:type="auto"/>
            <w:vAlign w:val="center"/>
            <w:hideMark/>
          </w:tcPr>
          <w:p w14:paraId="301EAA10" w14:textId="77777777" w:rsidR="00983C69" w:rsidRPr="00983C69" w:rsidRDefault="00983C69" w:rsidP="00983C69">
            <w:r w:rsidRPr="00983C69">
              <w:rPr>
                <w:b/>
                <w:bCs/>
              </w:rPr>
              <w:t>Processing Model</w:t>
            </w:r>
          </w:p>
        </w:tc>
        <w:tc>
          <w:tcPr>
            <w:tcW w:w="0" w:type="auto"/>
            <w:vAlign w:val="center"/>
            <w:hideMark/>
          </w:tcPr>
          <w:p w14:paraId="236EE854" w14:textId="77777777" w:rsidR="00983C69" w:rsidRPr="00983C69" w:rsidRDefault="00983C69" w:rsidP="00983C69">
            <w:r w:rsidRPr="00983C69">
              <w:t>OLTP (transactional)</w:t>
            </w:r>
          </w:p>
        </w:tc>
        <w:tc>
          <w:tcPr>
            <w:tcW w:w="0" w:type="auto"/>
            <w:vAlign w:val="center"/>
            <w:hideMark/>
          </w:tcPr>
          <w:p w14:paraId="70D3A10D" w14:textId="77777777" w:rsidR="00983C69" w:rsidRPr="00983C69" w:rsidRDefault="00983C69" w:rsidP="00983C69">
            <w:r w:rsidRPr="00983C69">
              <w:t>OLAP/Batch Processing</w:t>
            </w:r>
          </w:p>
        </w:tc>
      </w:tr>
      <w:tr w:rsidR="00983C69" w:rsidRPr="00983C69" w14:paraId="481DF5D9" w14:textId="77777777" w:rsidTr="00983C69">
        <w:trPr>
          <w:tblCellSpacing w:w="15" w:type="dxa"/>
        </w:trPr>
        <w:tc>
          <w:tcPr>
            <w:tcW w:w="0" w:type="auto"/>
            <w:vAlign w:val="center"/>
            <w:hideMark/>
          </w:tcPr>
          <w:p w14:paraId="1685D768" w14:textId="77777777" w:rsidR="00983C69" w:rsidRPr="00983C69" w:rsidRDefault="00983C69" w:rsidP="00983C69">
            <w:r w:rsidRPr="00983C69">
              <w:rPr>
                <w:b/>
                <w:bCs/>
              </w:rPr>
              <w:t>Data Volume</w:t>
            </w:r>
          </w:p>
        </w:tc>
        <w:tc>
          <w:tcPr>
            <w:tcW w:w="0" w:type="auto"/>
            <w:vAlign w:val="center"/>
            <w:hideMark/>
          </w:tcPr>
          <w:p w14:paraId="27A55E31" w14:textId="77777777" w:rsidR="00983C69" w:rsidRPr="00983C69" w:rsidRDefault="00983C69" w:rsidP="00983C69">
            <w:r w:rsidRPr="00983C69">
              <w:t>GBs to TBs</w:t>
            </w:r>
          </w:p>
        </w:tc>
        <w:tc>
          <w:tcPr>
            <w:tcW w:w="0" w:type="auto"/>
            <w:vAlign w:val="center"/>
            <w:hideMark/>
          </w:tcPr>
          <w:p w14:paraId="0E1B4B21" w14:textId="77777777" w:rsidR="00983C69" w:rsidRPr="00983C69" w:rsidRDefault="00983C69" w:rsidP="00983C69">
            <w:r w:rsidRPr="00983C69">
              <w:t>TBs to Petabytes+</w:t>
            </w:r>
          </w:p>
        </w:tc>
      </w:tr>
      <w:tr w:rsidR="00983C69" w:rsidRPr="00983C69" w14:paraId="7BCAE274" w14:textId="77777777" w:rsidTr="00983C69">
        <w:trPr>
          <w:tblCellSpacing w:w="15" w:type="dxa"/>
        </w:trPr>
        <w:tc>
          <w:tcPr>
            <w:tcW w:w="0" w:type="auto"/>
            <w:vAlign w:val="center"/>
            <w:hideMark/>
          </w:tcPr>
          <w:p w14:paraId="406D5CE6" w14:textId="77777777" w:rsidR="00983C69" w:rsidRPr="00983C69" w:rsidRDefault="00983C69" w:rsidP="00983C69">
            <w:r w:rsidRPr="00983C69">
              <w:rPr>
                <w:b/>
                <w:bCs/>
              </w:rPr>
              <w:t>Cost</w:t>
            </w:r>
          </w:p>
        </w:tc>
        <w:tc>
          <w:tcPr>
            <w:tcW w:w="0" w:type="auto"/>
            <w:vAlign w:val="center"/>
            <w:hideMark/>
          </w:tcPr>
          <w:p w14:paraId="3E91BFF1" w14:textId="77777777" w:rsidR="00983C69" w:rsidRPr="00983C69" w:rsidRDefault="00983C69" w:rsidP="00983C69">
            <w:r w:rsidRPr="00983C69">
              <w:t>Expensive (licensed, vertical)</w:t>
            </w:r>
          </w:p>
        </w:tc>
        <w:tc>
          <w:tcPr>
            <w:tcW w:w="0" w:type="auto"/>
            <w:vAlign w:val="center"/>
            <w:hideMark/>
          </w:tcPr>
          <w:p w14:paraId="787D58F7" w14:textId="77777777" w:rsidR="00983C69" w:rsidRPr="00983C69" w:rsidRDefault="00983C69" w:rsidP="00983C69">
            <w:r w:rsidRPr="00983C69">
              <w:t>Cheap (open-source, horizontal)</w:t>
            </w:r>
          </w:p>
        </w:tc>
      </w:tr>
      <w:tr w:rsidR="00983C69" w:rsidRPr="00983C69" w14:paraId="5DBDD674" w14:textId="77777777" w:rsidTr="00983C69">
        <w:trPr>
          <w:tblCellSpacing w:w="15" w:type="dxa"/>
        </w:trPr>
        <w:tc>
          <w:tcPr>
            <w:tcW w:w="0" w:type="auto"/>
            <w:vAlign w:val="center"/>
            <w:hideMark/>
          </w:tcPr>
          <w:p w14:paraId="315E7D8B" w14:textId="77777777" w:rsidR="00983C69" w:rsidRPr="00983C69" w:rsidRDefault="00983C69" w:rsidP="00983C69">
            <w:r w:rsidRPr="00983C69">
              <w:rPr>
                <w:b/>
                <w:bCs/>
              </w:rPr>
              <w:t>Scalability</w:t>
            </w:r>
          </w:p>
        </w:tc>
        <w:tc>
          <w:tcPr>
            <w:tcW w:w="0" w:type="auto"/>
            <w:vAlign w:val="center"/>
            <w:hideMark/>
          </w:tcPr>
          <w:p w14:paraId="11030BA6" w14:textId="77777777" w:rsidR="00983C69" w:rsidRPr="00983C69" w:rsidRDefault="00983C69" w:rsidP="00983C69">
            <w:r w:rsidRPr="00983C69">
              <w:t>Vertical (add more CPU/RAM)</w:t>
            </w:r>
          </w:p>
        </w:tc>
        <w:tc>
          <w:tcPr>
            <w:tcW w:w="0" w:type="auto"/>
            <w:vAlign w:val="center"/>
            <w:hideMark/>
          </w:tcPr>
          <w:p w14:paraId="3CE2A417" w14:textId="77777777" w:rsidR="00983C69" w:rsidRPr="00983C69" w:rsidRDefault="00983C69" w:rsidP="00983C69">
            <w:r w:rsidRPr="00983C69">
              <w:t>Horizontal (add more machines)</w:t>
            </w:r>
          </w:p>
        </w:tc>
      </w:tr>
      <w:tr w:rsidR="00983C69" w:rsidRPr="00983C69" w14:paraId="7F1F178C" w14:textId="77777777" w:rsidTr="00983C69">
        <w:trPr>
          <w:tblCellSpacing w:w="15" w:type="dxa"/>
        </w:trPr>
        <w:tc>
          <w:tcPr>
            <w:tcW w:w="0" w:type="auto"/>
            <w:vAlign w:val="center"/>
            <w:hideMark/>
          </w:tcPr>
          <w:p w14:paraId="56D900A6" w14:textId="77777777" w:rsidR="00983C69" w:rsidRPr="00983C69" w:rsidRDefault="00983C69" w:rsidP="00983C69">
            <w:r w:rsidRPr="00983C69">
              <w:rPr>
                <w:b/>
                <w:bCs/>
              </w:rPr>
              <w:t>Fault Tolerance</w:t>
            </w:r>
          </w:p>
        </w:tc>
        <w:tc>
          <w:tcPr>
            <w:tcW w:w="0" w:type="auto"/>
            <w:vAlign w:val="center"/>
            <w:hideMark/>
          </w:tcPr>
          <w:p w14:paraId="5DFAB858" w14:textId="77777777" w:rsidR="00983C69" w:rsidRPr="00983C69" w:rsidRDefault="00983C69" w:rsidP="00983C69">
            <w:r w:rsidRPr="00983C69">
              <w:t>Limited</w:t>
            </w:r>
          </w:p>
        </w:tc>
        <w:tc>
          <w:tcPr>
            <w:tcW w:w="0" w:type="auto"/>
            <w:vAlign w:val="center"/>
            <w:hideMark/>
          </w:tcPr>
          <w:p w14:paraId="767EF237" w14:textId="77777777" w:rsidR="00983C69" w:rsidRPr="00983C69" w:rsidRDefault="00983C69" w:rsidP="00983C69">
            <w:r w:rsidRPr="00983C69">
              <w:t>Built-in via replication</w:t>
            </w:r>
          </w:p>
        </w:tc>
      </w:tr>
      <w:tr w:rsidR="00983C69" w:rsidRPr="00983C69" w14:paraId="2966FC3F" w14:textId="77777777" w:rsidTr="00983C69">
        <w:trPr>
          <w:tblCellSpacing w:w="15" w:type="dxa"/>
        </w:trPr>
        <w:tc>
          <w:tcPr>
            <w:tcW w:w="0" w:type="auto"/>
            <w:vAlign w:val="center"/>
            <w:hideMark/>
          </w:tcPr>
          <w:p w14:paraId="66D74187" w14:textId="77777777" w:rsidR="00983C69" w:rsidRPr="00983C69" w:rsidRDefault="00983C69" w:rsidP="00983C69">
            <w:r w:rsidRPr="00983C69">
              <w:rPr>
                <w:b/>
                <w:bCs/>
              </w:rPr>
              <w:t>Speed</w:t>
            </w:r>
          </w:p>
        </w:tc>
        <w:tc>
          <w:tcPr>
            <w:tcW w:w="0" w:type="auto"/>
            <w:vAlign w:val="center"/>
            <w:hideMark/>
          </w:tcPr>
          <w:p w14:paraId="6AF9D8FE" w14:textId="77777777" w:rsidR="00983C69" w:rsidRPr="00983C69" w:rsidRDefault="00983C69" w:rsidP="00983C69">
            <w:r w:rsidRPr="00983C69">
              <w:t>Fast for small-medium datasets</w:t>
            </w:r>
          </w:p>
        </w:tc>
        <w:tc>
          <w:tcPr>
            <w:tcW w:w="0" w:type="auto"/>
            <w:vAlign w:val="center"/>
            <w:hideMark/>
          </w:tcPr>
          <w:p w14:paraId="0E067945" w14:textId="77777777" w:rsidR="00983C69" w:rsidRPr="00983C69" w:rsidRDefault="00983C69" w:rsidP="00983C69">
            <w:r w:rsidRPr="00983C69">
              <w:t>Designed for massive datasets</w:t>
            </w:r>
          </w:p>
        </w:tc>
      </w:tr>
      <w:tr w:rsidR="00983C69" w:rsidRPr="00983C69" w14:paraId="7979B7CF" w14:textId="77777777" w:rsidTr="00983C69">
        <w:trPr>
          <w:tblCellSpacing w:w="15" w:type="dxa"/>
        </w:trPr>
        <w:tc>
          <w:tcPr>
            <w:tcW w:w="0" w:type="auto"/>
            <w:vAlign w:val="center"/>
            <w:hideMark/>
          </w:tcPr>
          <w:p w14:paraId="6EE7CEDB" w14:textId="77777777" w:rsidR="00983C69" w:rsidRPr="00983C69" w:rsidRDefault="00983C69" w:rsidP="00983C69">
            <w:r w:rsidRPr="00983C69">
              <w:rPr>
                <w:b/>
                <w:bCs/>
              </w:rPr>
              <w:t>Schema Handling</w:t>
            </w:r>
          </w:p>
        </w:tc>
        <w:tc>
          <w:tcPr>
            <w:tcW w:w="0" w:type="auto"/>
            <w:vAlign w:val="center"/>
            <w:hideMark/>
          </w:tcPr>
          <w:p w14:paraId="4DF79CD2" w14:textId="77777777" w:rsidR="00983C69" w:rsidRPr="00983C69" w:rsidRDefault="00983C69" w:rsidP="00983C69">
            <w:r w:rsidRPr="00983C69">
              <w:t>Schema-on-write</w:t>
            </w:r>
          </w:p>
        </w:tc>
        <w:tc>
          <w:tcPr>
            <w:tcW w:w="0" w:type="auto"/>
            <w:vAlign w:val="center"/>
            <w:hideMark/>
          </w:tcPr>
          <w:p w14:paraId="2F480878" w14:textId="77777777" w:rsidR="00983C69" w:rsidRPr="00983C69" w:rsidRDefault="00983C69" w:rsidP="00983C69">
            <w:r w:rsidRPr="00983C69">
              <w:t>Schema-on-read</w:t>
            </w:r>
          </w:p>
        </w:tc>
      </w:tr>
      <w:tr w:rsidR="00983C69" w:rsidRPr="00983C69" w14:paraId="1276F08A" w14:textId="77777777" w:rsidTr="00983C69">
        <w:trPr>
          <w:tblCellSpacing w:w="15" w:type="dxa"/>
        </w:trPr>
        <w:tc>
          <w:tcPr>
            <w:tcW w:w="0" w:type="auto"/>
            <w:vAlign w:val="center"/>
            <w:hideMark/>
          </w:tcPr>
          <w:p w14:paraId="4D8D86B2" w14:textId="77777777" w:rsidR="00983C69" w:rsidRPr="00983C69" w:rsidRDefault="00983C69" w:rsidP="00983C69">
            <w:r w:rsidRPr="00983C69">
              <w:rPr>
                <w:b/>
                <w:bCs/>
              </w:rPr>
              <w:t>Examples</w:t>
            </w:r>
          </w:p>
        </w:tc>
        <w:tc>
          <w:tcPr>
            <w:tcW w:w="0" w:type="auto"/>
            <w:vAlign w:val="center"/>
            <w:hideMark/>
          </w:tcPr>
          <w:p w14:paraId="4975364D" w14:textId="77777777" w:rsidR="00983C69" w:rsidRPr="00983C69" w:rsidRDefault="00983C69" w:rsidP="00983C69">
            <w:r w:rsidRPr="00983C69">
              <w:t>MySQL, PostgreSQL, Oracle</w:t>
            </w:r>
          </w:p>
        </w:tc>
        <w:tc>
          <w:tcPr>
            <w:tcW w:w="0" w:type="auto"/>
            <w:vAlign w:val="center"/>
            <w:hideMark/>
          </w:tcPr>
          <w:p w14:paraId="30B1076F" w14:textId="77777777" w:rsidR="00983C69" w:rsidRPr="00983C69" w:rsidRDefault="00983C69" w:rsidP="00983C69">
            <w:r w:rsidRPr="00983C69">
              <w:t>Hadoop (HDFS + MapReduce + Hive etc)</w:t>
            </w:r>
          </w:p>
        </w:tc>
      </w:tr>
    </w:tbl>
    <w:p w14:paraId="77F68EFC"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TL;DR:</w:t>
      </w:r>
    </w:p>
    <w:p w14:paraId="48D843DF" w14:textId="77777777" w:rsidR="00983C69" w:rsidRPr="00983C69" w:rsidRDefault="00983C69" w:rsidP="00983C69">
      <w:pPr>
        <w:numPr>
          <w:ilvl w:val="0"/>
          <w:numId w:val="40"/>
        </w:numPr>
      </w:pPr>
      <w:r w:rsidRPr="00983C69">
        <w:rPr>
          <w:b/>
          <w:bCs/>
        </w:rPr>
        <w:t>RDBMS</w:t>
      </w:r>
      <w:r w:rsidRPr="00983C69">
        <w:t xml:space="preserve"> = Great for precise, structured data in real-time (think banks).</w:t>
      </w:r>
    </w:p>
    <w:p w14:paraId="2BB09243" w14:textId="77777777" w:rsidR="00983C69" w:rsidRPr="00983C69" w:rsidRDefault="00983C69" w:rsidP="00983C69">
      <w:pPr>
        <w:numPr>
          <w:ilvl w:val="0"/>
          <w:numId w:val="40"/>
        </w:numPr>
      </w:pPr>
      <w:r w:rsidRPr="00983C69">
        <w:rPr>
          <w:b/>
          <w:bCs/>
        </w:rPr>
        <w:t>Hadoop</w:t>
      </w:r>
      <w:r w:rsidRPr="00983C69">
        <w:t xml:space="preserve"> = Fucking god-tier for massive, chaotic data dumps (think Twitter logs, satellite streams, click-data).</w:t>
      </w:r>
    </w:p>
    <w:p w14:paraId="2FE7DC6C" w14:textId="77777777" w:rsidR="00983C69" w:rsidRPr="00983C69" w:rsidRDefault="009C0EF8" w:rsidP="00983C69">
      <w:r>
        <w:pict w14:anchorId="555B89F0">
          <v:rect id="_x0000_i1068" style="width:0;height:1.5pt" o:hralign="center" o:hrstd="t" o:hr="t" fillcolor="#a0a0a0" stroked="f"/>
        </w:pict>
      </w:r>
    </w:p>
    <w:p w14:paraId="6CFFEB08" w14:textId="77777777" w:rsidR="00983C69" w:rsidRPr="00983C69" w:rsidRDefault="00983C69" w:rsidP="00983C69">
      <w:pPr>
        <w:rPr>
          <w:b/>
          <w:bCs/>
        </w:rPr>
      </w:pPr>
      <w:r w:rsidRPr="00983C69">
        <w:rPr>
          <w:b/>
          <w:bCs/>
        </w:rPr>
        <w:t>37. Explain Hadoop in Detail (Extended Recap)</w:t>
      </w:r>
    </w:p>
    <w:p w14:paraId="30E87CE8" w14:textId="77777777" w:rsidR="00983C69" w:rsidRPr="00983C69" w:rsidRDefault="00983C69" w:rsidP="00983C69">
      <w:r w:rsidRPr="00983C69">
        <w:t>You already got the short burst of this in Q26, but let’s unwrap it fully and clean.</w:t>
      </w:r>
    </w:p>
    <w:p w14:paraId="620C9271"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What is Hadoop?</w:t>
      </w:r>
    </w:p>
    <w:p w14:paraId="175AE1CE" w14:textId="77777777" w:rsidR="00983C69" w:rsidRPr="00983C69" w:rsidRDefault="00983C69" w:rsidP="00983C69">
      <w:r w:rsidRPr="00983C69">
        <w:t>A big-data-crushing open-source framework. Stores, processes, and manages mind-bending volumes of data across distributed clusters.</w:t>
      </w:r>
    </w:p>
    <w:p w14:paraId="14954CC4" w14:textId="77777777" w:rsidR="00983C69" w:rsidRPr="00983C69" w:rsidRDefault="009C0EF8" w:rsidP="00983C69">
      <w:r>
        <w:pict w14:anchorId="33C7ADA1">
          <v:rect id="_x0000_i1069" style="width:0;height:1.5pt" o:hralign="center" o:hrstd="t" o:hr="t" fillcolor="#a0a0a0" stroked="f"/>
        </w:pict>
      </w:r>
    </w:p>
    <w:p w14:paraId="3EAEC62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Hadoop Core Modules</w:t>
      </w:r>
    </w:p>
    <w:p w14:paraId="51F3D267" w14:textId="77777777" w:rsidR="00983C69" w:rsidRPr="00983C69" w:rsidRDefault="00983C69" w:rsidP="00983C69">
      <w:pPr>
        <w:numPr>
          <w:ilvl w:val="0"/>
          <w:numId w:val="41"/>
        </w:numPr>
      </w:pPr>
      <w:r w:rsidRPr="00983C69">
        <w:rPr>
          <w:b/>
          <w:bCs/>
        </w:rPr>
        <w:t>HDFS (Hadoop Distributed File System)</w:t>
      </w:r>
    </w:p>
    <w:p w14:paraId="11DBA146" w14:textId="77777777" w:rsidR="00983C69" w:rsidRPr="00983C69" w:rsidRDefault="00983C69" w:rsidP="00983C69">
      <w:pPr>
        <w:numPr>
          <w:ilvl w:val="1"/>
          <w:numId w:val="41"/>
        </w:numPr>
      </w:pPr>
      <w:r w:rsidRPr="00983C69">
        <w:t>Breaks data into blocks (default 128MB/256MB)</w:t>
      </w:r>
    </w:p>
    <w:p w14:paraId="31C6A477" w14:textId="77777777" w:rsidR="00983C69" w:rsidRPr="00983C69" w:rsidRDefault="00983C69" w:rsidP="00983C69">
      <w:pPr>
        <w:numPr>
          <w:ilvl w:val="1"/>
          <w:numId w:val="41"/>
        </w:numPr>
      </w:pPr>
      <w:r w:rsidRPr="00983C69">
        <w:t>Distributes blocks across nodes</w:t>
      </w:r>
    </w:p>
    <w:p w14:paraId="2CA03F40" w14:textId="77777777" w:rsidR="00983C69" w:rsidRPr="00983C69" w:rsidRDefault="00983C69" w:rsidP="00983C69">
      <w:pPr>
        <w:numPr>
          <w:ilvl w:val="1"/>
          <w:numId w:val="41"/>
        </w:numPr>
      </w:pPr>
      <w:r w:rsidRPr="00983C69">
        <w:t>Keeps 3 replicas for fault tolerance</w:t>
      </w:r>
    </w:p>
    <w:p w14:paraId="1AA741CF" w14:textId="77777777" w:rsidR="00983C69" w:rsidRPr="00983C69" w:rsidRDefault="00983C69" w:rsidP="00983C69">
      <w:pPr>
        <w:numPr>
          <w:ilvl w:val="1"/>
          <w:numId w:val="41"/>
        </w:numPr>
      </w:pPr>
      <w:r w:rsidRPr="00983C69">
        <w:t>NameNode = metadata master</w:t>
      </w:r>
    </w:p>
    <w:p w14:paraId="1D946796" w14:textId="77777777" w:rsidR="00983C69" w:rsidRPr="00983C69" w:rsidRDefault="00983C69" w:rsidP="00983C69">
      <w:pPr>
        <w:numPr>
          <w:ilvl w:val="1"/>
          <w:numId w:val="41"/>
        </w:numPr>
      </w:pPr>
      <w:r w:rsidRPr="00983C69">
        <w:t>DataNode = stores actual block data</w:t>
      </w:r>
    </w:p>
    <w:p w14:paraId="6156A09C" w14:textId="77777777" w:rsidR="00983C69" w:rsidRPr="00983C69" w:rsidRDefault="00983C69" w:rsidP="00983C69">
      <w:pPr>
        <w:numPr>
          <w:ilvl w:val="0"/>
          <w:numId w:val="41"/>
        </w:numPr>
      </w:pPr>
      <w:r w:rsidRPr="00983C69">
        <w:rPr>
          <w:b/>
          <w:bCs/>
        </w:rPr>
        <w:t>MapReduce</w:t>
      </w:r>
    </w:p>
    <w:p w14:paraId="535C6693" w14:textId="77777777" w:rsidR="00983C69" w:rsidRPr="00983C69" w:rsidRDefault="00983C69" w:rsidP="00983C69">
      <w:pPr>
        <w:numPr>
          <w:ilvl w:val="1"/>
          <w:numId w:val="41"/>
        </w:numPr>
      </w:pPr>
      <w:r w:rsidRPr="00983C69">
        <w:t>Processing model using key-value pairs</w:t>
      </w:r>
    </w:p>
    <w:p w14:paraId="1AD7F071" w14:textId="77777777" w:rsidR="00983C69" w:rsidRPr="00983C69" w:rsidRDefault="00983C69" w:rsidP="00983C69">
      <w:pPr>
        <w:numPr>
          <w:ilvl w:val="1"/>
          <w:numId w:val="41"/>
        </w:numPr>
      </w:pPr>
      <w:r w:rsidRPr="00983C69">
        <w:rPr>
          <w:b/>
          <w:bCs/>
        </w:rPr>
        <w:t>Mapper</w:t>
      </w:r>
      <w:r w:rsidRPr="00983C69">
        <w:t xml:space="preserve"> breaks and transforms</w:t>
      </w:r>
    </w:p>
    <w:p w14:paraId="692FED20" w14:textId="77777777" w:rsidR="00983C69" w:rsidRPr="00983C69" w:rsidRDefault="00983C69" w:rsidP="00983C69">
      <w:pPr>
        <w:numPr>
          <w:ilvl w:val="1"/>
          <w:numId w:val="41"/>
        </w:numPr>
      </w:pPr>
      <w:r w:rsidRPr="00983C69">
        <w:rPr>
          <w:b/>
          <w:bCs/>
        </w:rPr>
        <w:t>Reducer</w:t>
      </w:r>
      <w:r w:rsidRPr="00983C69">
        <w:t xml:space="preserve"> aggregates</w:t>
      </w:r>
    </w:p>
    <w:p w14:paraId="6EA8C8CD" w14:textId="77777777" w:rsidR="00983C69" w:rsidRPr="00983C69" w:rsidRDefault="00983C69" w:rsidP="00983C69">
      <w:pPr>
        <w:numPr>
          <w:ilvl w:val="1"/>
          <w:numId w:val="41"/>
        </w:numPr>
      </w:pPr>
      <w:r w:rsidRPr="00983C69">
        <w:t>Works in batch mode</w:t>
      </w:r>
    </w:p>
    <w:p w14:paraId="5C2C5B0E" w14:textId="77777777" w:rsidR="00983C69" w:rsidRPr="00983C69" w:rsidRDefault="00983C69" w:rsidP="00983C69">
      <w:pPr>
        <w:numPr>
          <w:ilvl w:val="1"/>
          <w:numId w:val="41"/>
        </w:numPr>
      </w:pPr>
      <w:r w:rsidRPr="00983C69">
        <w:t>Slower, but hella reliable</w:t>
      </w:r>
    </w:p>
    <w:p w14:paraId="2CAE0838" w14:textId="77777777" w:rsidR="00983C69" w:rsidRPr="00983C69" w:rsidRDefault="00983C69" w:rsidP="00983C69">
      <w:pPr>
        <w:numPr>
          <w:ilvl w:val="0"/>
          <w:numId w:val="41"/>
        </w:numPr>
      </w:pPr>
      <w:r w:rsidRPr="00983C69">
        <w:rPr>
          <w:b/>
          <w:bCs/>
        </w:rPr>
        <w:t>YARN (Yet Another Resource Negotiator)</w:t>
      </w:r>
    </w:p>
    <w:p w14:paraId="2B7E27E8" w14:textId="77777777" w:rsidR="00983C69" w:rsidRPr="00983C69" w:rsidRDefault="00983C69" w:rsidP="00983C69">
      <w:pPr>
        <w:numPr>
          <w:ilvl w:val="1"/>
          <w:numId w:val="41"/>
        </w:numPr>
      </w:pPr>
      <w:r w:rsidRPr="00983C69">
        <w:t>Resource management</w:t>
      </w:r>
    </w:p>
    <w:p w14:paraId="21CDC7C6" w14:textId="77777777" w:rsidR="00983C69" w:rsidRPr="00983C69" w:rsidRDefault="00983C69" w:rsidP="00983C69">
      <w:pPr>
        <w:numPr>
          <w:ilvl w:val="1"/>
          <w:numId w:val="41"/>
        </w:numPr>
      </w:pPr>
      <w:r w:rsidRPr="00983C69">
        <w:t>Scheduler + job coordination</w:t>
      </w:r>
    </w:p>
    <w:p w14:paraId="6E75BE42" w14:textId="77777777" w:rsidR="00983C69" w:rsidRPr="00983C69" w:rsidRDefault="00983C69" w:rsidP="00983C69">
      <w:pPr>
        <w:numPr>
          <w:ilvl w:val="1"/>
          <w:numId w:val="41"/>
        </w:numPr>
      </w:pPr>
      <w:r w:rsidRPr="00983C69">
        <w:t>Manages CPU, RAM, and container-level execution</w:t>
      </w:r>
    </w:p>
    <w:p w14:paraId="3610E72F" w14:textId="77777777" w:rsidR="00983C69" w:rsidRPr="00983C69" w:rsidRDefault="00983C69" w:rsidP="00983C69">
      <w:pPr>
        <w:numPr>
          <w:ilvl w:val="0"/>
          <w:numId w:val="41"/>
        </w:numPr>
      </w:pPr>
      <w:r w:rsidRPr="00983C69">
        <w:rPr>
          <w:b/>
          <w:bCs/>
        </w:rPr>
        <w:t>Common Utilities</w:t>
      </w:r>
    </w:p>
    <w:p w14:paraId="4181BDA2" w14:textId="77777777" w:rsidR="00983C69" w:rsidRPr="00983C69" w:rsidRDefault="00983C69" w:rsidP="00983C69">
      <w:pPr>
        <w:numPr>
          <w:ilvl w:val="1"/>
          <w:numId w:val="41"/>
        </w:numPr>
      </w:pPr>
      <w:r w:rsidRPr="00983C69">
        <w:t>Shared libraries and tools used across all Hadoop modules.</w:t>
      </w:r>
    </w:p>
    <w:p w14:paraId="2954B53D" w14:textId="77777777" w:rsidR="00983C69" w:rsidRPr="00983C69" w:rsidRDefault="009C0EF8" w:rsidP="00983C69">
      <w:r>
        <w:pict w14:anchorId="0E5CD37B">
          <v:rect id="_x0000_i1070" style="width:0;height:1.5pt" o:hralign="center" o:hrstd="t" o:hr="t" fillcolor="#a0a0a0" stroked="f"/>
        </w:pict>
      </w:r>
    </w:p>
    <w:p w14:paraId="31B9A048"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Ecosystem Components</w:t>
      </w:r>
    </w:p>
    <w:p w14:paraId="3946A9B2" w14:textId="77777777" w:rsidR="00983C69" w:rsidRPr="00983C69" w:rsidRDefault="00983C69" w:rsidP="00983C69">
      <w:pPr>
        <w:numPr>
          <w:ilvl w:val="0"/>
          <w:numId w:val="42"/>
        </w:numPr>
      </w:pPr>
      <w:r w:rsidRPr="00983C69">
        <w:rPr>
          <w:b/>
          <w:bCs/>
        </w:rPr>
        <w:t>Hive</w:t>
      </w:r>
      <w:r w:rsidRPr="00983C69">
        <w:t>: SQL-like interface</w:t>
      </w:r>
    </w:p>
    <w:p w14:paraId="66E8ECB3" w14:textId="77777777" w:rsidR="00983C69" w:rsidRPr="00983C69" w:rsidRDefault="00983C69" w:rsidP="00983C69">
      <w:pPr>
        <w:numPr>
          <w:ilvl w:val="0"/>
          <w:numId w:val="42"/>
        </w:numPr>
      </w:pPr>
      <w:r w:rsidRPr="00983C69">
        <w:rPr>
          <w:b/>
          <w:bCs/>
        </w:rPr>
        <w:t>Pig</w:t>
      </w:r>
      <w:r w:rsidRPr="00983C69">
        <w:t>: Scripting interface</w:t>
      </w:r>
    </w:p>
    <w:p w14:paraId="10CD8378" w14:textId="77777777" w:rsidR="00983C69" w:rsidRPr="00983C69" w:rsidRDefault="00983C69" w:rsidP="00983C69">
      <w:pPr>
        <w:numPr>
          <w:ilvl w:val="0"/>
          <w:numId w:val="42"/>
        </w:numPr>
      </w:pPr>
      <w:r w:rsidRPr="00983C69">
        <w:rPr>
          <w:b/>
          <w:bCs/>
        </w:rPr>
        <w:t>HBase</w:t>
      </w:r>
      <w:r w:rsidRPr="00983C69">
        <w:t>: NoSQL on HDFS</w:t>
      </w:r>
    </w:p>
    <w:p w14:paraId="37395069" w14:textId="77777777" w:rsidR="00983C69" w:rsidRPr="00983C69" w:rsidRDefault="00983C69" w:rsidP="00983C69">
      <w:pPr>
        <w:numPr>
          <w:ilvl w:val="0"/>
          <w:numId w:val="42"/>
        </w:numPr>
      </w:pPr>
      <w:r w:rsidRPr="00983C69">
        <w:rPr>
          <w:b/>
          <w:bCs/>
        </w:rPr>
        <w:t>Sqoop</w:t>
      </w:r>
      <w:r w:rsidRPr="00983C69">
        <w:t>: Transfers data between RDBMS &amp; Hadoop</w:t>
      </w:r>
    </w:p>
    <w:p w14:paraId="2CCEA05E" w14:textId="77777777" w:rsidR="00983C69" w:rsidRPr="00983C69" w:rsidRDefault="00983C69" w:rsidP="00983C69">
      <w:pPr>
        <w:numPr>
          <w:ilvl w:val="0"/>
          <w:numId w:val="42"/>
        </w:numPr>
      </w:pPr>
      <w:r w:rsidRPr="00983C69">
        <w:rPr>
          <w:b/>
          <w:bCs/>
        </w:rPr>
        <w:t>Flume</w:t>
      </w:r>
      <w:r w:rsidRPr="00983C69">
        <w:t>: Ingests streaming log data</w:t>
      </w:r>
    </w:p>
    <w:p w14:paraId="0DEAEFEC" w14:textId="77777777" w:rsidR="00983C69" w:rsidRPr="00983C69" w:rsidRDefault="00983C69" w:rsidP="00983C69">
      <w:pPr>
        <w:numPr>
          <w:ilvl w:val="0"/>
          <w:numId w:val="42"/>
        </w:numPr>
      </w:pPr>
      <w:r w:rsidRPr="00983C69">
        <w:rPr>
          <w:b/>
          <w:bCs/>
        </w:rPr>
        <w:t>Oozie</w:t>
      </w:r>
      <w:r w:rsidRPr="00983C69">
        <w:t>: Workflow scheduler</w:t>
      </w:r>
    </w:p>
    <w:p w14:paraId="0902E5F0" w14:textId="77777777" w:rsidR="00983C69" w:rsidRPr="00983C69" w:rsidRDefault="00983C69" w:rsidP="00983C69">
      <w:pPr>
        <w:numPr>
          <w:ilvl w:val="0"/>
          <w:numId w:val="42"/>
        </w:numPr>
      </w:pPr>
      <w:r w:rsidRPr="00983C69">
        <w:rPr>
          <w:b/>
          <w:bCs/>
        </w:rPr>
        <w:t>Zookeeper</w:t>
      </w:r>
      <w:r w:rsidRPr="00983C69">
        <w:t>: Coordination service</w:t>
      </w:r>
    </w:p>
    <w:p w14:paraId="4F3BDA50" w14:textId="77777777" w:rsidR="00983C69" w:rsidRPr="00983C69" w:rsidRDefault="00983C69" w:rsidP="00983C69">
      <w:pPr>
        <w:numPr>
          <w:ilvl w:val="0"/>
          <w:numId w:val="42"/>
        </w:numPr>
      </w:pPr>
      <w:r w:rsidRPr="00983C69">
        <w:rPr>
          <w:b/>
          <w:bCs/>
        </w:rPr>
        <w:t>Spark</w:t>
      </w:r>
      <w:r w:rsidRPr="00983C69">
        <w:t>: Real-time processing engine built for speed</w:t>
      </w:r>
    </w:p>
    <w:p w14:paraId="46331CC2" w14:textId="77777777" w:rsidR="00983C69" w:rsidRPr="00983C69" w:rsidRDefault="009C0EF8" w:rsidP="00983C69">
      <w:r>
        <w:pict w14:anchorId="1A29CEEE">
          <v:rect id="_x0000_i1071" style="width:0;height:1.5pt" o:hralign="center" o:hrstd="t" o:hr="t" fillcolor="#a0a0a0" stroked="f"/>
        </w:pict>
      </w:r>
    </w:p>
    <w:p w14:paraId="31E3155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Why Use Hadoop?</w:t>
      </w:r>
    </w:p>
    <w:p w14:paraId="6FB5B245"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Scalability? Yes.</w:t>
      </w:r>
    </w:p>
    <w:p w14:paraId="2884E5D9"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Cheap? Yup.</w:t>
      </w:r>
    </w:p>
    <w:p w14:paraId="0D727526"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Flexible? Definitely.</w:t>
      </w:r>
    </w:p>
    <w:p w14:paraId="7B04F8EF" w14:textId="77777777" w:rsidR="00983C69" w:rsidRPr="00983C69" w:rsidRDefault="00983C69" w:rsidP="00983C69">
      <w:pPr>
        <w:numPr>
          <w:ilvl w:val="0"/>
          <w:numId w:val="43"/>
        </w:numPr>
      </w:pPr>
      <w:r w:rsidRPr="00983C69">
        <w:rPr>
          <w:rFonts w:ascii="Segoe UI Emoji" w:hAnsi="Segoe UI Emoji" w:cs="Segoe UI Emoji"/>
        </w:rPr>
        <w:t>💥</w:t>
      </w:r>
      <w:r w:rsidRPr="00983C69">
        <w:t xml:space="preserve"> Process any damn format? Oh hell yes.</w:t>
      </w:r>
    </w:p>
    <w:p w14:paraId="08CEE9A1" w14:textId="77777777" w:rsidR="00983C69" w:rsidRPr="00983C69" w:rsidRDefault="009C0EF8" w:rsidP="00983C69">
      <w:r>
        <w:pict w14:anchorId="50F4519C">
          <v:rect id="_x0000_i1072" style="width:0;height:1.5pt" o:hralign="center" o:hrstd="t" o:hr="t" fillcolor="#a0a0a0" stroked="f"/>
        </w:pict>
      </w:r>
    </w:p>
    <w:p w14:paraId="04E58242" w14:textId="77777777" w:rsidR="00983C69" w:rsidRPr="00983C69" w:rsidRDefault="00983C69" w:rsidP="00983C69">
      <w:pPr>
        <w:rPr>
          <w:b/>
          <w:bCs/>
        </w:rPr>
      </w:pPr>
      <w:r w:rsidRPr="00983C69">
        <w:rPr>
          <w:rFonts w:ascii="Segoe UI Emoji" w:hAnsi="Segoe UI Emoji" w:cs="Segoe UI Emoji"/>
          <w:b/>
          <w:bCs/>
        </w:rPr>
        <w:t>🧠</w:t>
      </w:r>
      <w:r w:rsidRPr="00983C69">
        <w:rPr>
          <w:b/>
          <w:bCs/>
        </w:rPr>
        <w:t xml:space="preserve"> Use Cases:</w:t>
      </w:r>
    </w:p>
    <w:p w14:paraId="73C2DD5D" w14:textId="77777777" w:rsidR="00983C69" w:rsidRPr="00983C69" w:rsidRDefault="00983C69" w:rsidP="00983C69">
      <w:pPr>
        <w:numPr>
          <w:ilvl w:val="0"/>
          <w:numId w:val="44"/>
        </w:numPr>
      </w:pPr>
      <w:r w:rsidRPr="00983C69">
        <w:t>Social media data analysis</w:t>
      </w:r>
    </w:p>
    <w:p w14:paraId="15B32C41" w14:textId="77777777" w:rsidR="00983C69" w:rsidRPr="00983C69" w:rsidRDefault="00983C69" w:rsidP="00983C69">
      <w:pPr>
        <w:numPr>
          <w:ilvl w:val="0"/>
          <w:numId w:val="44"/>
        </w:numPr>
      </w:pPr>
      <w:r w:rsidRPr="00983C69">
        <w:t>Web log parsing</w:t>
      </w:r>
    </w:p>
    <w:p w14:paraId="15B569A5" w14:textId="77777777" w:rsidR="00983C69" w:rsidRPr="00983C69" w:rsidRDefault="00983C69" w:rsidP="00983C69">
      <w:pPr>
        <w:numPr>
          <w:ilvl w:val="0"/>
          <w:numId w:val="44"/>
        </w:numPr>
      </w:pPr>
      <w:r w:rsidRPr="00983C69">
        <w:t>Genomics &amp; bioinformatics</w:t>
      </w:r>
    </w:p>
    <w:p w14:paraId="6BA2A2F9" w14:textId="77777777" w:rsidR="00983C69" w:rsidRPr="00983C69" w:rsidRDefault="00983C69" w:rsidP="00983C69">
      <w:pPr>
        <w:numPr>
          <w:ilvl w:val="0"/>
          <w:numId w:val="44"/>
        </w:numPr>
      </w:pPr>
      <w:r w:rsidRPr="00983C69">
        <w:t>Financial risk modeling</w:t>
      </w:r>
    </w:p>
    <w:p w14:paraId="595327F6" w14:textId="77777777" w:rsidR="00983C69" w:rsidRPr="00983C69" w:rsidRDefault="00983C69" w:rsidP="00983C69">
      <w:pPr>
        <w:numPr>
          <w:ilvl w:val="0"/>
          <w:numId w:val="44"/>
        </w:numPr>
      </w:pPr>
      <w:r w:rsidRPr="00983C69">
        <w:t>Sensor data processing</w:t>
      </w:r>
    </w:p>
    <w:p w14:paraId="6630EBCC" w14:textId="77777777" w:rsidR="00983C69" w:rsidRPr="00983C69" w:rsidRDefault="009C0EF8" w:rsidP="00983C69">
      <w:r>
        <w:pict w14:anchorId="47EB9CA5">
          <v:rect id="_x0000_i1073" style="width:0;height:1.5pt" o:hralign="center" o:hrstd="t" o:hr="t" fillcolor="#a0a0a0" stroked="f"/>
        </w:pict>
      </w:r>
    </w:p>
    <w:p w14:paraId="7DD2CC5E" w14:textId="77777777" w:rsidR="00983C69" w:rsidRPr="00983C69" w:rsidRDefault="00983C69" w:rsidP="00983C69">
      <w:r w:rsidRPr="00983C69">
        <w:t xml:space="preserve">That’s it baby </w:t>
      </w:r>
      <w:r w:rsidRPr="00983C69">
        <w:rPr>
          <w:rFonts w:ascii="Segoe UI Emoji" w:hAnsi="Segoe UI Emoji" w:cs="Segoe UI Emoji"/>
        </w:rPr>
        <w:t>😈</w:t>
      </w:r>
      <w:r w:rsidRPr="00983C69">
        <w:t xml:space="preserve"> you just crushed a </w:t>
      </w:r>
      <w:r w:rsidRPr="00983C69">
        <w:rPr>
          <w:b/>
          <w:bCs/>
        </w:rPr>
        <w:t>full-core data beast</w:t>
      </w:r>
      <w:r w:rsidRPr="00983C69">
        <w:t xml:space="preserve"> syllabus from pandas to Hive, from Spark to HDFS. I swear, if you breathe near a data lake now, it’s gonna submit to you.</w:t>
      </w:r>
    </w:p>
    <w:p w14:paraId="1AF73B7F" w14:textId="77777777" w:rsidR="00983C69" w:rsidRPr="00983C69" w:rsidRDefault="00983C69" w:rsidP="00983C69">
      <w:r w:rsidRPr="00983C69">
        <w:t>Wanna wrap this into a spicy all-in-one doc/pdf/study-bomb? Or you want extra practice probs / MCQs / cheat sheets next?</w:t>
      </w:r>
    </w:p>
    <w:p w14:paraId="19B228AB" w14:textId="77777777" w:rsidR="00983C69" w:rsidRPr="00983C69" w:rsidRDefault="00983C69" w:rsidP="00983C69">
      <w:r w:rsidRPr="00983C69">
        <w:t>4o</w:t>
      </w:r>
    </w:p>
    <w:p w14:paraId="62CEDE11" w14:textId="77777777" w:rsidR="00784219" w:rsidRDefault="00784219"/>
    <w:sectPr w:rsidR="0078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80B"/>
    <w:multiLevelType w:val="multilevel"/>
    <w:tmpl w:val="43C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3274"/>
    <w:multiLevelType w:val="multilevel"/>
    <w:tmpl w:val="7A2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3D87"/>
    <w:multiLevelType w:val="multilevel"/>
    <w:tmpl w:val="42C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771AD"/>
    <w:multiLevelType w:val="multilevel"/>
    <w:tmpl w:val="81E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A2678"/>
    <w:multiLevelType w:val="multilevel"/>
    <w:tmpl w:val="18CE0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B5F63"/>
    <w:multiLevelType w:val="multilevel"/>
    <w:tmpl w:val="669C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77BA4"/>
    <w:multiLevelType w:val="multilevel"/>
    <w:tmpl w:val="40D2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62C3"/>
    <w:multiLevelType w:val="multilevel"/>
    <w:tmpl w:val="188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93934"/>
    <w:multiLevelType w:val="multilevel"/>
    <w:tmpl w:val="96DE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E5117"/>
    <w:multiLevelType w:val="multilevel"/>
    <w:tmpl w:val="3C0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850BE"/>
    <w:multiLevelType w:val="multilevel"/>
    <w:tmpl w:val="B37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B2AE3"/>
    <w:multiLevelType w:val="multilevel"/>
    <w:tmpl w:val="F01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423ED"/>
    <w:multiLevelType w:val="multilevel"/>
    <w:tmpl w:val="014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C5478"/>
    <w:multiLevelType w:val="multilevel"/>
    <w:tmpl w:val="867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450F9"/>
    <w:multiLevelType w:val="multilevel"/>
    <w:tmpl w:val="4486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605E9"/>
    <w:multiLevelType w:val="multilevel"/>
    <w:tmpl w:val="BD12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5C4FF2"/>
    <w:multiLevelType w:val="multilevel"/>
    <w:tmpl w:val="6A3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63CC9"/>
    <w:multiLevelType w:val="multilevel"/>
    <w:tmpl w:val="6364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B3F55"/>
    <w:multiLevelType w:val="multilevel"/>
    <w:tmpl w:val="D83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A15B7"/>
    <w:multiLevelType w:val="multilevel"/>
    <w:tmpl w:val="6D388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71A4D"/>
    <w:multiLevelType w:val="multilevel"/>
    <w:tmpl w:val="45FC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17209"/>
    <w:multiLevelType w:val="multilevel"/>
    <w:tmpl w:val="0666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D79"/>
    <w:multiLevelType w:val="multilevel"/>
    <w:tmpl w:val="2E3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C376A"/>
    <w:multiLevelType w:val="multilevel"/>
    <w:tmpl w:val="2CF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F21EA"/>
    <w:multiLevelType w:val="multilevel"/>
    <w:tmpl w:val="89A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E4355"/>
    <w:multiLevelType w:val="multilevel"/>
    <w:tmpl w:val="B63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4098F"/>
    <w:multiLevelType w:val="multilevel"/>
    <w:tmpl w:val="DCE86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806BD"/>
    <w:multiLevelType w:val="multilevel"/>
    <w:tmpl w:val="7E6EB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4771E2"/>
    <w:multiLevelType w:val="multilevel"/>
    <w:tmpl w:val="54A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22FF4"/>
    <w:multiLevelType w:val="multilevel"/>
    <w:tmpl w:val="D4B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E2A79"/>
    <w:multiLevelType w:val="multilevel"/>
    <w:tmpl w:val="389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87533"/>
    <w:multiLevelType w:val="multilevel"/>
    <w:tmpl w:val="D8C80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814BE4"/>
    <w:multiLevelType w:val="multilevel"/>
    <w:tmpl w:val="4E3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F1106"/>
    <w:multiLevelType w:val="multilevel"/>
    <w:tmpl w:val="A67A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C33A35"/>
    <w:multiLevelType w:val="multilevel"/>
    <w:tmpl w:val="972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9325D"/>
    <w:multiLevelType w:val="multilevel"/>
    <w:tmpl w:val="B718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4120A"/>
    <w:multiLevelType w:val="multilevel"/>
    <w:tmpl w:val="584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A646C"/>
    <w:multiLevelType w:val="multilevel"/>
    <w:tmpl w:val="8FB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C6BB0"/>
    <w:multiLevelType w:val="multilevel"/>
    <w:tmpl w:val="FB0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95BA1"/>
    <w:multiLevelType w:val="multilevel"/>
    <w:tmpl w:val="CE309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F92B63"/>
    <w:multiLevelType w:val="multilevel"/>
    <w:tmpl w:val="519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597E77"/>
    <w:multiLevelType w:val="multilevel"/>
    <w:tmpl w:val="C8DE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B3663"/>
    <w:multiLevelType w:val="multilevel"/>
    <w:tmpl w:val="785C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606B7"/>
    <w:multiLevelType w:val="multilevel"/>
    <w:tmpl w:val="992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62500">
    <w:abstractNumId w:val="37"/>
  </w:num>
  <w:num w:numId="2" w16cid:durableId="1235045215">
    <w:abstractNumId w:val="11"/>
  </w:num>
  <w:num w:numId="3" w16cid:durableId="1850217820">
    <w:abstractNumId w:val="26"/>
  </w:num>
  <w:num w:numId="4" w16cid:durableId="830563571">
    <w:abstractNumId w:val="15"/>
  </w:num>
  <w:num w:numId="5" w16cid:durableId="1174539687">
    <w:abstractNumId w:val="5"/>
  </w:num>
  <w:num w:numId="6" w16cid:durableId="1656177045">
    <w:abstractNumId w:val="43"/>
  </w:num>
  <w:num w:numId="7" w16cid:durableId="235360227">
    <w:abstractNumId w:val="16"/>
  </w:num>
  <w:num w:numId="8" w16cid:durableId="429010940">
    <w:abstractNumId w:val="36"/>
  </w:num>
  <w:num w:numId="9" w16cid:durableId="78018592">
    <w:abstractNumId w:val="9"/>
  </w:num>
  <w:num w:numId="10" w16cid:durableId="2111197336">
    <w:abstractNumId w:val="23"/>
  </w:num>
  <w:num w:numId="11" w16cid:durableId="1319849556">
    <w:abstractNumId w:val="10"/>
  </w:num>
  <w:num w:numId="12" w16cid:durableId="79789684">
    <w:abstractNumId w:val="21"/>
  </w:num>
  <w:num w:numId="13" w16cid:durableId="314262203">
    <w:abstractNumId w:val="42"/>
  </w:num>
  <w:num w:numId="14" w16cid:durableId="1761952590">
    <w:abstractNumId w:val="4"/>
  </w:num>
  <w:num w:numId="15" w16cid:durableId="817652698">
    <w:abstractNumId w:val="7"/>
  </w:num>
  <w:num w:numId="16" w16cid:durableId="1677220859">
    <w:abstractNumId w:val="35"/>
  </w:num>
  <w:num w:numId="17" w16cid:durableId="641302427">
    <w:abstractNumId w:val="3"/>
  </w:num>
  <w:num w:numId="18" w16cid:durableId="1329672454">
    <w:abstractNumId w:val="20"/>
  </w:num>
  <w:num w:numId="19" w16cid:durableId="763064887">
    <w:abstractNumId w:val="31"/>
  </w:num>
  <w:num w:numId="20" w16cid:durableId="1157115835">
    <w:abstractNumId w:val="18"/>
  </w:num>
  <w:num w:numId="21" w16cid:durableId="268052675">
    <w:abstractNumId w:val="28"/>
  </w:num>
  <w:num w:numId="22" w16cid:durableId="773522311">
    <w:abstractNumId w:val="41"/>
  </w:num>
  <w:num w:numId="23" w16cid:durableId="295649123">
    <w:abstractNumId w:val="38"/>
  </w:num>
  <w:num w:numId="24" w16cid:durableId="1521435072">
    <w:abstractNumId w:val="12"/>
  </w:num>
  <w:num w:numId="25" w16cid:durableId="179591704">
    <w:abstractNumId w:val="1"/>
  </w:num>
  <w:num w:numId="26" w16cid:durableId="1093665820">
    <w:abstractNumId w:val="14"/>
  </w:num>
  <w:num w:numId="27" w16cid:durableId="2049721054">
    <w:abstractNumId w:val="29"/>
  </w:num>
  <w:num w:numId="28" w16cid:durableId="75828513">
    <w:abstractNumId w:val="6"/>
  </w:num>
  <w:num w:numId="29" w16cid:durableId="963970583">
    <w:abstractNumId w:val="30"/>
  </w:num>
  <w:num w:numId="30" w16cid:durableId="1152722857">
    <w:abstractNumId w:val="34"/>
  </w:num>
  <w:num w:numId="31" w16cid:durableId="399985632">
    <w:abstractNumId w:val="17"/>
  </w:num>
  <w:num w:numId="32" w16cid:durableId="947080330">
    <w:abstractNumId w:val="2"/>
  </w:num>
  <w:num w:numId="33" w16cid:durableId="1399476288">
    <w:abstractNumId w:val="22"/>
  </w:num>
  <w:num w:numId="34" w16cid:durableId="1012802344">
    <w:abstractNumId w:val="33"/>
  </w:num>
  <w:num w:numId="35" w16cid:durableId="394819990">
    <w:abstractNumId w:val="19"/>
  </w:num>
  <w:num w:numId="36" w16cid:durableId="1361587044">
    <w:abstractNumId w:val="27"/>
  </w:num>
  <w:num w:numId="37" w16cid:durableId="733548796">
    <w:abstractNumId w:val="8"/>
  </w:num>
  <w:num w:numId="38" w16cid:durableId="1867938350">
    <w:abstractNumId w:val="24"/>
  </w:num>
  <w:num w:numId="39" w16cid:durableId="295573975">
    <w:abstractNumId w:val="0"/>
  </w:num>
  <w:num w:numId="40" w16cid:durableId="1447965645">
    <w:abstractNumId w:val="40"/>
  </w:num>
  <w:num w:numId="41" w16cid:durableId="1854027229">
    <w:abstractNumId w:val="39"/>
  </w:num>
  <w:num w:numId="42" w16cid:durableId="497772563">
    <w:abstractNumId w:val="13"/>
  </w:num>
  <w:num w:numId="43" w16cid:durableId="1298991679">
    <w:abstractNumId w:val="32"/>
  </w:num>
  <w:num w:numId="44" w16cid:durableId="3965118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F7"/>
    <w:rsid w:val="0021033F"/>
    <w:rsid w:val="003A076D"/>
    <w:rsid w:val="0042102C"/>
    <w:rsid w:val="004C65F2"/>
    <w:rsid w:val="00570927"/>
    <w:rsid w:val="00784219"/>
    <w:rsid w:val="008C0C96"/>
    <w:rsid w:val="00983C69"/>
    <w:rsid w:val="00E11B35"/>
    <w:rsid w:val="00EE2838"/>
    <w:rsid w:val="00FD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6BC2"/>
  <w15:chartTrackingRefBased/>
  <w15:docId w15:val="{E770E0DD-C795-4E19-B018-A2582317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C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3C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3C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83C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83C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83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C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3C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3C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83C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83C6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83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C69"/>
    <w:rPr>
      <w:rFonts w:eastAsiaTheme="majorEastAsia" w:cstheme="majorBidi"/>
      <w:color w:val="272727" w:themeColor="text1" w:themeTint="D8"/>
    </w:rPr>
  </w:style>
  <w:style w:type="paragraph" w:styleId="Title">
    <w:name w:val="Title"/>
    <w:basedOn w:val="Normal"/>
    <w:next w:val="Normal"/>
    <w:link w:val="TitleChar"/>
    <w:uiPriority w:val="10"/>
    <w:qFormat/>
    <w:rsid w:val="00983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C69"/>
    <w:pPr>
      <w:spacing w:before="160"/>
      <w:jc w:val="center"/>
    </w:pPr>
    <w:rPr>
      <w:i/>
      <w:iCs/>
      <w:color w:val="404040" w:themeColor="text1" w:themeTint="BF"/>
    </w:rPr>
  </w:style>
  <w:style w:type="character" w:customStyle="1" w:styleId="QuoteChar">
    <w:name w:val="Quote Char"/>
    <w:basedOn w:val="DefaultParagraphFont"/>
    <w:link w:val="Quote"/>
    <w:uiPriority w:val="29"/>
    <w:rsid w:val="00983C69"/>
    <w:rPr>
      <w:i/>
      <w:iCs/>
      <w:color w:val="404040" w:themeColor="text1" w:themeTint="BF"/>
    </w:rPr>
  </w:style>
  <w:style w:type="paragraph" w:styleId="ListParagraph">
    <w:name w:val="List Paragraph"/>
    <w:basedOn w:val="Normal"/>
    <w:uiPriority w:val="34"/>
    <w:qFormat/>
    <w:rsid w:val="00983C69"/>
    <w:pPr>
      <w:ind w:left="720"/>
      <w:contextualSpacing/>
    </w:pPr>
  </w:style>
  <w:style w:type="character" w:styleId="IntenseEmphasis">
    <w:name w:val="Intense Emphasis"/>
    <w:basedOn w:val="DefaultParagraphFont"/>
    <w:uiPriority w:val="21"/>
    <w:qFormat/>
    <w:rsid w:val="00983C69"/>
    <w:rPr>
      <w:i/>
      <w:iCs/>
      <w:color w:val="2F5496" w:themeColor="accent1" w:themeShade="BF"/>
    </w:rPr>
  </w:style>
  <w:style w:type="paragraph" w:styleId="IntenseQuote">
    <w:name w:val="Intense Quote"/>
    <w:basedOn w:val="Normal"/>
    <w:next w:val="Normal"/>
    <w:link w:val="IntenseQuoteChar"/>
    <w:uiPriority w:val="30"/>
    <w:qFormat/>
    <w:rsid w:val="00983C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C69"/>
    <w:rPr>
      <w:i/>
      <w:iCs/>
      <w:color w:val="2F5496" w:themeColor="accent1" w:themeShade="BF"/>
    </w:rPr>
  </w:style>
  <w:style w:type="character" w:styleId="IntenseReference">
    <w:name w:val="Intense Reference"/>
    <w:basedOn w:val="DefaultParagraphFont"/>
    <w:uiPriority w:val="32"/>
    <w:qFormat/>
    <w:rsid w:val="00983C69"/>
    <w:rPr>
      <w:b/>
      <w:bCs/>
      <w:smallCaps/>
      <w:color w:val="2F5496" w:themeColor="accent1" w:themeShade="BF"/>
      <w:spacing w:val="5"/>
    </w:rPr>
  </w:style>
  <w:style w:type="paragraph" w:customStyle="1" w:styleId="msonormal0">
    <w:name w:val="msonormal"/>
    <w:basedOn w:val="Normal"/>
    <w:rsid w:val="00983C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3C69"/>
    <w:rPr>
      <w:b/>
      <w:bCs/>
    </w:rPr>
  </w:style>
  <w:style w:type="paragraph" w:styleId="HTMLPreformatted">
    <w:name w:val="HTML Preformatted"/>
    <w:basedOn w:val="Normal"/>
    <w:link w:val="HTMLPreformattedChar"/>
    <w:uiPriority w:val="99"/>
    <w:semiHidden/>
    <w:unhideWhenUsed/>
    <w:rsid w:val="0098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3C6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3C69"/>
    <w:rPr>
      <w:rFonts w:ascii="Courier New" w:eastAsia="Times New Roman" w:hAnsi="Courier New" w:cs="Courier New"/>
      <w:sz w:val="20"/>
      <w:szCs w:val="20"/>
    </w:rPr>
  </w:style>
  <w:style w:type="character" w:customStyle="1" w:styleId="hljs-keyword">
    <w:name w:val="hljs-keyword"/>
    <w:basedOn w:val="DefaultParagraphFont"/>
    <w:rsid w:val="00983C69"/>
  </w:style>
  <w:style w:type="character" w:customStyle="1" w:styleId="hljs-comment">
    <w:name w:val="hljs-comment"/>
    <w:basedOn w:val="DefaultParagraphFont"/>
    <w:rsid w:val="00983C69"/>
  </w:style>
  <w:style w:type="character" w:customStyle="1" w:styleId="hljs-string">
    <w:name w:val="hljs-string"/>
    <w:basedOn w:val="DefaultParagraphFont"/>
    <w:rsid w:val="00983C69"/>
  </w:style>
  <w:style w:type="character" w:customStyle="1" w:styleId="hljs-builtin">
    <w:name w:val="hljs-built_in"/>
    <w:basedOn w:val="DefaultParagraphFont"/>
    <w:rsid w:val="00983C69"/>
  </w:style>
  <w:style w:type="character" w:customStyle="1" w:styleId="hljs-number">
    <w:name w:val="hljs-number"/>
    <w:basedOn w:val="DefaultParagraphFont"/>
    <w:rsid w:val="00983C69"/>
  </w:style>
  <w:style w:type="character" w:customStyle="1" w:styleId="hljs-title">
    <w:name w:val="hljs-title"/>
    <w:basedOn w:val="DefaultParagraphFont"/>
    <w:rsid w:val="00983C69"/>
  </w:style>
  <w:style w:type="character" w:customStyle="1" w:styleId="hljs-params">
    <w:name w:val="hljs-params"/>
    <w:basedOn w:val="DefaultParagraphFont"/>
    <w:rsid w:val="00983C69"/>
  </w:style>
  <w:style w:type="character" w:customStyle="1" w:styleId="hljs-subst">
    <w:name w:val="hljs-subst"/>
    <w:basedOn w:val="DefaultParagraphFont"/>
    <w:rsid w:val="00983C69"/>
  </w:style>
  <w:style w:type="character" w:customStyle="1" w:styleId="touchw-38px">
    <w:name w:val="touch:w-[38px]"/>
    <w:basedOn w:val="DefaultParagraphFont"/>
    <w:rsid w:val="00983C69"/>
  </w:style>
  <w:style w:type="character" w:customStyle="1" w:styleId="hidden">
    <w:name w:val="hidden"/>
    <w:basedOn w:val="DefaultParagraphFont"/>
    <w:rsid w:val="00983C69"/>
  </w:style>
  <w:style w:type="character" w:customStyle="1" w:styleId="overflow-hidden">
    <w:name w:val="overflow-hidden"/>
    <w:basedOn w:val="DefaultParagraphFont"/>
    <w:rsid w:val="00983C69"/>
  </w:style>
  <w:style w:type="character" w:customStyle="1" w:styleId="hljs-type">
    <w:name w:val="hljs-type"/>
    <w:basedOn w:val="DefaultParagraphFont"/>
    <w:rsid w:val="00983C69"/>
  </w:style>
  <w:style w:type="character" w:customStyle="1" w:styleId="hljs-literal">
    <w:name w:val="hljs-literal"/>
    <w:basedOn w:val="DefaultParagraphFont"/>
    <w:rsid w:val="00983C69"/>
  </w:style>
  <w:style w:type="character" w:customStyle="1" w:styleId="hljs-operator">
    <w:name w:val="hljs-operator"/>
    <w:basedOn w:val="DefaultParagraphFont"/>
    <w:rsid w:val="00983C69"/>
  </w:style>
  <w:style w:type="character" w:styleId="Emphasis">
    <w:name w:val="Emphasis"/>
    <w:basedOn w:val="DefaultParagraphFont"/>
    <w:uiPriority w:val="20"/>
    <w:qFormat/>
    <w:rsid w:val="00983C69"/>
    <w:rPr>
      <w:i/>
      <w:iCs/>
    </w:rPr>
  </w:style>
  <w:style w:type="character" w:customStyle="1" w:styleId="pointer-events-none">
    <w:name w:val="pointer-events-none"/>
    <w:basedOn w:val="DefaultParagraphFont"/>
    <w:rsid w:val="00983C69"/>
  </w:style>
  <w:style w:type="character" w:customStyle="1" w:styleId="hljs-meta">
    <w:name w:val="hljs-meta"/>
    <w:basedOn w:val="DefaultParagraphFont"/>
    <w:rsid w:val="00983C69"/>
  </w:style>
  <w:style w:type="character" w:customStyle="1" w:styleId="hljs-code">
    <w:name w:val="hljs-code"/>
    <w:basedOn w:val="DefaultParagraphFont"/>
    <w:rsid w:val="0098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402655">
      <w:bodyDiv w:val="1"/>
      <w:marLeft w:val="0"/>
      <w:marRight w:val="0"/>
      <w:marTop w:val="0"/>
      <w:marBottom w:val="0"/>
      <w:divBdr>
        <w:top w:val="none" w:sz="0" w:space="0" w:color="auto"/>
        <w:left w:val="none" w:sz="0" w:space="0" w:color="auto"/>
        <w:bottom w:val="none" w:sz="0" w:space="0" w:color="auto"/>
        <w:right w:val="none" w:sz="0" w:space="0" w:color="auto"/>
      </w:divBdr>
      <w:divsChild>
        <w:div w:id="298927010">
          <w:marLeft w:val="0"/>
          <w:marRight w:val="0"/>
          <w:marTop w:val="0"/>
          <w:marBottom w:val="0"/>
          <w:divBdr>
            <w:top w:val="none" w:sz="0" w:space="0" w:color="auto"/>
            <w:left w:val="none" w:sz="0" w:space="0" w:color="auto"/>
            <w:bottom w:val="none" w:sz="0" w:space="0" w:color="auto"/>
            <w:right w:val="none" w:sz="0" w:space="0" w:color="auto"/>
          </w:divBdr>
          <w:divsChild>
            <w:div w:id="299767913">
              <w:marLeft w:val="0"/>
              <w:marRight w:val="0"/>
              <w:marTop w:val="0"/>
              <w:marBottom w:val="0"/>
              <w:divBdr>
                <w:top w:val="none" w:sz="0" w:space="0" w:color="auto"/>
                <w:left w:val="none" w:sz="0" w:space="0" w:color="auto"/>
                <w:bottom w:val="none" w:sz="0" w:space="0" w:color="auto"/>
                <w:right w:val="none" w:sz="0" w:space="0" w:color="auto"/>
              </w:divBdr>
              <w:divsChild>
                <w:div w:id="1803427032">
                  <w:marLeft w:val="0"/>
                  <w:marRight w:val="0"/>
                  <w:marTop w:val="0"/>
                  <w:marBottom w:val="0"/>
                  <w:divBdr>
                    <w:top w:val="none" w:sz="0" w:space="0" w:color="auto"/>
                    <w:left w:val="none" w:sz="0" w:space="0" w:color="auto"/>
                    <w:bottom w:val="none" w:sz="0" w:space="0" w:color="auto"/>
                    <w:right w:val="none" w:sz="0" w:space="0" w:color="auto"/>
                  </w:divBdr>
                  <w:divsChild>
                    <w:div w:id="2112125249">
                      <w:marLeft w:val="0"/>
                      <w:marRight w:val="0"/>
                      <w:marTop w:val="0"/>
                      <w:marBottom w:val="0"/>
                      <w:divBdr>
                        <w:top w:val="none" w:sz="0" w:space="0" w:color="auto"/>
                        <w:left w:val="none" w:sz="0" w:space="0" w:color="auto"/>
                        <w:bottom w:val="none" w:sz="0" w:space="0" w:color="auto"/>
                        <w:right w:val="none" w:sz="0" w:space="0" w:color="auto"/>
                      </w:divBdr>
                      <w:divsChild>
                        <w:div w:id="828525571">
                          <w:marLeft w:val="0"/>
                          <w:marRight w:val="0"/>
                          <w:marTop w:val="0"/>
                          <w:marBottom w:val="0"/>
                          <w:divBdr>
                            <w:top w:val="none" w:sz="0" w:space="0" w:color="auto"/>
                            <w:left w:val="none" w:sz="0" w:space="0" w:color="auto"/>
                            <w:bottom w:val="none" w:sz="0" w:space="0" w:color="auto"/>
                            <w:right w:val="none" w:sz="0" w:space="0" w:color="auto"/>
                          </w:divBdr>
                          <w:divsChild>
                            <w:div w:id="113913544">
                              <w:marLeft w:val="0"/>
                              <w:marRight w:val="0"/>
                              <w:marTop w:val="0"/>
                              <w:marBottom w:val="0"/>
                              <w:divBdr>
                                <w:top w:val="none" w:sz="0" w:space="0" w:color="auto"/>
                                <w:left w:val="none" w:sz="0" w:space="0" w:color="auto"/>
                                <w:bottom w:val="none" w:sz="0" w:space="0" w:color="auto"/>
                                <w:right w:val="none" w:sz="0" w:space="0" w:color="auto"/>
                              </w:divBdr>
                              <w:divsChild>
                                <w:div w:id="1977566109">
                                  <w:marLeft w:val="0"/>
                                  <w:marRight w:val="0"/>
                                  <w:marTop w:val="0"/>
                                  <w:marBottom w:val="0"/>
                                  <w:divBdr>
                                    <w:top w:val="none" w:sz="0" w:space="0" w:color="auto"/>
                                    <w:left w:val="none" w:sz="0" w:space="0" w:color="auto"/>
                                    <w:bottom w:val="none" w:sz="0" w:space="0" w:color="auto"/>
                                    <w:right w:val="none" w:sz="0" w:space="0" w:color="auto"/>
                                  </w:divBdr>
                                  <w:divsChild>
                                    <w:div w:id="859394140">
                                      <w:marLeft w:val="0"/>
                                      <w:marRight w:val="0"/>
                                      <w:marTop w:val="0"/>
                                      <w:marBottom w:val="0"/>
                                      <w:divBdr>
                                        <w:top w:val="none" w:sz="0" w:space="0" w:color="auto"/>
                                        <w:left w:val="none" w:sz="0" w:space="0" w:color="auto"/>
                                        <w:bottom w:val="none" w:sz="0" w:space="0" w:color="auto"/>
                                        <w:right w:val="none" w:sz="0" w:space="0" w:color="auto"/>
                                      </w:divBdr>
                                      <w:divsChild>
                                        <w:div w:id="1925265120">
                                          <w:marLeft w:val="0"/>
                                          <w:marRight w:val="0"/>
                                          <w:marTop w:val="0"/>
                                          <w:marBottom w:val="0"/>
                                          <w:divBdr>
                                            <w:top w:val="none" w:sz="0" w:space="0" w:color="auto"/>
                                            <w:left w:val="none" w:sz="0" w:space="0" w:color="auto"/>
                                            <w:bottom w:val="none" w:sz="0" w:space="0" w:color="auto"/>
                                            <w:right w:val="none" w:sz="0" w:space="0" w:color="auto"/>
                                          </w:divBdr>
                                          <w:divsChild>
                                            <w:div w:id="1174804060">
                                              <w:marLeft w:val="0"/>
                                              <w:marRight w:val="0"/>
                                              <w:marTop w:val="0"/>
                                              <w:marBottom w:val="0"/>
                                              <w:divBdr>
                                                <w:top w:val="none" w:sz="0" w:space="0" w:color="auto"/>
                                                <w:left w:val="none" w:sz="0" w:space="0" w:color="auto"/>
                                                <w:bottom w:val="none" w:sz="0" w:space="0" w:color="auto"/>
                                                <w:right w:val="none" w:sz="0" w:space="0" w:color="auto"/>
                                              </w:divBdr>
                                            </w:div>
                                            <w:div w:id="590117680">
                                              <w:marLeft w:val="0"/>
                                              <w:marRight w:val="0"/>
                                              <w:marTop w:val="0"/>
                                              <w:marBottom w:val="0"/>
                                              <w:divBdr>
                                                <w:top w:val="none" w:sz="0" w:space="0" w:color="auto"/>
                                                <w:left w:val="none" w:sz="0" w:space="0" w:color="auto"/>
                                                <w:bottom w:val="none" w:sz="0" w:space="0" w:color="auto"/>
                                                <w:right w:val="none" w:sz="0" w:space="0" w:color="auto"/>
                                              </w:divBdr>
                                              <w:divsChild>
                                                <w:div w:id="78718129">
                                                  <w:marLeft w:val="0"/>
                                                  <w:marRight w:val="0"/>
                                                  <w:marTop w:val="0"/>
                                                  <w:marBottom w:val="0"/>
                                                  <w:divBdr>
                                                    <w:top w:val="none" w:sz="0" w:space="0" w:color="auto"/>
                                                    <w:left w:val="none" w:sz="0" w:space="0" w:color="auto"/>
                                                    <w:bottom w:val="none" w:sz="0" w:space="0" w:color="auto"/>
                                                    <w:right w:val="none" w:sz="0" w:space="0" w:color="auto"/>
                                                  </w:divBdr>
                                                  <w:divsChild>
                                                    <w:div w:id="16251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06">
                                              <w:marLeft w:val="0"/>
                                              <w:marRight w:val="0"/>
                                              <w:marTop w:val="0"/>
                                              <w:marBottom w:val="0"/>
                                              <w:divBdr>
                                                <w:top w:val="none" w:sz="0" w:space="0" w:color="auto"/>
                                                <w:left w:val="none" w:sz="0" w:space="0" w:color="auto"/>
                                                <w:bottom w:val="none" w:sz="0" w:space="0" w:color="auto"/>
                                                <w:right w:val="none" w:sz="0" w:space="0" w:color="auto"/>
                                              </w:divBdr>
                                            </w:div>
                                          </w:divsChild>
                                        </w:div>
                                        <w:div w:id="584654022">
                                          <w:marLeft w:val="0"/>
                                          <w:marRight w:val="0"/>
                                          <w:marTop w:val="0"/>
                                          <w:marBottom w:val="0"/>
                                          <w:divBdr>
                                            <w:top w:val="none" w:sz="0" w:space="0" w:color="auto"/>
                                            <w:left w:val="none" w:sz="0" w:space="0" w:color="auto"/>
                                            <w:bottom w:val="none" w:sz="0" w:space="0" w:color="auto"/>
                                            <w:right w:val="none" w:sz="0" w:space="0" w:color="auto"/>
                                          </w:divBdr>
                                          <w:divsChild>
                                            <w:div w:id="886719979">
                                              <w:marLeft w:val="0"/>
                                              <w:marRight w:val="0"/>
                                              <w:marTop w:val="0"/>
                                              <w:marBottom w:val="0"/>
                                              <w:divBdr>
                                                <w:top w:val="none" w:sz="0" w:space="0" w:color="auto"/>
                                                <w:left w:val="none" w:sz="0" w:space="0" w:color="auto"/>
                                                <w:bottom w:val="none" w:sz="0" w:space="0" w:color="auto"/>
                                                <w:right w:val="none" w:sz="0" w:space="0" w:color="auto"/>
                                              </w:divBdr>
                                            </w:div>
                                            <w:div w:id="1747917673">
                                              <w:marLeft w:val="0"/>
                                              <w:marRight w:val="0"/>
                                              <w:marTop w:val="0"/>
                                              <w:marBottom w:val="0"/>
                                              <w:divBdr>
                                                <w:top w:val="none" w:sz="0" w:space="0" w:color="auto"/>
                                                <w:left w:val="none" w:sz="0" w:space="0" w:color="auto"/>
                                                <w:bottom w:val="none" w:sz="0" w:space="0" w:color="auto"/>
                                                <w:right w:val="none" w:sz="0" w:space="0" w:color="auto"/>
                                              </w:divBdr>
                                              <w:divsChild>
                                                <w:div w:id="1286883673">
                                                  <w:marLeft w:val="0"/>
                                                  <w:marRight w:val="0"/>
                                                  <w:marTop w:val="0"/>
                                                  <w:marBottom w:val="0"/>
                                                  <w:divBdr>
                                                    <w:top w:val="none" w:sz="0" w:space="0" w:color="auto"/>
                                                    <w:left w:val="none" w:sz="0" w:space="0" w:color="auto"/>
                                                    <w:bottom w:val="none" w:sz="0" w:space="0" w:color="auto"/>
                                                    <w:right w:val="none" w:sz="0" w:space="0" w:color="auto"/>
                                                  </w:divBdr>
                                                  <w:divsChild>
                                                    <w:div w:id="15328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4921">
                                              <w:marLeft w:val="0"/>
                                              <w:marRight w:val="0"/>
                                              <w:marTop w:val="0"/>
                                              <w:marBottom w:val="0"/>
                                              <w:divBdr>
                                                <w:top w:val="none" w:sz="0" w:space="0" w:color="auto"/>
                                                <w:left w:val="none" w:sz="0" w:space="0" w:color="auto"/>
                                                <w:bottom w:val="none" w:sz="0" w:space="0" w:color="auto"/>
                                                <w:right w:val="none" w:sz="0" w:space="0" w:color="auto"/>
                                              </w:divBdr>
                                            </w:div>
                                          </w:divsChild>
                                        </w:div>
                                        <w:div w:id="922185676">
                                          <w:marLeft w:val="0"/>
                                          <w:marRight w:val="0"/>
                                          <w:marTop w:val="0"/>
                                          <w:marBottom w:val="0"/>
                                          <w:divBdr>
                                            <w:top w:val="none" w:sz="0" w:space="0" w:color="auto"/>
                                            <w:left w:val="none" w:sz="0" w:space="0" w:color="auto"/>
                                            <w:bottom w:val="none" w:sz="0" w:space="0" w:color="auto"/>
                                            <w:right w:val="none" w:sz="0" w:space="0" w:color="auto"/>
                                          </w:divBdr>
                                          <w:divsChild>
                                            <w:div w:id="1779642713">
                                              <w:marLeft w:val="0"/>
                                              <w:marRight w:val="0"/>
                                              <w:marTop w:val="0"/>
                                              <w:marBottom w:val="0"/>
                                              <w:divBdr>
                                                <w:top w:val="none" w:sz="0" w:space="0" w:color="auto"/>
                                                <w:left w:val="none" w:sz="0" w:space="0" w:color="auto"/>
                                                <w:bottom w:val="none" w:sz="0" w:space="0" w:color="auto"/>
                                                <w:right w:val="none" w:sz="0" w:space="0" w:color="auto"/>
                                              </w:divBdr>
                                            </w:div>
                                            <w:div w:id="1240287894">
                                              <w:marLeft w:val="0"/>
                                              <w:marRight w:val="0"/>
                                              <w:marTop w:val="0"/>
                                              <w:marBottom w:val="0"/>
                                              <w:divBdr>
                                                <w:top w:val="none" w:sz="0" w:space="0" w:color="auto"/>
                                                <w:left w:val="none" w:sz="0" w:space="0" w:color="auto"/>
                                                <w:bottom w:val="none" w:sz="0" w:space="0" w:color="auto"/>
                                                <w:right w:val="none" w:sz="0" w:space="0" w:color="auto"/>
                                              </w:divBdr>
                                              <w:divsChild>
                                                <w:div w:id="459735669">
                                                  <w:marLeft w:val="0"/>
                                                  <w:marRight w:val="0"/>
                                                  <w:marTop w:val="0"/>
                                                  <w:marBottom w:val="0"/>
                                                  <w:divBdr>
                                                    <w:top w:val="none" w:sz="0" w:space="0" w:color="auto"/>
                                                    <w:left w:val="none" w:sz="0" w:space="0" w:color="auto"/>
                                                    <w:bottom w:val="none" w:sz="0" w:space="0" w:color="auto"/>
                                                    <w:right w:val="none" w:sz="0" w:space="0" w:color="auto"/>
                                                  </w:divBdr>
                                                  <w:divsChild>
                                                    <w:div w:id="6990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0050">
                                              <w:marLeft w:val="0"/>
                                              <w:marRight w:val="0"/>
                                              <w:marTop w:val="0"/>
                                              <w:marBottom w:val="0"/>
                                              <w:divBdr>
                                                <w:top w:val="none" w:sz="0" w:space="0" w:color="auto"/>
                                                <w:left w:val="none" w:sz="0" w:space="0" w:color="auto"/>
                                                <w:bottom w:val="none" w:sz="0" w:space="0" w:color="auto"/>
                                                <w:right w:val="none" w:sz="0" w:space="0" w:color="auto"/>
                                              </w:divBdr>
                                            </w:div>
                                          </w:divsChild>
                                        </w:div>
                                        <w:div w:id="911356612">
                                          <w:marLeft w:val="0"/>
                                          <w:marRight w:val="0"/>
                                          <w:marTop w:val="0"/>
                                          <w:marBottom w:val="0"/>
                                          <w:divBdr>
                                            <w:top w:val="none" w:sz="0" w:space="0" w:color="auto"/>
                                            <w:left w:val="none" w:sz="0" w:space="0" w:color="auto"/>
                                            <w:bottom w:val="none" w:sz="0" w:space="0" w:color="auto"/>
                                            <w:right w:val="none" w:sz="0" w:space="0" w:color="auto"/>
                                          </w:divBdr>
                                          <w:divsChild>
                                            <w:div w:id="283705419">
                                              <w:marLeft w:val="0"/>
                                              <w:marRight w:val="0"/>
                                              <w:marTop w:val="0"/>
                                              <w:marBottom w:val="0"/>
                                              <w:divBdr>
                                                <w:top w:val="none" w:sz="0" w:space="0" w:color="auto"/>
                                                <w:left w:val="none" w:sz="0" w:space="0" w:color="auto"/>
                                                <w:bottom w:val="none" w:sz="0" w:space="0" w:color="auto"/>
                                                <w:right w:val="none" w:sz="0" w:space="0" w:color="auto"/>
                                              </w:divBdr>
                                            </w:div>
                                            <w:div w:id="1589921794">
                                              <w:marLeft w:val="0"/>
                                              <w:marRight w:val="0"/>
                                              <w:marTop w:val="0"/>
                                              <w:marBottom w:val="0"/>
                                              <w:divBdr>
                                                <w:top w:val="none" w:sz="0" w:space="0" w:color="auto"/>
                                                <w:left w:val="none" w:sz="0" w:space="0" w:color="auto"/>
                                                <w:bottom w:val="none" w:sz="0" w:space="0" w:color="auto"/>
                                                <w:right w:val="none" w:sz="0" w:space="0" w:color="auto"/>
                                              </w:divBdr>
                                              <w:divsChild>
                                                <w:div w:id="1460880801">
                                                  <w:marLeft w:val="0"/>
                                                  <w:marRight w:val="0"/>
                                                  <w:marTop w:val="0"/>
                                                  <w:marBottom w:val="0"/>
                                                  <w:divBdr>
                                                    <w:top w:val="none" w:sz="0" w:space="0" w:color="auto"/>
                                                    <w:left w:val="none" w:sz="0" w:space="0" w:color="auto"/>
                                                    <w:bottom w:val="none" w:sz="0" w:space="0" w:color="auto"/>
                                                    <w:right w:val="none" w:sz="0" w:space="0" w:color="auto"/>
                                                  </w:divBdr>
                                                  <w:divsChild>
                                                    <w:div w:id="8400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189">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404187349">
                                              <w:marLeft w:val="0"/>
                                              <w:marRight w:val="0"/>
                                              <w:marTop w:val="0"/>
                                              <w:marBottom w:val="0"/>
                                              <w:divBdr>
                                                <w:top w:val="none" w:sz="0" w:space="0" w:color="auto"/>
                                                <w:left w:val="none" w:sz="0" w:space="0" w:color="auto"/>
                                                <w:bottom w:val="none" w:sz="0" w:space="0" w:color="auto"/>
                                                <w:right w:val="none" w:sz="0" w:space="0" w:color="auto"/>
                                              </w:divBdr>
                                            </w:div>
                                            <w:div w:id="2083673460">
                                              <w:marLeft w:val="0"/>
                                              <w:marRight w:val="0"/>
                                              <w:marTop w:val="0"/>
                                              <w:marBottom w:val="0"/>
                                              <w:divBdr>
                                                <w:top w:val="none" w:sz="0" w:space="0" w:color="auto"/>
                                                <w:left w:val="none" w:sz="0" w:space="0" w:color="auto"/>
                                                <w:bottom w:val="none" w:sz="0" w:space="0" w:color="auto"/>
                                                <w:right w:val="none" w:sz="0" w:space="0" w:color="auto"/>
                                              </w:divBdr>
                                              <w:divsChild>
                                                <w:div w:id="631136523">
                                                  <w:marLeft w:val="0"/>
                                                  <w:marRight w:val="0"/>
                                                  <w:marTop w:val="0"/>
                                                  <w:marBottom w:val="0"/>
                                                  <w:divBdr>
                                                    <w:top w:val="none" w:sz="0" w:space="0" w:color="auto"/>
                                                    <w:left w:val="none" w:sz="0" w:space="0" w:color="auto"/>
                                                    <w:bottom w:val="none" w:sz="0" w:space="0" w:color="auto"/>
                                                    <w:right w:val="none" w:sz="0" w:space="0" w:color="auto"/>
                                                  </w:divBdr>
                                                  <w:divsChild>
                                                    <w:div w:id="15689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6759">
                                              <w:marLeft w:val="0"/>
                                              <w:marRight w:val="0"/>
                                              <w:marTop w:val="0"/>
                                              <w:marBottom w:val="0"/>
                                              <w:divBdr>
                                                <w:top w:val="none" w:sz="0" w:space="0" w:color="auto"/>
                                                <w:left w:val="none" w:sz="0" w:space="0" w:color="auto"/>
                                                <w:bottom w:val="none" w:sz="0" w:space="0" w:color="auto"/>
                                                <w:right w:val="none" w:sz="0" w:space="0" w:color="auto"/>
                                              </w:divBdr>
                                            </w:div>
                                          </w:divsChild>
                                        </w:div>
                                        <w:div w:id="1858616970">
                                          <w:marLeft w:val="0"/>
                                          <w:marRight w:val="0"/>
                                          <w:marTop w:val="0"/>
                                          <w:marBottom w:val="0"/>
                                          <w:divBdr>
                                            <w:top w:val="none" w:sz="0" w:space="0" w:color="auto"/>
                                            <w:left w:val="none" w:sz="0" w:space="0" w:color="auto"/>
                                            <w:bottom w:val="none" w:sz="0" w:space="0" w:color="auto"/>
                                            <w:right w:val="none" w:sz="0" w:space="0" w:color="auto"/>
                                          </w:divBdr>
                                          <w:divsChild>
                                            <w:div w:id="587857927">
                                              <w:marLeft w:val="0"/>
                                              <w:marRight w:val="0"/>
                                              <w:marTop w:val="0"/>
                                              <w:marBottom w:val="0"/>
                                              <w:divBdr>
                                                <w:top w:val="none" w:sz="0" w:space="0" w:color="auto"/>
                                                <w:left w:val="none" w:sz="0" w:space="0" w:color="auto"/>
                                                <w:bottom w:val="none" w:sz="0" w:space="0" w:color="auto"/>
                                                <w:right w:val="none" w:sz="0" w:space="0" w:color="auto"/>
                                              </w:divBdr>
                                            </w:div>
                                            <w:div w:id="364326834">
                                              <w:marLeft w:val="0"/>
                                              <w:marRight w:val="0"/>
                                              <w:marTop w:val="0"/>
                                              <w:marBottom w:val="0"/>
                                              <w:divBdr>
                                                <w:top w:val="none" w:sz="0" w:space="0" w:color="auto"/>
                                                <w:left w:val="none" w:sz="0" w:space="0" w:color="auto"/>
                                                <w:bottom w:val="none" w:sz="0" w:space="0" w:color="auto"/>
                                                <w:right w:val="none" w:sz="0" w:space="0" w:color="auto"/>
                                              </w:divBdr>
                                              <w:divsChild>
                                                <w:div w:id="11684429">
                                                  <w:marLeft w:val="0"/>
                                                  <w:marRight w:val="0"/>
                                                  <w:marTop w:val="0"/>
                                                  <w:marBottom w:val="0"/>
                                                  <w:divBdr>
                                                    <w:top w:val="none" w:sz="0" w:space="0" w:color="auto"/>
                                                    <w:left w:val="none" w:sz="0" w:space="0" w:color="auto"/>
                                                    <w:bottom w:val="none" w:sz="0" w:space="0" w:color="auto"/>
                                                    <w:right w:val="none" w:sz="0" w:space="0" w:color="auto"/>
                                                  </w:divBdr>
                                                  <w:divsChild>
                                                    <w:div w:id="2207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8647">
                                              <w:marLeft w:val="0"/>
                                              <w:marRight w:val="0"/>
                                              <w:marTop w:val="0"/>
                                              <w:marBottom w:val="0"/>
                                              <w:divBdr>
                                                <w:top w:val="none" w:sz="0" w:space="0" w:color="auto"/>
                                                <w:left w:val="none" w:sz="0" w:space="0" w:color="auto"/>
                                                <w:bottom w:val="none" w:sz="0" w:space="0" w:color="auto"/>
                                                <w:right w:val="none" w:sz="0" w:space="0" w:color="auto"/>
                                              </w:divBdr>
                                            </w:div>
                                          </w:divsChild>
                                        </w:div>
                                        <w:div w:id="1837112645">
                                          <w:marLeft w:val="0"/>
                                          <w:marRight w:val="0"/>
                                          <w:marTop w:val="0"/>
                                          <w:marBottom w:val="0"/>
                                          <w:divBdr>
                                            <w:top w:val="none" w:sz="0" w:space="0" w:color="auto"/>
                                            <w:left w:val="none" w:sz="0" w:space="0" w:color="auto"/>
                                            <w:bottom w:val="none" w:sz="0" w:space="0" w:color="auto"/>
                                            <w:right w:val="none" w:sz="0" w:space="0" w:color="auto"/>
                                          </w:divBdr>
                                          <w:divsChild>
                                            <w:div w:id="1020205914">
                                              <w:marLeft w:val="0"/>
                                              <w:marRight w:val="0"/>
                                              <w:marTop w:val="0"/>
                                              <w:marBottom w:val="0"/>
                                              <w:divBdr>
                                                <w:top w:val="none" w:sz="0" w:space="0" w:color="auto"/>
                                                <w:left w:val="none" w:sz="0" w:space="0" w:color="auto"/>
                                                <w:bottom w:val="none" w:sz="0" w:space="0" w:color="auto"/>
                                                <w:right w:val="none" w:sz="0" w:space="0" w:color="auto"/>
                                              </w:divBdr>
                                            </w:div>
                                            <w:div w:id="2061325219">
                                              <w:marLeft w:val="0"/>
                                              <w:marRight w:val="0"/>
                                              <w:marTop w:val="0"/>
                                              <w:marBottom w:val="0"/>
                                              <w:divBdr>
                                                <w:top w:val="none" w:sz="0" w:space="0" w:color="auto"/>
                                                <w:left w:val="none" w:sz="0" w:space="0" w:color="auto"/>
                                                <w:bottom w:val="none" w:sz="0" w:space="0" w:color="auto"/>
                                                <w:right w:val="none" w:sz="0" w:space="0" w:color="auto"/>
                                              </w:divBdr>
                                              <w:divsChild>
                                                <w:div w:id="874925808">
                                                  <w:marLeft w:val="0"/>
                                                  <w:marRight w:val="0"/>
                                                  <w:marTop w:val="0"/>
                                                  <w:marBottom w:val="0"/>
                                                  <w:divBdr>
                                                    <w:top w:val="none" w:sz="0" w:space="0" w:color="auto"/>
                                                    <w:left w:val="none" w:sz="0" w:space="0" w:color="auto"/>
                                                    <w:bottom w:val="none" w:sz="0" w:space="0" w:color="auto"/>
                                                    <w:right w:val="none" w:sz="0" w:space="0" w:color="auto"/>
                                                  </w:divBdr>
                                                  <w:divsChild>
                                                    <w:div w:id="14507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6943">
                                              <w:marLeft w:val="0"/>
                                              <w:marRight w:val="0"/>
                                              <w:marTop w:val="0"/>
                                              <w:marBottom w:val="0"/>
                                              <w:divBdr>
                                                <w:top w:val="none" w:sz="0" w:space="0" w:color="auto"/>
                                                <w:left w:val="none" w:sz="0" w:space="0" w:color="auto"/>
                                                <w:bottom w:val="none" w:sz="0" w:space="0" w:color="auto"/>
                                                <w:right w:val="none" w:sz="0" w:space="0" w:color="auto"/>
                                              </w:divBdr>
                                            </w:div>
                                          </w:divsChild>
                                        </w:div>
                                        <w:div w:id="1286043975">
                                          <w:marLeft w:val="0"/>
                                          <w:marRight w:val="0"/>
                                          <w:marTop w:val="0"/>
                                          <w:marBottom w:val="0"/>
                                          <w:divBdr>
                                            <w:top w:val="none" w:sz="0" w:space="0" w:color="auto"/>
                                            <w:left w:val="none" w:sz="0" w:space="0" w:color="auto"/>
                                            <w:bottom w:val="none" w:sz="0" w:space="0" w:color="auto"/>
                                            <w:right w:val="none" w:sz="0" w:space="0" w:color="auto"/>
                                          </w:divBdr>
                                          <w:divsChild>
                                            <w:div w:id="1710834674">
                                              <w:marLeft w:val="0"/>
                                              <w:marRight w:val="0"/>
                                              <w:marTop w:val="0"/>
                                              <w:marBottom w:val="0"/>
                                              <w:divBdr>
                                                <w:top w:val="none" w:sz="0" w:space="0" w:color="auto"/>
                                                <w:left w:val="none" w:sz="0" w:space="0" w:color="auto"/>
                                                <w:bottom w:val="none" w:sz="0" w:space="0" w:color="auto"/>
                                                <w:right w:val="none" w:sz="0" w:space="0" w:color="auto"/>
                                              </w:divBdr>
                                            </w:div>
                                            <w:div w:id="2076388303">
                                              <w:marLeft w:val="0"/>
                                              <w:marRight w:val="0"/>
                                              <w:marTop w:val="0"/>
                                              <w:marBottom w:val="0"/>
                                              <w:divBdr>
                                                <w:top w:val="none" w:sz="0" w:space="0" w:color="auto"/>
                                                <w:left w:val="none" w:sz="0" w:space="0" w:color="auto"/>
                                                <w:bottom w:val="none" w:sz="0" w:space="0" w:color="auto"/>
                                                <w:right w:val="none" w:sz="0" w:space="0" w:color="auto"/>
                                              </w:divBdr>
                                              <w:divsChild>
                                                <w:div w:id="821508787">
                                                  <w:marLeft w:val="0"/>
                                                  <w:marRight w:val="0"/>
                                                  <w:marTop w:val="0"/>
                                                  <w:marBottom w:val="0"/>
                                                  <w:divBdr>
                                                    <w:top w:val="none" w:sz="0" w:space="0" w:color="auto"/>
                                                    <w:left w:val="none" w:sz="0" w:space="0" w:color="auto"/>
                                                    <w:bottom w:val="none" w:sz="0" w:space="0" w:color="auto"/>
                                                    <w:right w:val="none" w:sz="0" w:space="0" w:color="auto"/>
                                                  </w:divBdr>
                                                  <w:divsChild>
                                                    <w:div w:id="10026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2561">
                                              <w:marLeft w:val="0"/>
                                              <w:marRight w:val="0"/>
                                              <w:marTop w:val="0"/>
                                              <w:marBottom w:val="0"/>
                                              <w:divBdr>
                                                <w:top w:val="none" w:sz="0" w:space="0" w:color="auto"/>
                                                <w:left w:val="none" w:sz="0" w:space="0" w:color="auto"/>
                                                <w:bottom w:val="none" w:sz="0" w:space="0" w:color="auto"/>
                                                <w:right w:val="none" w:sz="0" w:space="0" w:color="auto"/>
                                              </w:divBdr>
                                            </w:div>
                                          </w:divsChild>
                                        </w:div>
                                        <w:div w:id="1593859570">
                                          <w:marLeft w:val="0"/>
                                          <w:marRight w:val="0"/>
                                          <w:marTop w:val="0"/>
                                          <w:marBottom w:val="0"/>
                                          <w:divBdr>
                                            <w:top w:val="none" w:sz="0" w:space="0" w:color="auto"/>
                                            <w:left w:val="none" w:sz="0" w:space="0" w:color="auto"/>
                                            <w:bottom w:val="none" w:sz="0" w:space="0" w:color="auto"/>
                                            <w:right w:val="none" w:sz="0" w:space="0" w:color="auto"/>
                                          </w:divBdr>
                                          <w:divsChild>
                                            <w:div w:id="1274244032">
                                              <w:marLeft w:val="0"/>
                                              <w:marRight w:val="0"/>
                                              <w:marTop w:val="0"/>
                                              <w:marBottom w:val="0"/>
                                              <w:divBdr>
                                                <w:top w:val="none" w:sz="0" w:space="0" w:color="auto"/>
                                                <w:left w:val="none" w:sz="0" w:space="0" w:color="auto"/>
                                                <w:bottom w:val="none" w:sz="0" w:space="0" w:color="auto"/>
                                                <w:right w:val="none" w:sz="0" w:space="0" w:color="auto"/>
                                              </w:divBdr>
                                            </w:div>
                                            <w:div w:id="1658806490">
                                              <w:marLeft w:val="0"/>
                                              <w:marRight w:val="0"/>
                                              <w:marTop w:val="0"/>
                                              <w:marBottom w:val="0"/>
                                              <w:divBdr>
                                                <w:top w:val="none" w:sz="0" w:space="0" w:color="auto"/>
                                                <w:left w:val="none" w:sz="0" w:space="0" w:color="auto"/>
                                                <w:bottom w:val="none" w:sz="0" w:space="0" w:color="auto"/>
                                                <w:right w:val="none" w:sz="0" w:space="0" w:color="auto"/>
                                              </w:divBdr>
                                              <w:divsChild>
                                                <w:div w:id="371226445">
                                                  <w:marLeft w:val="0"/>
                                                  <w:marRight w:val="0"/>
                                                  <w:marTop w:val="0"/>
                                                  <w:marBottom w:val="0"/>
                                                  <w:divBdr>
                                                    <w:top w:val="none" w:sz="0" w:space="0" w:color="auto"/>
                                                    <w:left w:val="none" w:sz="0" w:space="0" w:color="auto"/>
                                                    <w:bottom w:val="none" w:sz="0" w:space="0" w:color="auto"/>
                                                    <w:right w:val="none" w:sz="0" w:space="0" w:color="auto"/>
                                                  </w:divBdr>
                                                  <w:divsChild>
                                                    <w:div w:id="11328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03352">
                                              <w:marLeft w:val="0"/>
                                              <w:marRight w:val="0"/>
                                              <w:marTop w:val="0"/>
                                              <w:marBottom w:val="0"/>
                                              <w:divBdr>
                                                <w:top w:val="none" w:sz="0" w:space="0" w:color="auto"/>
                                                <w:left w:val="none" w:sz="0" w:space="0" w:color="auto"/>
                                                <w:bottom w:val="none" w:sz="0" w:space="0" w:color="auto"/>
                                                <w:right w:val="none" w:sz="0" w:space="0" w:color="auto"/>
                                              </w:divBdr>
                                            </w:div>
                                          </w:divsChild>
                                        </w:div>
                                        <w:div w:id="1127822877">
                                          <w:marLeft w:val="0"/>
                                          <w:marRight w:val="0"/>
                                          <w:marTop w:val="0"/>
                                          <w:marBottom w:val="0"/>
                                          <w:divBdr>
                                            <w:top w:val="none" w:sz="0" w:space="0" w:color="auto"/>
                                            <w:left w:val="none" w:sz="0" w:space="0" w:color="auto"/>
                                            <w:bottom w:val="none" w:sz="0" w:space="0" w:color="auto"/>
                                            <w:right w:val="none" w:sz="0" w:space="0" w:color="auto"/>
                                          </w:divBdr>
                                          <w:divsChild>
                                            <w:div w:id="1123814809">
                                              <w:marLeft w:val="0"/>
                                              <w:marRight w:val="0"/>
                                              <w:marTop w:val="0"/>
                                              <w:marBottom w:val="0"/>
                                              <w:divBdr>
                                                <w:top w:val="none" w:sz="0" w:space="0" w:color="auto"/>
                                                <w:left w:val="none" w:sz="0" w:space="0" w:color="auto"/>
                                                <w:bottom w:val="none" w:sz="0" w:space="0" w:color="auto"/>
                                                <w:right w:val="none" w:sz="0" w:space="0" w:color="auto"/>
                                              </w:divBdr>
                                            </w:div>
                                            <w:div w:id="1026759730">
                                              <w:marLeft w:val="0"/>
                                              <w:marRight w:val="0"/>
                                              <w:marTop w:val="0"/>
                                              <w:marBottom w:val="0"/>
                                              <w:divBdr>
                                                <w:top w:val="none" w:sz="0" w:space="0" w:color="auto"/>
                                                <w:left w:val="none" w:sz="0" w:space="0" w:color="auto"/>
                                                <w:bottom w:val="none" w:sz="0" w:space="0" w:color="auto"/>
                                                <w:right w:val="none" w:sz="0" w:space="0" w:color="auto"/>
                                              </w:divBdr>
                                              <w:divsChild>
                                                <w:div w:id="536895386">
                                                  <w:marLeft w:val="0"/>
                                                  <w:marRight w:val="0"/>
                                                  <w:marTop w:val="0"/>
                                                  <w:marBottom w:val="0"/>
                                                  <w:divBdr>
                                                    <w:top w:val="none" w:sz="0" w:space="0" w:color="auto"/>
                                                    <w:left w:val="none" w:sz="0" w:space="0" w:color="auto"/>
                                                    <w:bottom w:val="none" w:sz="0" w:space="0" w:color="auto"/>
                                                    <w:right w:val="none" w:sz="0" w:space="0" w:color="auto"/>
                                                  </w:divBdr>
                                                  <w:divsChild>
                                                    <w:div w:id="9523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229">
                                              <w:marLeft w:val="0"/>
                                              <w:marRight w:val="0"/>
                                              <w:marTop w:val="0"/>
                                              <w:marBottom w:val="0"/>
                                              <w:divBdr>
                                                <w:top w:val="none" w:sz="0" w:space="0" w:color="auto"/>
                                                <w:left w:val="none" w:sz="0" w:space="0" w:color="auto"/>
                                                <w:bottom w:val="none" w:sz="0" w:space="0" w:color="auto"/>
                                                <w:right w:val="none" w:sz="0" w:space="0" w:color="auto"/>
                                              </w:divBdr>
                                            </w:div>
                                          </w:divsChild>
                                        </w:div>
                                        <w:div w:id="606811491">
                                          <w:marLeft w:val="0"/>
                                          <w:marRight w:val="0"/>
                                          <w:marTop w:val="0"/>
                                          <w:marBottom w:val="0"/>
                                          <w:divBdr>
                                            <w:top w:val="none" w:sz="0" w:space="0" w:color="auto"/>
                                            <w:left w:val="none" w:sz="0" w:space="0" w:color="auto"/>
                                            <w:bottom w:val="none" w:sz="0" w:space="0" w:color="auto"/>
                                            <w:right w:val="none" w:sz="0" w:space="0" w:color="auto"/>
                                          </w:divBdr>
                                          <w:divsChild>
                                            <w:div w:id="400258139">
                                              <w:marLeft w:val="0"/>
                                              <w:marRight w:val="0"/>
                                              <w:marTop w:val="0"/>
                                              <w:marBottom w:val="0"/>
                                              <w:divBdr>
                                                <w:top w:val="none" w:sz="0" w:space="0" w:color="auto"/>
                                                <w:left w:val="none" w:sz="0" w:space="0" w:color="auto"/>
                                                <w:bottom w:val="none" w:sz="0" w:space="0" w:color="auto"/>
                                                <w:right w:val="none" w:sz="0" w:space="0" w:color="auto"/>
                                              </w:divBdr>
                                            </w:div>
                                            <w:div w:id="716246056">
                                              <w:marLeft w:val="0"/>
                                              <w:marRight w:val="0"/>
                                              <w:marTop w:val="0"/>
                                              <w:marBottom w:val="0"/>
                                              <w:divBdr>
                                                <w:top w:val="none" w:sz="0" w:space="0" w:color="auto"/>
                                                <w:left w:val="none" w:sz="0" w:space="0" w:color="auto"/>
                                                <w:bottom w:val="none" w:sz="0" w:space="0" w:color="auto"/>
                                                <w:right w:val="none" w:sz="0" w:space="0" w:color="auto"/>
                                              </w:divBdr>
                                              <w:divsChild>
                                                <w:div w:id="175386972">
                                                  <w:marLeft w:val="0"/>
                                                  <w:marRight w:val="0"/>
                                                  <w:marTop w:val="0"/>
                                                  <w:marBottom w:val="0"/>
                                                  <w:divBdr>
                                                    <w:top w:val="none" w:sz="0" w:space="0" w:color="auto"/>
                                                    <w:left w:val="none" w:sz="0" w:space="0" w:color="auto"/>
                                                    <w:bottom w:val="none" w:sz="0" w:space="0" w:color="auto"/>
                                                    <w:right w:val="none" w:sz="0" w:space="0" w:color="auto"/>
                                                  </w:divBdr>
                                                  <w:divsChild>
                                                    <w:div w:id="17278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745">
                                              <w:marLeft w:val="0"/>
                                              <w:marRight w:val="0"/>
                                              <w:marTop w:val="0"/>
                                              <w:marBottom w:val="0"/>
                                              <w:divBdr>
                                                <w:top w:val="none" w:sz="0" w:space="0" w:color="auto"/>
                                                <w:left w:val="none" w:sz="0" w:space="0" w:color="auto"/>
                                                <w:bottom w:val="none" w:sz="0" w:space="0" w:color="auto"/>
                                                <w:right w:val="none" w:sz="0" w:space="0" w:color="auto"/>
                                              </w:divBdr>
                                            </w:div>
                                          </w:divsChild>
                                        </w:div>
                                        <w:div w:id="941692748">
                                          <w:marLeft w:val="0"/>
                                          <w:marRight w:val="0"/>
                                          <w:marTop w:val="0"/>
                                          <w:marBottom w:val="0"/>
                                          <w:divBdr>
                                            <w:top w:val="none" w:sz="0" w:space="0" w:color="auto"/>
                                            <w:left w:val="none" w:sz="0" w:space="0" w:color="auto"/>
                                            <w:bottom w:val="none" w:sz="0" w:space="0" w:color="auto"/>
                                            <w:right w:val="none" w:sz="0" w:space="0" w:color="auto"/>
                                          </w:divBdr>
                                          <w:divsChild>
                                            <w:div w:id="841161949">
                                              <w:marLeft w:val="0"/>
                                              <w:marRight w:val="0"/>
                                              <w:marTop w:val="0"/>
                                              <w:marBottom w:val="0"/>
                                              <w:divBdr>
                                                <w:top w:val="none" w:sz="0" w:space="0" w:color="auto"/>
                                                <w:left w:val="none" w:sz="0" w:space="0" w:color="auto"/>
                                                <w:bottom w:val="none" w:sz="0" w:space="0" w:color="auto"/>
                                                <w:right w:val="none" w:sz="0" w:space="0" w:color="auto"/>
                                              </w:divBdr>
                                            </w:div>
                                            <w:div w:id="1484270957">
                                              <w:marLeft w:val="0"/>
                                              <w:marRight w:val="0"/>
                                              <w:marTop w:val="0"/>
                                              <w:marBottom w:val="0"/>
                                              <w:divBdr>
                                                <w:top w:val="none" w:sz="0" w:space="0" w:color="auto"/>
                                                <w:left w:val="none" w:sz="0" w:space="0" w:color="auto"/>
                                                <w:bottom w:val="none" w:sz="0" w:space="0" w:color="auto"/>
                                                <w:right w:val="none" w:sz="0" w:space="0" w:color="auto"/>
                                              </w:divBdr>
                                              <w:divsChild>
                                                <w:div w:id="796068553">
                                                  <w:marLeft w:val="0"/>
                                                  <w:marRight w:val="0"/>
                                                  <w:marTop w:val="0"/>
                                                  <w:marBottom w:val="0"/>
                                                  <w:divBdr>
                                                    <w:top w:val="none" w:sz="0" w:space="0" w:color="auto"/>
                                                    <w:left w:val="none" w:sz="0" w:space="0" w:color="auto"/>
                                                    <w:bottom w:val="none" w:sz="0" w:space="0" w:color="auto"/>
                                                    <w:right w:val="none" w:sz="0" w:space="0" w:color="auto"/>
                                                  </w:divBdr>
                                                  <w:divsChild>
                                                    <w:div w:id="14445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403">
                                              <w:marLeft w:val="0"/>
                                              <w:marRight w:val="0"/>
                                              <w:marTop w:val="0"/>
                                              <w:marBottom w:val="0"/>
                                              <w:divBdr>
                                                <w:top w:val="none" w:sz="0" w:space="0" w:color="auto"/>
                                                <w:left w:val="none" w:sz="0" w:space="0" w:color="auto"/>
                                                <w:bottom w:val="none" w:sz="0" w:space="0" w:color="auto"/>
                                                <w:right w:val="none" w:sz="0" w:space="0" w:color="auto"/>
                                              </w:divBdr>
                                            </w:div>
                                          </w:divsChild>
                                        </w:div>
                                        <w:div w:id="552353519">
                                          <w:marLeft w:val="0"/>
                                          <w:marRight w:val="0"/>
                                          <w:marTop w:val="0"/>
                                          <w:marBottom w:val="0"/>
                                          <w:divBdr>
                                            <w:top w:val="none" w:sz="0" w:space="0" w:color="auto"/>
                                            <w:left w:val="none" w:sz="0" w:space="0" w:color="auto"/>
                                            <w:bottom w:val="none" w:sz="0" w:space="0" w:color="auto"/>
                                            <w:right w:val="none" w:sz="0" w:space="0" w:color="auto"/>
                                          </w:divBdr>
                                          <w:divsChild>
                                            <w:div w:id="1266574799">
                                              <w:marLeft w:val="0"/>
                                              <w:marRight w:val="0"/>
                                              <w:marTop w:val="0"/>
                                              <w:marBottom w:val="0"/>
                                              <w:divBdr>
                                                <w:top w:val="none" w:sz="0" w:space="0" w:color="auto"/>
                                                <w:left w:val="none" w:sz="0" w:space="0" w:color="auto"/>
                                                <w:bottom w:val="none" w:sz="0" w:space="0" w:color="auto"/>
                                                <w:right w:val="none" w:sz="0" w:space="0" w:color="auto"/>
                                              </w:divBdr>
                                            </w:div>
                                            <w:div w:id="1085688789">
                                              <w:marLeft w:val="0"/>
                                              <w:marRight w:val="0"/>
                                              <w:marTop w:val="0"/>
                                              <w:marBottom w:val="0"/>
                                              <w:divBdr>
                                                <w:top w:val="none" w:sz="0" w:space="0" w:color="auto"/>
                                                <w:left w:val="none" w:sz="0" w:space="0" w:color="auto"/>
                                                <w:bottom w:val="none" w:sz="0" w:space="0" w:color="auto"/>
                                                <w:right w:val="none" w:sz="0" w:space="0" w:color="auto"/>
                                              </w:divBdr>
                                              <w:divsChild>
                                                <w:div w:id="1460343414">
                                                  <w:marLeft w:val="0"/>
                                                  <w:marRight w:val="0"/>
                                                  <w:marTop w:val="0"/>
                                                  <w:marBottom w:val="0"/>
                                                  <w:divBdr>
                                                    <w:top w:val="none" w:sz="0" w:space="0" w:color="auto"/>
                                                    <w:left w:val="none" w:sz="0" w:space="0" w:color="auto"/>
                                                    <w:bottom w:val="none" w:sz="0" w:space="0" w:color="auto"/>
                                                    <w:right w:val="none" w:sz="0" w:space="0" w:color="auto"/>
                                                  </w:divBdr>
                                                  <w:divsChild>
                                                    <w:div w:id="1384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484">
                                              <w:marLeft w:val="0"/>
                                              <w:marRight w:val="0"/>
                                              <w:marTop w:val="0"/>
                                              <w:marBottom w:val="0"/>
                                              <w:divBdr>
                                                <w:top w:val="none" w:sz="0" w:space="0" w:color="auto"/>
                                                <w:left w:val="none" w:sz="0" w:space="0" w:color="auto"/>
                                                <w:bottom w:val="none" w:sz="0" w:space="0" w:color="auto"/>
                                                <w:right w:val="none" w:sz="0" w:space="0" w:color="auto"/>
                                              </w:divBdr>
                                            </w:div>
                                          </w:divsChild>
                                        </w:div>
                                        <w:div w:id="336662877">
                                          <w:marLeft w:val="0"/>
                                          <w:marRight w:val="0"/>
                                          <w:marTop w:val="0"/>
                                          <w:marBottom w:val="0"/>
                                          <w:divBdr>
                                            <w:top w:val="none" w:sz="0" w:space="0" w:color="auto"/>
                                            <w:left w:val="none" w:sz="0" w:space="0" w:color="auto"/>
                                            <w:bottom w:val="none" w:sz="0" w:space="0" w:color="auto"/>
                                            <w:right w:val="none" w:sz="0" w:space="0" w:color="auto"/>
                                          </w:divBdr>
                                          <w:divsChild>
                                            <w:div w:id="1947271838">
                                              <w:marLeft w:val="0"/>
                                              <w:marRight w:val="0"/>
                                              <w:marTop w:val="0"/>
                                              <w:marBottom w:val="0"/>
                                              <w:divBdr>
                                                <w:top w:val="none" w:sz="0" w:space="0" w:color="auto"/>
                                                <w:left w:val="none" w:sz="0" w:space="0" w:color="auto"/>
                                                <w:bottom w:val="none" w:sz="0" w:space="0" w:color="auto"/>
                                                <w:right w:val="none" w:sz="0" w:space="0" w:color="auto"/>
                                              </w:divBdr>
                                            </w:div>
                                            <w:div w:id="1693219661">
                                              <w:marLeft w:val="0"/>
                                              <w:marRight w:val="0"/>
                                              <w:marTop w:val="0"/>
                                              <w:marBottom w:val="0"/>
                                              <w:divBdr>
                                                <w:top w:val="none" w:sz="0" w:space="0" w:color="auto"/>
                                                <w:left w:val="none" w:sz="0" w:space="0" w:color="auto"/>
                                                <w:bottom w:val="none" w:sz="0" w:space="0" w:color="auto"/>
                                                <w:right w:val="none" w:sz="0" w:space="0" w:color="auto"/>
                                              </w:divBdr>
                                              <w:divsChild>
                                                <w:div w:id="1459110002">
                                                  <w:marLeft w:val="0"/>
                                                  <w:marRight w:val="0"/>
                                                  <w:marTop w:val="0"/>
                                                  <w:marBottom w:val="0"/>
                                                  <w:divBdr>
                                                    <w:top w:val="none" w:sz="0" w:space="0" w:color="auto"/>
                                                    <w:left w:val="none" w:sz="0" w:space="0" w:color="auto"/>
                                                    <w:bottom w:val="none" w:sz="0" w:space="0" w:color="auto"/>
                                                    <w:right w:val="none" w:sz="0" w:space="0" w:color="auto"/>
                                                  </w:divBdr>
                                                  <w:divsChild>
                                                    <w:div w:id="18425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157849">
                          <w:marLeft w:val="0"/>
                          <w:marRight w:val="0"/>
                          <w:marTop w:val="0"/>
                          <w:marBottom w:val="0"/>
                          <w:divBdr>
                            <w:top w:val="none" w:sz="0" w:space="0" w:color="auto"/>
                            <w:left w:val="none" w:sz="0" w:space="0" w:color="auto"/>
                            <w:bottom w:val="none" w:sz="0" w:space="0" w:color="auto"/>
                            <w:right w:val="none" w:sz="0" w:space="0" w:color="auto"/>
                          </w:divBdr>
                          <w:divsChild>
                            <w:div w:id="189415754">
                              <w:marLeft w:val="0"/>
                              <w:marRight w:val="0"/>
                              <w:marTop w:val="0"/>
                              <w:marBottom w:val="0"/>
                              <w:divBdr>
                                <w:top w:val="none" w:sz="0" w:space="0" w:color="auto"/>
                                <w:left w:val="none" w:sz="0" w:space="0" w:color="auto"/>
                                <w:bottom w:val="none" w:sz="0" w:space="0" w:color="auto"/>
                                <w:right w:val="none" w:sz="0" w:space="0" w:color="auto"/>
                              </w:divBdr>
                              <w:divsChild>
                                <w:div w:id="5653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757701">
          <w:marLeft w:val="0"/>
          <w:marRight w:val="0"/>
          <w:marTop w:val="0"/>
          <w:marBottom w:val="0"/>
          <w:divBdr>
            <w:top w:val="none" w:sz="0" w:space="0" w:color="auto"/>
            <w:left w:val="none" w:sz="0" w:space="0" w:color="auto"/>
            <w:bottom w:val="none" w:sz="0" w:space="0" w:color="auto"/>
            <w:right w:val="none" w:sz="0" w:space="0" w:color="auto"/>
          </w:divBdr>
          <w:divsChild>
            <w:div w:id="1196188695">
              <w:marLeft w:val="0"/>
              <w:marRight w:val="0"/>
              <w:marTop w:val="0"/>
              <w:marBottom w:val="0"/>
              <w:divBdr>
                <w:top w:val="none" w:sz="0" w:space="0" w:color="auto"/>
                <w:left w:val="none" w:sz="0" w:space="0" w:color="auto"/>
                <w:bottom w:val="none" w:sz="0" w:space="0" w:color="auto"/>
                <w:right w:val="none" w:sz="0" w:space="0" w:color="auto"/>
              </w:divBdr>
              <w:divsChild>
                <w:div w:id="964046219">
                  <w:marLeft w:val="0"/>
                  <w:marRight w:val="0"/>
                  <w:marTop w:val="0"/>
                  <w:marBottom w:val="0"/>
                  <w:divBdr>
                    <w:top w:val="none" w:sz="0" w:space="0" w:color="auto"/>
                    <w:left w:val="none" w:sz="0" w:space="0" w:color="auto"/>
                    <w:bottom w:val="none" w:sz="0" w:space="0" w:color="auto"/>
                    <w:right w:val="none" w:sz="0" w:space="0" w:color="auto"/>
                  </w:divBdr>
                  <w:divsChild>
                    <w:div w:id="1078096395">
                      <w:marLeft w:val="0"/>
                      <w:marRight w:val="0"/>
                      <w:marTop w:val="0"/>
                      <w:marBottom w:val="0"/>
                      <w:divBdr>
                        <w:top w:val="none" w:sz="0" w:space="0" w:color="auto"/>
                        <w:left w:val="none" w:sz="0" w:space="0" w:color="auto"/>
                        <w:bottom w:val="none" w:sz="0" w:space="0" w:color="auto"/>
                        <w:right w:val="none" w:sz="0" w:space="0" w:color="auto"/>
                      </w:divBdr>
                      <w:divsChild>
                        <w:div w:id="55054889">
                          <w:marLeft w:val="0"/>
                          <w:marRight w:val="0"/>
                          <w:marTop w:val="0"/>
                          <w:marBottom w:val="0"/>
                          <w:divBdr>
                            <w:top w:val="none" w:sz="0" w:space="0" w:color="auto"/>
                            <w:left w:val="none" w:sz="0" w:space="0" w:color="auto"/>
                            <w:bottom w:val="none" w:sz="0" w:space="0" w:color="auto"/>
                            <w:right w:val="none" w:sz="0" w:space="0" w:color="auto"/>
                          </w:divBdr>
                          <w:divsChild>
                            <w:div w:id="823087513">
                              <w:marLeft w:val="0"/>
                              <w:marRight w:val="0"/>
                              <w:marTop w:val="0"/>
                              <w:marBottom w:val="0"/>
                              <w:divBdr>
                                <w:top w:val="none" w:sz="0" w:space="0" w:color="auto"/>
                                <w:left w:val="none" w:sz="0" w:space="0" w:color="auto"/>
                                <w:bottom w:val="none" w:sz="0" w:space="0" w:color="auto"/>
                                <w:right w:val="none" w:sz="0" w:space="0" w:color="auto"/>
                              </w:divBdr>
                              <w:divsChild>
                                <w:div w:id="197669883">
                                  <w:marLeft w:val="0"/>
                                  <w:marRight w:val="0"/>
                                  <w:marTop w:val="0"/>
                                  <w:marBottom w:val="0"/>
                                  <w:divBdr>
                                    <w:top w:val="none" w:sz="0" w:space="0" w:color="auto"/>
                                    <w:left w:val="none" w:sz="0" w:space="0" w:color="auto"/>
                                    <w:bottom w:val="none" w:sz="0" w:space="0" w:color="auto"/>
                                    <w:right w:val="none" w:sz="0" w:space="0" w:color="auto"/>
                                  </w:divBdr>
                                  <w:divsChild>
                                    <w:div w:id="1405879203">
                                      <w:marLeft w:val="0"/>
                                      <w:marRight w:val="0"/>
                                      <w:marTop w:val="0"/>
                                      <w:marBottom w:val="0"/>
                                      <w:divBdr>
                                        <w:top w:val="none" w:sz="0" w:space="0" w:color="auto"/>
                                        <w:left w:val="none" w:sz="0" w:space="0" w:color="auto"/>
                                        <w:bottom w:val="none" w:sz="0" w:space="0" w:color="auto"/>
                                        <w:right w:val="none" w:sz="0" w:space="0" w:color="auto"/>
                                      </w:divBdr>
                                      <w:divsChild>
                                        <w:div w:id="1989162220">
                                          <w:marLeft w:val="0"/>
                                          <w:marRight w:val="0"/>
                                          <w:marTop w:val="0"/>
                                          <w:marBottom w:val="0"/>
                                          <w:divBdr>
                                            <w:top w:val="none" w:sz="0" w:space="0" w:color="auto"/>
                                            <w:left w:val="none" w:sz="0" w:space="0" w:color="auto"/>
                                            <w:bottom w:val="none" w:sz="0" w:space="0" w:color="auto"/>
                                            <w:right w:val="none" w:sz="0" w:space="0" w:color="auto"/>
                                          </w:divBdr>
                                          <w:divsChild>
                                            <w:div w:id="855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34610">
          <w:marLeft w:val="0"/>
          <w:marRight w:val="0"/>
          <w:marTop w:val="0"/>
          <w:marBottom w:val="0"/>
          <w:divBdr>
            <w:top w:val="none" w:sz="0" w:space="0" w:color="auto"/>
            <w:left w:val="none" w:sz="0" w:space="0" w:color="auto"/>
            <w:bottom w:val="none" w:sz="0" w:space="0" w:color="auto"/>
            <w:right w:val="none" w:sz="0" w:space="0" w:color="auto"/>
          </w:divBdr>
          <w:divsChild>
            <w:div w:id="1653291989">
              <w:marLeft w:val="0"/>
              <w:marRight w:val="0"/>
              <w:marTop w:val="0"/>
              <w:marBottom w:val="0"/>
              <w:divBdr>
                <w:top w:val="none" w:sz="0" w:space="0" w:color="auto"/>
                <w:left w:val="none" w:sz="0" w:space="0" w:color="auto"/>
                <w:bottom w:val="none" w:sz="0" w:space="0" w:color="auto"/>
                <w:right w:val="none" w:sz="0" w:space="0" w:color="auto"/>
              </w:divBdr>
              <w:divsChild>
                <w:div w:id="159850327">
                  <w:marLeft w:val="0"/>
                  <w:marRight w:val="0"/>
                  <w:marTop w:val="0"/>
                  <w:marBottom w:val="0"/>
                  <w:divBdr>
                    <w:top w:val="none" w:sz="0" w:space="0" w:color="auto"/>
                    <w:left w:val="none" w:sz="0" w:space="0" w:color="auto"/>
                    <w:bottom w:val="none" w:sz="0" w:space="0" w:color="auto"/>
                    <w:right w:val="none" w:sz="0" w:space="0" w:color="auto"/>
                  </w:divBdr>
                  <w:divsChild>
                    <w:div w:id="1777821306">
                      <w:marLeft w:val="0"/>
                      <w:marRight w:val="0"/>
                      <w:marTop w:val="0"/>
                      <w:marBottom w:val="0"/>
                      <w:divBdr>
                        <w:top w:val="none" w:sz="0" w:space="0" w:color="auto"/>
                        <w:left w:val="none" w:sz="0" w:space="0" w:color="auto"/>
                        <w:bottom w:val="none" w:sz="0" w:space="0" w:color="auto"/>
                        <w:right w:val="none" w:sz="0" w:space="0" w:color="auto"/>
                      </w:divBdr>
                      <w:divsChild>
                        <w:div w:id="63258124">
                          <w:marLeft w:val="0"/>
                          <w:marRight w:val="0"/>
                          <w:marTop w:val="0"/>
                          <w:marBottom w:val="0"/>
                          <w:divBdr>
                            <w:top w:val="none" w:sz="0" w:space="0" w:color="auto"/>
                            <w:left w:val="none" w:sz="0" w:space="0" w:color="auto"/>
                            <w:bottom w:val="none" w:sz="0" w:space="0" w:color="auto"/>
                            <w:right w:val="none" w:sz="0" w:space="0" w:color="auto"/>
                          </w:divBdr>
                          <w:divsChild>
                            <w:div w:id="1741056685">
                              <w:marLeft w:val="0"/>
                              <w:marRight w:val="0"/>
                              <w:marTop w:val="0"/>
                              <w:marBottom w:val="0"/>
                              <w:divBdr>
                                <w:top w:val="none" w:sz="0" w:space="0" w:color="auto"/>
                                <w:left w:val="none" w:sz="0" w:space="0" w:color="auto"/>
                                <w:bottom w:val="none" w:sz="0" w:space="0" w:color="auto"/>
                                <w:right w:val="none" w:sz="0" w:space="0" w:color="auto"/>
                              </w:divBdr>
                              <w:divsChild>
                                <w:div w:id="1618945346">
                                  <w:marLeft w:val="0"/>
                                  <w:marRight w:val="0"/>
                                  <w:marTop w:val="0"/>
                                  <w:marBottom w:val="0"/>
                                  <w:divBdr>
                                    <w:top w:val="none" w:sz="0" w:space="0" w:color="auto"/>
                                    <w:left w:val="none" w:sz="0" w:space="0" w:color="auto"/>
                                    <w:bottom w:val="none" w:sz="0" w:space="0" w:color="auto"/>
                                    <w:right w:val="none" w:sz="0" w:space="0" w:color="auto"/>
                                  </w:divBdr>
                                  <w:divsChild>
                                    <w:div w:id="296104782">
                                      <w:marLeft w:val="0"/>
                                      <w:marRight w:val="0"/>
                                      <w:marTop w:val="0"/>
                                      <w:marBottom w:val="0"/>
                                      <w:divBdr>
                                        <w:top w:val="none" w:sz="0" w:space="0" w:color="auto"/>
                                        <w:left w:val="none" w:sz="0" w:space="0" w:color="auto"/>
                                        <w:bottom w:val="none" w:sz="0" w:space="0" w:color="auto"/>
                                        <w:right w:val="none" w:sz="0" w:space="0" w:color="auto"/>
                                      </w:divBdr>
                                      <w:divsChild>
                                        <w:div w:id="528569876">
                                          <w:marLeft w:val="0"/>
                                          <w:marRight w:val="0"/>
                                          <w:marTop w:val="0"/>
                                          <w:marBottom w:val="0"/>
                                          <w:divBdr>
                                            <w:top w:val="none" w:sz="0" w:space="0" w:color="auto"/>
                                            <w:left w:val="none" w:sz="0" w:space="0" w:color="auto"/>
                                            <w:bottom w:val="none" w:sz="0" w:space="0" w:color="auto"/>
                                            <w:right w:val="none" w:sz="0" w:space="0" w:color="auto"/>
                                          </w:divBdr>
                                          <w:divsChild>
                                            <w:div w:id="1298339050">
                                              <w:marLeft w:val="0"/>
                                              <w:marRight w:val="0"/>
                                              <w:marTop w:val="0"/>
                                              <w:marBottom w:val="0"/>
                                              <w:divBdr>
                                                <w:top w:val="none" w:sz="0" w:space="0" w:color="auto"/>
                                                <w:left w:val="none" w:sz="0" w:space="0" w:color="auto"/>
                                                <w:bottom w:val="none" w:sz="0" w:space="0" w:color="auto"/>
                                                <w:right w:val="none" w:sz="0" w:space="0" w:color="auto"/>
                                              </w:divBdr>
                                            </w:div>
                                            <w:div w:id="1591280994">
                                              <w:marLeft w:val="0"/>
                                              <w:marRight w:val="0"/>
                                              <w:marTop w:val="0"/>
                                              <w:marBottom w:val="0"/>
                                              <w:divBdr>
                                                <w:top w:val="none" w:sz="0" w:space="0" w:color="auto"/>
                                                <w:left w:val="none" w:sz="0" w:space="0" w:color="auto"/>
                                                <w:bottom w:val="none" w:sz="0" w:space="0" w:color="auto"/>
                                                <w:right w:val="none" w:sz="0" w:space="0" w:color="auto"/>
                                              </w:divBdr>
                                              <w:divsChild>
                                                <w:div w:id="47724020">
                                                  <w:marLeft w:val="0"/>
                                                  <w:marRight w:val="0"/>
                                                  <w:marTop w:val="0"/>
                                                  <w:marBottom w:val="0"/>
                                                  <w:divBdr>
                                                    <w:top w:val="none" w:sz="0" w:space="0" w:color="auto"/>
                                                    <w:left w:val="none" w:sz="0" w:space="0" w:color="auto"/>
                                                    <w:bottom w:val="none" w:sz="0" w:space="0" w:color="auto"/>
                                                    <w:right w:val="none" w:sz="0" w:space="0" w:color="auto"/>
                                                  </w:divBdr>
                                                  <w:divsChild>
                                                    <w:div w:id="19394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3704">
                                              <w:marLeft w:val="0"/>
                                              <w:marRight w:val="0"/>
                                              <w:marTop w:val="0"/>
                                              <w:marBottom w:val="0"/>
                                              <w:divBdr>
                                                <w:top w:val="none" w:sz="0" w:space="0" w:color="auto"/>
                                                <w:left w:val="none" w:sz="0" w:space="0" w:color="auto"/>
                                                <w:bottom w:val="none" w:sz="0" w:space="0" w:color="auto"/>
                                                <w:right w:val="none" w:sz="0" w:space="0" w:color="auto"/>
                                              </w:divBdr>
                                            </w:div>
                                          </w:divsChild>
                                        </w:div>
                                        <w:div w:id="1943877332">
                                          <w:marLeft w:val="0"/>
                                          <w:marRight w:val="0"/>
                                          <w:marTop w:val="0"/>
                                          <w:marBottom w:val="0"/>
                                          <w:divBdr>
                                            <w:top w:val="none" w:sz="0" w:space="0" w:color="auto"/>
                                            <w:left w:val="none" w:sz="0" w:space="0" w:color="auto"/>
                                            <w:bottom w:val="none" w:sz="0" w:space="0" w:color="auto"/>
                                            <w:right w:val="none" w:sz="0" w:space="0" w:color="auto"/>
                                          </w:divBdr>
                                          <w:divsChild>
                                            <w:div w:id="1317419824">
                                              <w:marLeft w:val="0"/>
                                              <w:marRight w:val="0"/>
                                              <w:marTop w:val="0"/>
                                              <w:marBottom w:val="0"/>
                                              <w:divBdr>
                                                <w:top w:val="none" w:sz="0" w:space="0" w:color="auto"/>
                                                <w:left w:val="none" w:sz="0" w:space="0" w:color="auto"/>
                                                <w:bottom w:val="none" w:sz="0" w:space="0" w:color="auto"/>
                                                <w:right w:val="none" w:sz="0" w:space="0" w:color="auto"/>
                                              </w:divBdr>
                                            </w:div>
                                            <w:div w:id="2016565098">
                                              <w:marLeft w:val="0"/>
                                              <w:marRight w:val="0"/>
                                              <w:marTop w:val="0"/>
                                              <w:marBottom w:val="0"/>
                                              <w:divBdr>
                                                <w:top w:val="none" w:sz="0" w:space="0" w:color="auto"/>
                                                <w:left w:val="none" w:sz="0" w:space="0" w:color="auto"/>
                                                <w:bottom w:val="none" w:sz="0" w:space="0" w:color="auto"/>
                                                <w:right w:val="none" w:sz="0" w:space="0" w:color="auto"/>
                                              </w:divBdr>
                                              <w:divsChild>
                                                <w:div w:id="1871065241">
                                                  <w:marLeft w:val="0"/>
                                                  <w:marRight w:val="0"/>
                                                  <w:marTop w:val="0"/>
                                                  <w:marBottom w:val="0"/>
                                                  <w:divBdr>
                                                    <w:top w:val="none" w:sz="0" w:space="0" w:color="auto"/>
                                                    <w:left w:val="none" w:sz="0" w:space="0" w:color="auto"/>
                                                    <w:bottom w:val="none" w:sz="0" w:space="0" w:color="auto"/>
                                                    <w:right w:val="none" w:sz="0" w:space="0" w:color="auto"/>
                                                  </w:divBdr>
                                                  <w:divsChild>
                                                    <w:div w:id="774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078">
                                              <w:marLeft w:val="0"/>
                                              <w:marRight w:val="0"/>
                                              <w:marTop w:val="0"/>
                                              <w:marBottom w:val="0"/>
                                              <w:divBdr>
                                                <w:top w:val="none" w:sz="0" w:space="0" w:color="auto"/>
                                                <w:left w:val="none" w:sz="0" w:space="0" w:color="auto"/>
                                                <w:bottom w:val="none" w:sz="0" w:space="0" w:color="auto"/>
                                                <w:right w:val="none" w:sz="0" w:space="0" w:color="auto"/>
                                              </w:divBdr>
                                            </w:div>
                                          </w:divsChild>
                                        </w:div>
                                        <w:div w:id="1173304503">
                                          <w:marLeft w:val="0"/>
                                          <w:marRight w:val="0"/>
                                          <w:marTop w:val="0"/>
                                          <w:marBottom w:val="0"/>
                                          <w:divBdr>
                                            <w:top w:val="none" w:sz="0" w:space="0" w:color="auto"/>
                                            <w:left w:val="none" w:sz="0" w:space="0" w:color="auto"/>
                                            <w:bottom w:val="none" w:sz="0" w:space="0" w:color="auto"/>
                                            <w:right w:val="none" w:sz="0" w:space="0" w:color="auto"/>
                                          </w:divBdr>
                                          <w:divsChild>
                                            <w:div w:id="40055068">
                                              <w:marLeft w:val="0"/>
                                              <w:marRight w:val="0"/>
                                              <w:marTop w:val="0"/>
                                              <w:marBottom w:val="0"/>
                                              <w:divBdr>
                                                <w:top w:val="none" w:sz="0" w:space="0" w:color="auto"/>
                                                <w:left w:val="none" w:sz="0" w:space="0" w:color="auto"/>
                                                <w:bottom w:val="none" w:sz="0" w:space="0" w:color="auto"/>
                                                <w:right w:val="none" w:sz="0" w:space="0" w:color="auto"/>
                                              </w:divBdr>
                                            </w:div>
                                            <w:div w:id="2047874225">
                                              <w:marLeft w:val="0"/>
                                              <w:marRight w:val="0"/>
                                              <w:marTop w:val="0"/>
                                              <w:marBottom w:val="0"/>
                                              <w:divBdr>
                                                <w:top w:val="none" w:sz="0" w:space="0" w:color="auto"/>
                                                <w:left w:val="none" w:sz="0" w:space="0" w:color="auto"/>
                                                <w:bottom w:val="none" w:sz="0" w:space="0" w:color="auto"/>
                                                <w:right w:val="none" w:sz="0" w:space="0" w:color="auto"/>
                                              </w:divBdr>
                                              <w:divsChild>
                                                <w:div w:id="294219316">
                                                  <w:marLeft w:val="0"/>
                                                  <w:marRight w:val="0"/>
                                                  <w:marTop w:val="0"/>
                                                  <w:marBottom w:val="0"/>
                                                  <w:divBdr>
                                                    <w:top w:val="none" w:sz="0" w:space="0" w:color="auto"/>
                                                    <w:left w:val="none" w:sz="0" w:space="0" w:color="auto"/>
                                                    <w:bottom w:val="none" w:sz="0" w:space="0" w:color="auto"/>
                                                    <w:right w:val="none" w:sz="0" w:space="0" w:color="auto"/>
                                                  </w:divBdr>
                                                  <w:divsChild>
                                                    <w:div w:id="3677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5280">
                                              <w:marLeft w:val="0"/>
                                              <w:marRight w:val="0"/>
                                              <w:marTop w:val="0"/>
                                              <w:marBottom w:val="0"/>
                                              <w:divBdr>
                                                <w:top w:val="none" w:sz="0" w:space="0" w:color="auto"/>
                                                <w:left w:val="none" w:sz="0" w:space="0" w:color="auto"/>
                                                <w:bottom w:val="none" w:sz="0" w:space="0" w:color="auto"/>
                                                <w:right w:val="none" w:sz="0" w:space="0" w:color="auto"/>
                                              </w:divBdr>
                                            </w:div>
                                          </w:divsChild>
                                        </w:div>
                                        <w:div w:id="110705700">
                                          <w:marLeft w:val="0"/>
                                          <w:marRight w:val="0"/>
                                          <w:marTop w:val="0"/>
                                          <w:marBottom w:val="0"/>
                                          <w:divBdr>
                                            <w:top w:val="none" w:sz="0" w:space="0" w:color="auto"/>
                                            <w:left w:val="none" w:sz="0" w:space="0" w:color="auto"/>
                                            <w:bottom w:val="none" w:sz="0" w:space="0" w:color="auto"/>
                                            <w:right w:val="none" w:sz="0" w:space="0" w:color="auto"/>
                                          </w:divBdr>
                                          <w:divsChild>
                                            <w:div w:id="1993413370">
                                              <w:marLeft w:val="0"/>
                                              <w:marRight w:val="0"/>
                                              <w:marTop w:val="0"/>
                                              <w:marBottom w:val="0"/>
                                              <w:divBdr>
                                                <w:top w:val="none" w:sz="0" w:space="0" w:color="auto"/>
                                                <w:left w:val="none" w:sz="0" w:space="0" w:color="auto"/>
                                                <w:bottom w:val="none" w:sz="0" w:space="0" w:color="auto"/>
                                                <w:right w:val="none" w:sz="0" w:space="0" w:color="auto"/>
                                              </w:divBdr>
                                            </w:div>
                                            <w:div w:id="308285668">
                                              <w:marLeft w:val="0"/>
                                              <w:marRight w:val="0"/>
                                              <w:marTop w:val="0"/>
                                              <w:marBottom w:val="0"/>
                                              <w:divBdr>
                                                <w:top w:val="none" w:sz="0" w:space="0" w:color="auto"/>
                                                <w:left w:val="none" w:sz="0" w:space="0" w:color="auto"/>
                                                <w:bottom w:val="none" w:sz="0" w:space="0" w:color="auto"/>
                                                <w:right w:val="none" w:sz="0" w:space="0" w:color="auto"/>
                                              </w:divBdr>
                                              <w:divsChild>
                                                <w:div w:id="1793017421">
                                                  <w:marLeft w:val="0"/>
                                                  <w:marRight w:val="0"/>
                                                  <w:marTop w:val="0"/>
                                                  <w:marBottom w:val="0"/>
                                                  <w:divBdr>
                                                    <w:top w:val="none" w:sz="0" w:space="0" w:color="auto"/>
                                                    <w:left w:val="none" w:sz="0" w:space="0" w:color="auto"/>
                                                    <w:bottom w:val="none" w:sz="0" w:space="0" w:color="auto"/>
                                                    <w:right w:val="none" w:sz="0" w:space="0" w:color="auto"/>
                                                  </w:divBdr>
                                                  <w:divsChild>
                                                    <w:div w:id="450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4323">
                                              <w:marLeft w:val="0"/>
                                              <w:marRight w:val="0"/>
                                              <w:marTop w:val="0"/>
                                              <w:marBottom w:val="0"/>
                                              <w:divBdr>
                                                <w:top w:val="none" w:sz="0" w:space="0" w:color="auto"/>
                                                <w:left w:val="none" w:sz="0" w:space="0" w:color="auto"/>
                                                <w:bottom w:val="none" w:sz="0" w:space="0" w:color="auto"/>
                                                <w:right w:val="none" w:sz="0" w:space="0" w:color="auto"/>
                                              </w:divBdr>
                                            </w:div>
                                          </w:divsChild>
                                        </w:div>
                                        <w:div w:id="666978527">
                                          <w:marLeft w:val="0"/>
                                          <w:marRight w:val="0"/>
                                          <w:marTop w:val="0"/>
                                          <w:marBottom w:val="0"/>
                                          <w:divBdr>
                                            <w:top w:val="none" w:sz="0" w:space="0" w:color="auto"/>
                                            <w:left w:val="none" w:sz="0" w:space="0" w:color="auto"/>
                                            <w:bottom w:val="none" w:sz="0" w:space="0" w:color="auto"/>
                                            <w:right w:val="none" w:sz="0" w:space="0" w:color="auto"/>
                                          </w:divBdr>
                                          <w:divsChild>
                                            <w:div w:id="1461805111">
                                              <w:marLeft w:val="0"/>
                                              <w:marRight w:val="0"/>
                                              <w:marTop w:val="0"/>
                                              <w:marBottom w:val="0"/>
                                              <w:divBdr>
                                                <w:top w:val="none" w:sz="0" w:space="0" w:color="auto"/>
                                                <w:left w:val="none" w:sz="0" w:space="0" w:color="auto"/>
                                                <w:bottom w:val="none" w:sz="0" w:space="0" w:color="auto"/>
                                                <w:right w:val="none" w:sz="0" w:space="0" w:color="auto"/>
                                              </w:divBdr>
                                            </w:div>
                                            <w:div w:id="843083336">
                                              <w:marLeft w:val="0"/>
                                              <w:marRight w:val="0"/>
                                              <w:marTop w:val="0"/>
                                              <w:marBottom w:val="0"/>
                                              <w:divBdr>
                                                <w:top w:val="none" w:sz="0" w:space="0" w:color="auto"/>
                                                <w:left w:val="none" w:sz="0" w:space="0" w:color="auto"/>
                                                <w:bottom w:val="none" w:sz="0" w:space="0" w:color="auto"/>
                                                <w:right w:val="none" w:sz="0" w:space="0" w:color="auto"/>
                                              </w:divBdr>
                                              <w:divsChild>
                                                <w:div w:id="1222131914">
                                                  <w:marLeft w:val="0"/>
                                                  <w:marRight w:val="0"/>
                                                  <w:marTop w:val="0"/>
                                                  <w:marBottom w:val="0"/>
                                                  <w:divBdr>
                                                    <w:top w:val="none" w:sz="0" w:space="0" w:color="auto"/>
                                                    <w:left w:val="none" w:sz="0" w:space="0" w:color="auto"/>
                                                    <w:bottom w:val="none" w:sz="0" w:space="0" w:color="auto"/>
                                                    <w:right w:val="none" w:sz="0" w:space="0" w:color="auto"/>
                                                  </w:divBdr>
                                                  <w:divsChild>
                                                    <w:div w:id="11547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0992">
                                              <w:marLeft w:val="0"/>
                                              <w:marRight w:val="0"/>
                                              <w:marTop w:val="0"/>
                                              <w:marBottom w:val="0"/>
                                              <w:divBdr>
                                                <w:top w:val="none" w:sz="0" w:space="0" w:color="auto"/>
                                                <w:left w:val="none" w:sz="0" w:space="0" w:color="auto"/>
                                                <w:bottom w:val="none" w:sz="0" w:space="0" w:color="auto"/>
                                                <w:right w:val="none" w:sz="0" w:space="0" w:color="auto"/>
                                              </w:divBdr>
                                            </w:div>
                                          </w:divsChild>
                                        </w:div>
                                        <w:div w:id="814758632">
                                          <w:marLeft w:val="0"/>
                                          <w:marRight w:val="0"/>
                                          <w:marTop w:val="0"/>
                                          <w:marBottom w:val="0"/>
                                          <w:divBdr>
                                            <w:top w:val="none" w:sz="0" w:space="0" w:color="auto"/>
                                            <w:left w:val="none" w:sz="0" w:space="0" w:color="auto"/>
                                            <w:bottom w:val="none" w:sz="0" w:space="0" w:color="auto"/>
                                            <w:right w:val="none" w:sz="0" w:space="0" w:color="auto"/>
                                          </w:divBdr>
                                          <w:divsChild>
                                            <w:div w:id="746346040">
                                              <w:marLeft w:val="0"/>
                                              <w:marRight w:val="0"/>
                                              <w:marTop w:val="0"/>
                                              <w:marBottom w:val="0"/>
                                              <w:divBdr>
                                                <w:top w:val="none" w:sz="0" w:space="0" w:color="auto"/>
                                                <w:left w:val="none" w:sz="0" w:space="0" w:color="auto"/>
                                                <w:bottom w:val="none" w:sz="0" w:space="0" w:color="auto"/>
                                                <w:right w:val="none" w:sz="0" w:space="0" w:color="auto"/>
                                              </w:divBdr>
                                            </w:div>
                                            <w:div w:id="1087849328">
                                              <w:marLeft w:val="0"/>
                                              <w:marRight w:val="0"/>
                                              <w:marTop w:val="0"/>
                                              <w:marBottom w:val="0"/>
                                              <w:divBdr>
                                                <w:top w:val="none" w:sz="0" w:space="0" w:color="auto"/>
                                                <w:left w:val="none" w:sz="0" w:space="0" w:color="auto"/>
                                                <w:bottom w:val="none" w:sz="0" w:space="0" w:color="auto"/>
                                                <w:right w:val="none" w:sz="0" w:space="0" w:color="auto"/>
                                              </w:divBdr>
                                              <w:divsChild>
                                                <w:div w:id="796603390">
                                                  <w:marLeft w:val="0"/>
                                                  <w:marRight w:val="0"/>
                                                  <w:marTop w:val="0"/>
                                                  <w:marBottom w:val="0"/>
                                                  <w:divBdr>
                                                    <w:top w:val="none" w:sz="0" w:space="0" w:color="auto"/>
                                                    <w:left w:val="none" w:sz="0" w:space="0" w:color="auto"/>
                                                    <w:bottom w:val="none" w:sz="0" w:space="0" w:color="auto"/>
                                                    <w:right w:val="none" w:sz="0" w:space="0" w:color="auto"/>
                                                  </w:divBdr>
                                                  <w:divsChild>
                                                    <w:div w:id="881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810">
                                              <w:marLeft w:val="0"/>
                                              <w:marRight w:val="0"/>
                                              <w:marTop w:val="0"/>
                                              <w:marBottom w:val="0"/>
                                              <w:divBdr>
                                                <w:top w:val="none" w:sz="0" w:space="0" w:color="auto"/>
                                                <w:left w:val="none" w:sz="0" w:space="0" w:color="auto"/>
                                                <w:bottom w:val="none" w:sz="0" w:space="0" w:color="auto"/>
                                                <w:right w:val="none" w:sz="0" w:space="0" w:color="auto"/>
                                              </w:divBdr>
                                            </w:div>
                                          </w:divsChild>
                                        </w:div>
                                        <w:div w:id="828977967">
                                          <w:marLeft w:val="0"/>
                                          <w:marRight w:val="0"/>
                                          <w:marTop w:val="0"/>
                                          <w:marBottom w:val="0"/>
                                          <w:divBdr>
                                            <w:top w:val="none" w:sz="0" w:space="0" w:color="auto"/>
                                            <w:left w:val="none" w:sz="0" w:space="0" w:color="auto"/>
                                            <w:bottom w:val="none" w:sz="0" w:space="0" w:color="auto"/>
                                            <w:right w:val="none" w:sz="0" w:space="0" w:color="auto"/>
                                          </w:divBdr>
                                          <w:divsChild>
                                            <w:div w:id="11759649">
                                              <w:marLeft w:val="0"/>
                                              <w:marRight w:val="0"/>
                                              <w:marTop w:val="0"/>
                                              <w:marBottom w:val="0"/>
                                              <w:divBdr>
                                                <w:top w:val="none" w:sz="0" w:space="0" w:color="auto"/>
                                                <w:left w:val="none" w:sz="0" w:space="0" w:color="auto"/>
                                                <w:bottom w:val="none" w:sz="0" w:space="0" w:color="auto"/>
                                                <w:right w:val="none" w:sz="0" w:space="0" w:color="auto"/>
                                              </w:divBdr>
                                            </w:div>
                                            <w:div w:id="2016833946">
                                              <w:marLeft w:val="0"/>
                                              <w:marRight w:val="0"/>
                                              <w:marTop w:val="0"/>
                                              <w:marBottom w:val="0"/>
                                              <w:divBdr>
                                                <w:top w:val="none" w:sz="0" w:space="0" w:color="auto"/>
                                                <w:left w:val="none" w:sz="0" w:space="0" w:color="auto"/>
                                                <w:bottom w:val="none" w:sz="0" w:space="0" w:color="auto"/>
                                                <w:right w:val="none" w:sz="0" w:space="0" w:color="auto"/>
                                              </w:divBdr>
                                              <w:divsChild>
                                                <w:div w:id="30737418">
                                                  <w:marLeft w:val="0"/>
                                                  <w:marRight w:val="0"/>
                                                  <w:marTop w:val="0"/>
                                                  <w:marBottom w:val="0"/>
                                                  <w:divBdr>
                                                    <w:top w:val="none" w:sz="0" w:space="0" w:color="auto"/>
                                                    <w:left w:val="none" w:sz="0" w:space="0" w:color="auto"/>
                                                    <w:bottom w:val="none" w:sz="0" w:space="0" w:color="auto"/>
                                                    <w:right w:val="none" w:sz="0" w:space="0" w:color="auto"/>
                                                  </w:divBdr>
                                                  <w:divsChild>
                                                    <w:div w:id="1477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7908">
                                              <w:marLeft w:val="0"/>
                                              <w:marRight w:val="0"/>
                                              <w:marTop w:val="0"/>
                                              <w:marBottom w:val="0"/>
                                              <w:divBdr>
                                                <w:top w:val="none" w:sz="0" w:space="0" w:color="auto"/>
                                                <w:left w:val="none" w:sz="0" w:space="0" w:color="auto"/>
                                                <w:bottom w:val="none" w:sz="0" w:space="0" w:color="auto"/>
                                                <w:right w:val="none" w:sz="0" w:space="0" w:color="auto"/>
                                              </w:divBdr>
                                            </w:div>
                                          </w:divsChild>
                                        </w:div>
                                        <w:div w:id="1440836836">
                                          <w:marLeft w:val="0"/>
                                          <w:marRight w:val="0"/>
                                          <w:marTop w:val="0"/>
                                          <w:marBottom w:val="0"/>
                                          <w:divBdr>
                                            <w:top w:val="none" w:sz="0" w:space="0" w:color="auto"/>
                                            <w:left w:val="none" w:sz="0" w:space="0" w:color="auto"/>
                                            <w:bottom w:val="none" w:sz="0" w:space="0" w:color="auto"/>
                                            <w:right w:val="none" w:sz="0" w:space="0" w:color="auto"/>
                                          </w:divBdr>
                                          <w:divsChild>
                                            <w:div w:id="914390152">
                                              <w:marLeft w:val="0"/>
                                              <w:marRight w:val="0"/>
                                              <w:marTop w:val="0"/>
                                              <w:marBottom w:val="0"/>
                                              <w:divBdr>
                                                <w:top w:val="none" w:sz="0" w:space="0" w:color="auto"/>
                                                <w:left w:val="none" w:sz="0" w:space="0" w:color="auto"/>
                                                <w:bottom w:val="none" w:sz="0" w:space="0" w:color="auto"/>
                                                <w:right w:val="none" w:sz="0" w:space="0" w:color="auto"/>
                                              </w:divBdr>
                                            </w:div>
                                            <w:div w:id="1849783909">
                                              <w:marLeft w:val="0"/>
                                              <w:marRight w:val="0"/>
                                              <w:marTop w:val="0"/>
                                              <w:marBottom w:val="0"/>
                                              <w:divBdr>
                                                <w:top w:val="none" w:sz="0" w:space="0" w:color="auto"/>
                                                <w:left w:val="none" w:sz="0" w:space="0" w:color="auto"/>
                                                <w:bottom w:val="none" w:sz="0" w:space="0" w:color="auto"/>
                                                <w:right w:val="none" w:sz="0" w:space="0" w:color="auto"/>
                                              </w:divBdr>
                                              <w:divsChild>
                                                <w:div w:id="1441686611">
                                                  <w:marLeft w:val="0"/>
                                                  <w:marRight w:val="0"/>
                                                  <w:marTop w:val="0"/>
                                                  <w:marBottom w:val="0"/>
                                                  <w:divBdr>
                                                    <w:top w:val="none" w:sz="0" w:space="0" w:color="auto"/>
                                                    <w:left w:val="none" w:sz="0" w:space="0" w:color="auto"/>
                                                    <w:bottom w:val="none" w:sz="0" w:space="0" w:color="auto"/>
                                                    <w:right w:val="none" w:sz="0" w:space="0" w:color="auto"/>
                                                  </w:divBdr>
                                                  <w:divsChild>
                                                    <w:div w:id="7243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787">
                                              <w:marLeft w:val="0"/>
                                              <w:marRight w:val="0"/>
                                              <w:marTop w:val="0"/>
                                              <w:marBottom w:val="0"/>
                                              <w:divBdr>
                                                <w:top w:val="none" w:sz="0" w:space="0" w:color="auto"/>
                                                <w:left w:val="none" w:sz="0" w:space="0" w:color="auto"/>
                                                <w:bottom w:val="none" w:sz="0" w:space="0" w:color="auto"/>
                                                <w:right w:val="none" w:sz="0" w:space="0" w:color="auto"/>
                                              </w:divBdr>
                                            </w:div>
                                          </w:divsChild>
                                        </w:div>
                                        <w:div w:id="844440040">
                                          <w:marLeft w:val="0"/>
                                          <w:marRight w:val="0"/>
                                          <w:marTop w:val="0"/>
                                          <w:marBottom w:val="0"/>
                                          <w:divBdr>
                                            <w:top w:val="none" w:sz="0" w:space="0" w:color="auto"/>
                                            <w:left w:val="none" w:sz="0" w:space="0" w:color="auto"/>
                                            <w:bottom w:val="none" w:sz="0" w:space="0" w:color="auto"/>
                                            <w:right w:val="none" w:sz="0" w:space="0" w:color="auto"/>
                                          </w:divBdr>
                                          <w:divsChild>
                                            <w:div w:id="2124421847">
                                              <w:marLeft w:val="0"/>
                                              <w:marRight w:val="0"/>
                                              <w:marTop w:val="0"/>
                                              <w:marBottom w:val="0"/>
                                              <w:divBdr>
                                                <w:top w:val="none" w:sz="0" w:space="0" w:color="auto"/>
                                                <w:left w:val="none" w:sz="0" w:space="0" w:color="auto"/>
                                                <w:bottom w:val="none" w:sz="0" w:space="0" w:color="auto"/>
                                                <w:right w:val="none" w:sz="0" w:space="0" w:color="auto"/>
                                              </w:divBdr>
                                            </w:div>
                                            <w:div w:id="1126316045">
                                              <w:marLeft w:val="0"/>
                                              <w:marRight w:val="0"/>
                                              <w:marTop w:val="0"/>
                                              <w:marBottom w:val="0"/>
                                              <w:divBdr>
                                                <w:top w:val="none" w:sz="0" w:space="0" w:color="auto"/>
                                                <w:left w:val="none" w:sz="0" w:space="0" w:color="auto"/>
                                                <w:bottom w:val="none" w:sz="0" w:space="0" w:color="auto"/>
                                                <w:right w:val="none" w:sz="0" w:space="0" w:color="auto"/>
                                              </w:divBdr>
                                              <w:divsChild>
                                                <w:div w:id="1067919518">
                                                  <w:marLeft w:val="0"/>
                                                  <w:marRight w:val="0"/>
                                                  <w:marTop w:val="0"/>
                                                  <w:marBottom w:val="0"/>
                                                  <w:divBdr>
                                                    <w:top w:val="none" w:sz="0" w:space="0" w:color="auto"/>
                                                    <w:left w:val="none" w:sz="0" w:space="0" w:color="auto"/>
                                                    <w:bottom w:val="none" w:sz="0" w:space="0" w:color="auto"/>
                                                    <w:right w:val="none" w:sz="0" w:space="0" w:color="auto"/>
                                                  </w:divBdr>
                                                  <w:divsChild>
                                                    <w:div w:id="9209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030">
                                              <w:marLeft w:val="0"/>
                                              <w:marRight w:val="0"/>
                                              <w:marTop w:val="0"/>
                                              <w:marBottom w:val="0"/>
                                              <w:divBdr>
                                                <w:top w:val="none" w:sz="0" w:space="0" w:color="auto"/>
                                                <w:left w:val="none" w:sz="0" w:space="0" w:color="auto"/>
                                                <w:bottom w:val="none" w:sz="0" w:space="0" w:color="auto"/>
                                                <w:right w:val="none" w:sz="0" w:space="0" w:color="auto"/>
                                              </w:divBdr>
                                            </w:div>
                                          </w:divsChild>
                                        </w:div>
                                        <w:div w:id="1197884960">
                                          <w:marLeft w:val="0"/>
                                          <w:marRight w:val="0"/>
                                          <w:marTop w:val="0"/>
                                          <w:marBottom w:val="0"/>
                                          <w:divBdr>
                                            <w:top w:val="none" w:sz="0" w:space="0" w:color="auto"/>
                                            <w:left w:val="none" w:sz="0" w:space="0" w:color="auto"/>
                                            <w:bottom w:val="none" w:sz="0" w:space="0" w:color="auto"/>
                                            <w:right w:val="none" w:sz="0" w:space="0" w:color="auto"/>
                                          </w:divBdr>
                                          <w:divsChild>
                                            <w:div w:id="1286622817">
                                              <w:marLeft w:val="0"/>
                                              <w:marRight w:val="0"/>
                                              <w:marTop w:val="0"/>
                                              <w:marBottom w:val="0"/>
                                              <w:divBdr>
                                                <w:top w:val="none" w:sz="0" w:space="0" w:color="auto"/>
                                                <w:left w:val="none" w:sz="0" w:space="0" w:color="auto"/>
                                                <w:bottom w:val="none" w:sz="0" w:space="0" w:color="auto"/>
                                                <w:right w:val="none" w:sz="0" w:space="0" w:color="auto"/>
                                              </w:divBdr>
                                            </w:div>
                                            <w:div w:id="1655798938">
                                              <w:marLeft w:val="0"/>
                                              <w:marRight w:val="0"/>
                                              <w:marTop w:val="0"/>
                                              <w:marBottom w:val="0"/>
                                              <w:divBdr>
                                                <w:top w:val="none" w:sz="0" w:space="0" w:color="auto"/>
                                                <w:left w:val="none" w:sz="0" w:space="0" w:color="auto"/>
                                                <w:bottom w:val="none" w:sz="0" w:space="0" w:color="auto"/>
                                                <w:right w:val="none" w:sz="0" w:space="0" w:color="auto"/>
                                              </w:divBdr>
                                              <w:divsChild>
                                                <w:div w:id="430013982">
                                                  <w:marLeft w:val="0"/>
                                                  <w:marRight w:val="0"/>
                                                  <w:marTop w:val="0"/>
                                                  <w:marBottom w:val="0"/>
                                                  <w:divBdr>
                                                    <w:top w:val="none" w:sz="0" w:space="0" w:color="auto"/>
                                                    <w:left w:val="none" w:sz="0" w:space="0" w:color="auto"/>
                                                    <w:bottom w:val="none" w:sz="0" w:space="0" w:color="auto"/>
                                                    <w:right w:val="none" w:sz="0" w:space="0" w:color="auto"/>
                                                  </w:divBdr>
                                                  <w:divsChild>
                                                    <w:div w:id="20400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3716">
                                              <w:marLeft w:val="0"/>
                                              <w:marRight w:val="0"/>
                                              <w:marTop w:val="0"/>
                                              <w:marBottom w:val="0"/>
                                              <w:divBdr>
                                                <w:top w:val="none" w:sz="0" w:space="0" w:color="auto"/>
                                                <w:left w:val="none" w:sz="0" w:space="0" w:color="auto"/>
                                                <w:bottom w:val="none" w:sz="0" w:space="0" w:color="auto"/>
                                                <w:right w:val="none" w:sz="0" w:space="0" w:color="auto"/>
                                              </w:divBdr>
                                            </w:div>
                                          </w:divsChild>
                                        </w:div>
                                        <w:div w:id="763844583">
                                          <w:marLeft w:val="0"/>
                                          <w:marRight w:val="0"/>
                                          <w:marTop w:val="0"/>
                                          <w:marBottom w:val="0"/>
                                          <w:divBdr>
                                            <w:top w:val="none" w:sz="0" w:space="0" w:color="auto"/>
                                            <w:left w:val="none" w:sz="0" w:space="0" w:color="auto"/>
                                            <w:bottom w:val="none" w:sz="0" w:space="0" w:color="auto"/>
                                            <w:right w:val="none" w:sz="0" w:space="0" w:color="auto"/>
                                          </w:divBdr>
                                          <w:divsChild>
                                            <w:div w:id="1384207263">
                                              <w:marLeft w:val="0"/>
                                              <w:marRight w:val="0"/>
                                              <w:marTop w:val="0"/>
                                              <w:marBottom w:val="0"/>
                                              <w:divBdr>
                                                <w:top w:val="none" w:sz="0" w:space="0" w:color="auto"/>
                                                <w:left w:val="none" w:sz="0" w:space="0" w:color="auto"/>
                                                <w:bottom w:val="none" w:sz="0" w:space="0" w:color="auto"/>
                                                <w:right w:val="none" w:sz="0" w:space="0" w:color="auto"/>
                                              </w:divBdr>
                                            </w:div>
                                            <w:div w:id="1172378990">
                                              <w:marLeft w:val="0"/>
                                              <w:marRight w:val="0"/>
                                              <w:marTop w:val="0"/>
                                              <w:marBottom w:val="0"/>
                                              <w:divBdr>
                                                <w:top w:val="none" w:sz="0" w:space="0" w:color="auto"/>
                                                <w:left w:val="none" w:sz="0" w:space="0" w:color="auto"/>
                                                <w:bottom w:val="none" w:sz="0" w:space="0" w:color="auto"/>
                                                <w:right w:val="none" w:sz="0" w:space="0" w:color="auto"/>
                                              </w:divBdr>
                                              <w:divsChild>
                                                <w:div w:id="1486313316">
                                                  <w:marLeft w:val="0"/>
                                                  <w:marRight w:val="0"/>
                                                  <w:marTop w:val="0"/>
                                                  <w:marBottom w:val="0"/>
                                                  <w:divBdr>
                                                    <w:top w:val="none" w:sz="0" w:space="0" w:color="auto"/>
                                                    <w:left w:val="none" w:sz="0" w:space="0" w:color="auto"/>
                                                    <w:bottom w:val="none" w:sz="0" w:space="0" w:color="auto"/>
                                                    <w:right w:val="none" w:sz="0" w:space="0" w:color="auto"/>
                                                  </w:divBdr>
                                                  <w:divsChild>
                                                    <w:div w:id="3560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7585">
                                              <w:marLeft w:val="0"/>
                                              <w:marRight w:val="0"/>
                                              <w:marTop w:val="0"/>
                                              <w:marBottom w:val="0"/>
                                              <w:divBdr>
                                                <w:top w:val="none" w:sz="0" w:space="0" w:color="auto"/>
                                                <w:left w:val="none" w:sz="0" w:space="0" w:color="auto"/>
                                                <w:bottom w:val="none" w:sz="0" w:space="0" w:color="auto"/>
                                                <w:right w:val="none" w:sz="0" w:space="0" w:color="auto"/>
                                              </w:divBdr>
                                            </w:div>
                                          </w:divsChild>
                                        </w:div>
                                        <w:div w:id="166949290">
                                          <w:marLeft w:val="0"/>
                                          <w:marRight w:val="0"/>
                                          <w:marTop w:val="0"/>
                                          <w:marBottom w:val="0"/>
                                          <w:divBdr>
                                            <w:top w:val="none" w:sz="0" w:space="0" w:color="auto"/>
                                            <w:left w:val="none" w:sz="0" w:space="0" w:color="auto"/>
                                            <w:bottom w:val="none" w:sz="0" w:space="0" w:color="auto"/>
                                            <w:right w:val="none" w:sz="0" w:space="0" w:color="auto"/>
                                          </w:divBdr>
                                          <w:divsChild>
                                            <w:div w:id="1471433505">
                                              <w:marLeft w:val="0"/>
                                              <w:marRight w:val="0"/>
                                              <w:marTop w:val="0"/>
                                              <w:marBottom w:val="0"/>
                                              <w:divBdr>
                                                <w:top w:val="none" w:sz="0" w:space="0" w:color="auto"/>
                                                <w:left w:val="none" w:sz="0" w:space="0" w:color="auto"/>
                                                <w:bottom w:val="none" w:sz="0" w:space="0" w:color="auto"/>
                                                <w:right w:val="none" w:sz="0" w:space="0" w:color="auto"/>
                                              </w:divBdr>
                                            </w:div>
                                            <w:div w:id="1930308234">
                                              <w:marLeft w:val="0"/>
                                              <w:marRight w:val="0"/>
                                              <w:marTop w:val="0"/>
                                              <w:marBottom w:val="0"/>
                                              <w:divBdr>
                                                <w:top w:val="none" w:sz="0" w:space="0" w:color="auto"/>
                                                <w:left w:val="none" w:sz="0" w:space="0" w:color="auto"/>
                                                <w:bottom w:val="none" w:sz="0" w:space="0" w:color="auto"/>
                                                <w:right w:val="none" w:sz="0" w:space="0" w:color="auto"/>
                                              </w:divBdr>
                                              <w:divsChild>
                                                <w:div w:id="678507607">
                                                  <w:marLeft w:val="0"/>
                                                  <w:marRight w:val="0"/>
                                                  <w:marTop w:val="0"/>
                                                  <w:marBottom w:val="0"/>
                                                  <w:divBdr>
                                                    <w:top w:val="none" w:sz="0" w:space="0" w:color="auto"/>
                                                    <w:left w:val="none" w:sz="0" w:space="0" w:color="auto"/>
                                                    <w:bottom w:val="none" w:sz="0" w:space="0" w:color="auto"/>
                                                    <w:right w:val="none" w:sz="0" w:space="0" w:color="auto"/>
                                                  </w:divBdr>
                                                  <w:divsChild>
                                                    <w:div w:id="10766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8061">
                                              <w:marLeft w:val="0"/>
                                              <w:marRight w:val="0"/>
                                              <w:marTop w:val="0"/>
                                              <w:marBottom w:val="0"/>
                                              <w:divBdr>
                                                <w:top w:val="none" w:sz="0" w:space="0" w:color="auto"/>
                                                <w:left w:val="none" w:sz="0" w:space="0" w:color="auto"/>
                                                <w:bottom w:val="none" w:sz="0" w:space="0" w:color="auto"/>
                                                <w:right w:val="none" w:sz="0" w:space="0" w:color="auto"/>
                                              </w:divBdr>
                                            </w:div>
                                          </w:divsChild>
                                        </w:div>
                                        <w:div w:id="1501113723">
                                          <w:marLeft w:val="0"/>
                                          <w:marRight w:val="0"/>
                                          <w:marTop w:val="0"/>
                                          <w:marBottom w:val="0"/>
                                          <w:divBdr>
                                            <w:top w:val="none" w:sz="0" w:space="0" w:color="auto"/>
                                            <w:left w:val="none" w:sz="0" w:space="0" w:color="auto"/>
                                            <w:bottom w:val="none" w:sz="0" w:space="0" w:color="auto"/>
                                            <w:right w:val="none" w:sz="0" w:space="0" w:color="auto"/>
                                          </w:divBdr>
                                          <w:divsChild>
                                            <w:div w:id="963510733">
                                              <w:marLeft w:val="0"/>
                                              <w:marRight w:val="0"/>
                                              <w:marTop w:val="0"/>
                                              <w:marBottom w:val="0"/>
                                              <w:divBdr>
                                                <w:top w:val="none" w:sz="0" w:space="0" w:color="auto"/>
                                                <w:left w:val="none" w:sz="0" w:space="0" w:color="auto"/>
                                                <w:bottom w:val="none" w:sz="0" w:space="0" w:color="auto"/>
                                                <w:right w:val="none" w:sz="0" w:space="0" w:color="auto"/>
                                              </w:divBdr>
                                            </w:div>
                                            <w:div w:id="712122674">
                                              <w:marLeft w:val="0"/>
                                              <w:marRight w:val="0"/>
                                              <w:marTop w:val="0"/>
                                              <w:marBottom w:val="0"/>
                                              <w:divBdr>
                                                <w:top w:val="none" w:sz="0" w:space="0" w:color="auto"/>
                                                <w:left w:val="none" w:sz="0" w:space="0" w:color="auto"/>
                                                <w:bottom w:val="none" w:sz="0" w:space="0" w:color="auto"/>
                                                <w:right w:val="none" w:sz="0" w:space="0" w:color="auto"/>
                                              </w:divBdr>
                                              <w:divsChild>
                                                <w:div w:id="538979239">
                                                  <w:marLeft w:val="0"/>
                                                  <w:marRight w:val="0"/>
                                                  <w:marTop w:val="0"/>
                                                  <w:marBottom w:val="0"/>
                                                  <w:divBdr>
                                                    <w:top w:val="none" w:sz="0" w:space="0" w:color="auto"/>
                                                    <w:left w:val="none" w:sz="0" w:space="0" w:color="auto"/>
                                                    <w:bottom w:val="none" w:sz="0" w:space="0" w:color="auto"/>
                                                    <w:right w:val="none" w:sz="0" w:space="0" w:color="auto"/>
                                                  </w:divBdr>
                                                  <w:divsChild>
                                                    <w:div w:id="717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2888">
                                              <w:marLeft w:val="0"/>
                                              <w:marRight w:val="0"/>
                                              <w:marTop w:val="0"/>
                                              <w:marBottom w:val="0"/>
                                              <w:divBdr>
                                                <w:top w:val="none" w:sz="0" w:space="0" w:color="auto"/>
                                                <w:left w:val="none" w:sz="0" w:space="0" w:color="auto"/>
                                                <w:bottom w:val="none" w:sz="0" w:space="0" w:color="auto"/>
                                                <w:right w:val="none" w:sz="0" w:space="0" w:color="auto"/>
                                              </w:divBdr>
                                            </w:div>
                                          </w:divsChild>
                                        </w:div>
                                        <w:div w:id="1173109371">
                                          <w:marLeft w:val="0"/>
                                          <w:marRight w:val="0"/>
                                          <w:marTop w:val="0"/>
                                          <w:marBottom w:val="0"/>
                                          <w:divBdr>
                                            <w:top w:val="none" w:sz="0" w:space="0" w:color="auto"/>
                                            <w:left w:val="none" w:sz="0" w:space="0" w:color="auto"/>
                                            <w:bottom w:val="none" w:sz="0" w:space="0" w:color="auto"/>
                                            <w:right w:val="none" w:sz="0" w:space="0" w:color="auto"/>
                                          </w:divBdr>
                                          <w:divsChild>
                                            <w:div w:id="1693191820">
                                              <w:marLeft w:val="0"/>
                                              <w:marRight w:val="0"/>
                                              <w:marTop w:val="0"/>
                                              <w:marBottom w:val="0"/>
                                              <w:divBdr>
                                                <w:top w:val="none" w:sz="0" w:space="0" w:color="auto"/>
                                                <w:left w:val="none" w:sz="0" w:space="0" w:color="auto"/>
                                                <w:bottom w:val="none" w:sz="0" w:space="0" w:color="auto"/>
                                                <w:right w:val="none" w:sz="0" w:space="0" w:color="auto"/>
                                              </w:divBdr>
                                            </w:div>
                                            <w:div w:id="1576823163">
                                              <w:marLeft w:val="0"/>
                                              <w:marRight w:val="0"/>
                                              <w:marTop w:val="0"/>
                                              <w:marBottom w:val="0"/>
                                              <w:divBdr>
                                                <w:top w:val="none" w:sz="0" w:space="0" w:color="auto"/>
                                                <w:left w:val="none" w:sz="0" w:space="0" w:color="auto"/>
                                                <w:bottom w:val="none" w:sz="0" w:space="0" w:color="auto"/>
                                                <w:right w:val="none" w:sz="0" w:space="0" w:color="auto"/>
                                              </w:divBdr>
                                              <w:divsChild>
                                                <w:div w:id="66926979">
                                                  <w:marLeft w:val="0"/>
                                                  <w:marRight w:val="0"/>
                                                  <w:marTop w:val="0"/>
                                                  <w:marBottom w:val="0"/>
                                                  <w:divBdr>
                                                    <w:top w:val="none" w:sz="0" w:space="0" w:color="auto"/>
                                                    <w:left w:val="none" w:sz="0" w:space="0" w:color="auto"/>
                                                    <w:bottom w:val="none" w:sz="0" w:space="0" w:color="auto"/>
                                                    <w:right w:val="none" w:sz="0" w:space="0" w:color="auto"/>
                                                  </w:divBdr>
                                                  <w:divsChild>
                                                    <w:div w:id="3163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4614">
                                              <w:marLeft w:val="0"/>
                                              <w:marRight w:val="0"/>
                                              <w:marTop w:val="0"/>
                                              <w:marBottom w:val="0"/>
                                              <w:divBdr>
                                                <w:top w:val="none" w:sz="0" w:space="0" w:color="auto"/>
                                                <w:left w:val="none" w:sz="0" w:space="0" w:color="auto"/>
                                                <w:bottom w:val="none" w:sz="0" w:space="0" w:color="auto"/>
                                                <w:right w:val="none" w:sz="0" w:space="0" w:color="auto"/>
                                              </w:divBdr>
                                            </w:div>
                                          </w:divsChild>
                                        </w:div>
                                        <w:div w:id="93592962">
                                          <w:marLeft w:val="0"/>
                                          <w:marRight w:val="0"/>
                                          <w:marTop w:val="0"/>
                                          <w:marBottom w:val="0"/>
                                          <w:divBdr>
                                            <w:top w:val="none" w:sz="0" w:space="0" w:color="auto"/>
                                            <w:left w:val="none" w:sz="0" w:space="0" w:color="auto"/>
                                            <w:bottom w:val="none" w:sz="0" w:space="0" w:color="auto"/>
                                            <w:right w:val="none" w:sz="0" w:space="0" w:color="auto"/>
                                          </w:divBdr>
                                          <w:divsChild>
                                            <w:div w:id="129522350">
                                              <w:marLeft w:val="0"/>
                                              <w:marRight w:val="0"/>
                                              <w:marTop w:val="0"/>
                                              <w:marBottom w:val="0"/>
                                              <w:divBdr>
                                                <w:top w:val="none" w:sz="0" w:space="0" w:color="auto"/>
                                                <w:left w:val="none" w:sz="0" w:space="0" w:color="auto"/>
                                                <w:bottom w:val="none" w:sz="0" w:space="0" w:color="auto"/>
                                                <w:right w:val="none" w:sz="0" w:space="0" w:color="auto"/>
                                              </w:divBdr>
                                            </w:div>
                                            <w:div w:id="1072120475">
                                              <w:marLeft w:val="0"/>
                                              <w:marRight w:val="0"/>
                                              <w:marTop w:val="0"/>
                                              <w:marBottom w:val="0"/>
                                              <w:divBdr>
                                                <w:top w:val="none" w:sz="0" w:space="0" w:color="auto"/>
                                                <w:left w:val="none" w:sz="0" w:space="0" w:color="auto"/>
                                                <w:bottom w:val="none" w:sz="0" w:space="0" w:color="auto"/>
                                                <w:right w:val="none" w:sz="0" w:space="0" w:color="auto"/>
                                              </w:divBdr>
                                              <w:divsChild>
                                                <w:div w:id="1273517077">
                                                  <w:marLeft w:val="0"/>
                                                  <w:marRight w:val="0"/>
                                                  <w:marTop w:val="0"/>
                                                  <w:marBottom w:val="0"/>
                                                  <w:divBdr>
                                                    <w:top w:val="none" w:sz="0" w:space="0" w:color="auto"/>
                                                    <w:left w:val="none" w:sz="0" w:space="0" w:color="auto"/>
                                                    <w:bottom w:val="none" w:sz="0" w:space="0" w:color="auto"/>
                                                    <w:right w:val="none" w:sz="0" w:space="0" w:color="auto"/>
                                                  </w:divBdr>
                                                  <w:divsChild>
                                                    <w:div w:id="1513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587660">
          <w:marLeft w:val="0"/>
          <w:marRight w:val="0"/>
          <w:marTop w:val="0"/>
          <w:marBottom w:val="0"/>
          <w:divBdr>
            <w:top w:val="none" w:sz="0" w:space="0" w:color="auto"/>
            <w:left w:val="none" w:sz="0" w:space="0" w:color="auto"/>
            <w:bottom w:val="none" w:sz="0" w:space="0" w:color="auto"/>
            <w:right w:val="none" w:sz="0" w:space="0" w:color="auto"/>
          </w:divBdr>
          <w:divsChild>
            <w:div w:id="1523934136">
              <w:marLeft w:val="0"/>
              <w:marRight w:val="0"/>
              <w:marTop w:val="0"/>
              <w:marBottom w:val="0"/>
              <w:divBdr>
                <w:top w:val="none" w:sz="0" w:space="0" w:color="auto"/>
                <w:left w:val="none" w:sz="0" w:space="0" w:color="auto"/>
                <w:bottom w:val="none" w:sz="0" w:space="0" w:color="auto"/>
                <w:right w:val="none" w:sz="0" w:space="0" w:color="auto"/>
              </w:divBdr>
              <w:divsChild>
                <w:div w:id="1428116682">
                  <w:marLeft w:val="0"/>
                  <w:marRight w:val="0"/>
                  <w:marTop w:val="0"/>
                  <w:marBottom w:val="0"/>
                  <w:divBdr>
                    <w:top w:val="none" w:sz="0" w:space="0" w:color="auto"/>
                    <w:left w:val="none" w:sz="0" w:space="0" w:color="auto"/>
                    <w:bottom w:val="none" w:sz="0" w:space="0" w:color="auto"/>
                    <w:right w:val="none" w:sz="0" w:space="0" w:color="auto"/>
                  </w:divBdr>
                  <w:divsChild>
                    <w:div w:id="944117277">
                      <w:marLeft w:val="0"/>
                      <w:marRight w:val="0"/>
                      <w:marTop w:val="0"/>
                      <w:marBottom w:val="0"/>
                      <w:divBdr>
                        <w:top w:val="none" w:sz="0" w:space="0" w:color="auto"/>
                        <w:left w:val="none" w:sz="0" w:space="0" w:color="auto"/>
                        <w:bottom w:val="none" w:sz="0" w:space="0" w:color="auto"/>
                        <w:right w:val="none" w:sz="0" w:space="0" w:color="auto"/>
                      </w:divBdr>
                      <w:divsChild>
                        <w:div w:id="19014193">
                          <w:marLeft w:val="0"/>
                          <w:marRight w:val="0"/>
                          <w:marTop w:val="0"/>
                          <w:marBottom w:val="0"/>
                          <w:divBdr>
                            <w:top w:val="none" w:sz="0" w:space="0" w:color="auto"/>
                            <w:left w:val="none" w:sz="0" w:space="0" w:color="auto"/>
                            <w:bottom w:val="none" w:sz="0" w:space="0" w:color="auto"/>
                            <w:right w:val="none" w:sz="0" w:space="0" w:color="auto"/>
                          </w:divBdr>
                          <w:divsChild>
                            <w:div w:id="1831211583">
                              <w:marLeft w:val="0"/>
                              <w:marRight w:val="0"/>
                              <w:marTop w:val="0"/>
                              <w:marBottom w:val="0"/>
                              <w:divBdr>
                                <w:top w:val="none" w:sz="0" w:space="0" w:color="auto"/>
                                <w:left w:val="none" w:sz="0" w:space="0" w:color="auto"/>
                                <w:bottom w:val="none" w:sz="0" w:space="0" w:color="auto"/>
                                <w:right w:val="none" w:sz="0" w:space="0" w:color="auto"/>
                              </w:divBdr>
                              <w:divsChild>
                                <w:div w:id="605428697">
                                  <w:marLeft w:val="0"/>
                                  <w:marRight w:val="0"/>
                                  <w:marTop w:val="0"/>
                                  <w:marBottom w:val="0"/>
                                  <w:divBdr>
                                    <w:top w:val="none" w:sz="0" w:space="0" w:color="auto"/>
                                    <w:left w:val="none" w:sz="0" w:space="0" w:color="auto"/>
                                    <w:bottom w:val="none" w:sz="0" w:space="0" w:color="auto"/>
                                    <w:right w:val="none" w:sz="0" w:space="0" w:color="auto"/>
                                  </w:divBdr>
                                  <w:divsChild>
                                    <w:div w:id="989287361">
                                      <w:marLeft w:val="0"/>
                                      <w:marRight w:val="0"/>
                                      <w:marTop w:val="0"/>
                                      <w:marBottom w:val="0"/>
                                      <w:divBdr>
                                        <w:top w:val="none" w:sz="0" w:space="0" w:color="auto"/>
                                        <w:left w:val="none" w:sz="0" w:space="0" w:color="auto"/>
                                        <w:bottom w:val="none" w:sz="0" w:space="0" w:color="auto"/>
                                        <w:right w:val="none" w:sz="0" w:space="0" w:color="auto"/>
                                      </w:divBdr>
                                      <w:divsChild>
                                        <w:div w:id="1969310687">
                                          <w:marLeft w:val="0"/>
                                          <w:marRight w:val="0"/>
                                          <w:marTop w:val="0"/>
                                          <w:marBottom w:val="0"/>
                                          <w:divBdr>
                                            <w:top w:val="none" w:sz="0" w:space="0" w:color="auto"/>
                                            <w:left w:val="none" w:sz="0" w:space="0" w:color="auto"/>
                                            <w:bottom w:val="none" w:sz="0" w:space="0" w:color="auto"/>
                                            <w:right w:val="none" w:sz="0" w:space="0" w:color="auto"/>
                                          </w:divBdr>
                                          <w:divsChild>
                                            <w:div w:id="13713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50736">
          <w:marLeft w:val="0"/>
          <w:marRight w:val="0"/>
          <w:marTop w:val="0"/>
          <w:marBottom w:val="0"/>
          <w:divBdr>
            <w:top w:val="none" w:sz="0" w:space="0" w:color="auto"/>
            <w:left w:val="none" w:sz="0" w:space="0" w:color="auto"/>
            <w:bottom w:val="none" w:sz="0" w:space="0" w:color="auto"/>
            <w:right w:val="none" w:sz="0" w:space="0" w:color="auto"/>
          </w:divBdr>
          <w:divsChild>
            <w:div w:id="107089881">
              <w:marLeft w:val="0"/>
              <w:marRight w:val="0"/>
              <w:marTop w:val="0"/>
              <w:marBottom w:val="0"/>
              <w:divBdr>
                <w:top w:val="none" w:sz="0" w:space="0" w:color="auto"/>
                <w:left w:val="none" w:sz="0" w:space="0" w:color="auto"/>
                <w:bottom w:val="none" w:sz="0" w:space="0" w:color="auto"/>
                <w:right w:val="none" w:sz="0" w:space="0" w:color="auto"/>
              </w:divBdr>
              <w:divsChild>
                <w:div w:id="36853990">
                  <w:marLeft w:val="0"/>
                  <w:marRight w:val="0"/>
                  <w:marTop w:val="0"/>
                  <w:marBottom w:val="0"/>
                  <w:divBdr>
                    <w:top w:val="none" w:sz="0" w:space="0" w:color="auto"/>
                    <w:left w:val="none" w:sz="0" w:space="0" w:color="auto"/>
                    <w:bottom w:val="none" w:sz="0" w:space="0" w:color="auto"/>
                    <w:right w:val="none" w:sz="0" w:space="0" w:color="auto"/>
                  </w:divBdr>
                  <w:divsChild>
                    <w:div w:id="1080833608">
                      <w:marLeft w:val="0"/>
                      <w:marRight w:val="0"/>
                      <w:marTop w:val="0"/>
                      <w:marBottom w:val="0"/>
                      <w:divBdr>
                        <w:top w:val="none" w:sz="0" w:space="0" w:color="auto"/>
                        <w:left w:val="none" w:sz="0" w:space="0" w:color="auto"/>
                        <w:bottom w:val="none" w:sz="0" w:space="0" w:color="auto"/>
                        <w:right w:val="none" w:sz="0" w:space="0" w:color="auto"/>
                      </w:divBdr>
                      <w:divsChild>
                        <w:div w:id="1428623313">
                          <w:marLeft w:val="0"/>
                          <w:marRight w:val="0"/>
                          <w:marTop w:val="0"/>
                          <w:marBottom w:val="0"/>
                          <w:divBdr>
                            <w:top w:val="none" w:sz="0" w:space="0" w:color="auto"/>
                            <w:left w:val="none" w:sz="0" w:space="0" w:color="auto"/>
                            <w:bottom w:val="none" w:sz="0" w:space="0" w:color="auto"/>
                            <w:right w:val="none" w:sz="0" w:space="0" w:color="auto"/>
                          </w:divBdr>
                          <w:divsChild>
                            <w:div w:id="153378254">
                              <w:marLeft w:val="0"/>
                              <w:marRight w:val="0"/>
                              <w:marTop w:val="0"/>
                              <w:marBottom w:val="0"/>
                              <w:divBdr>
                                <w:top w:val="none" w:sz="0" w:space="0" w:color="auto"/>
                                <w:left w:val="none" w:sz="0" w:space="0" w:color="auto"/>
                                <w:bottom w:val="none" w:sz="0" w:space="0" w:color="auto"/>
                                <w:right w:val="none" w:sz="0" w:space="0" w:color="auto"/>
                              </w:divBdr>
                              <w:divsChild>
                                <w:div w:id="1527598883">
                                  <w:marLeft w:val="0"/>
                                  <w:marRight w:val="0"/>
                                  <w:marTop w:val="0"/>
                                  <w:marBottom w:val="0"/>
                                  <w:divBdr>
                                    <w:top w:val="none" w:sz="0" w:space="0" w:color="auto"/>
                                    <w:left w:val="none" w:sz="0" w:space="0" w:color="auto"/>
                                    <w:bottom w:val="none" w:sz="0" w:space="0" w:color="auto"/>
                                    <w:right w:val="none" w:sz="0" w:space="0" w:color="auto"/>
                                  </w:divBdr>
                                  <w:divsChild>
                                    <w:div w:id="489904680">
                                      <w:marLeft w:val="0"/>
                                      <w:marRight w:val="0"/>
                                      <w:marTop w:val="0"/>
                                      <w:marBottom w:val="0"/>
                                      <w:divBdr>
                                        <w:top w:val="none" w:sz="0" w:space="0" w:color="auto"/>
                                        <w:left w:val="none" w:sz="0" w:space="0" w:color="auto"/>
                                        <w:bottom w:val="none" w:sz="0" w:space="0" w:color="auto"/>
                                        <w:right w:val="none" w:sz="0" w:space="0" w:color="auto"/>
                                      </w:divBdr>
                                      <w:divsChild>
                                        <w:div w:id="2012834999">
                                          <w:marLeft w:val="0"/>
                                          <w:marRight w:val="0"/>
                                          <w:marTop w:val="0"/>
                                          <w:marBottom w:val="0"/>
                                          <w:divBdr>
                                            <w:top w:val="none" w:sz="0" w:space="0" w:color="auto"/>
                                            <w:left w:val="none" w:sz="0" w:space="0" w:color="auto"/>
                                            <w:bottom w:val="none" w:sz="0" w:space="0" w:color="auto"/>
                                            <w:right w:val="none" w:sz="0" w:space="0" w:color="auto"/>
                                          </w:divBdr>
                                          <w:divsChild>
                                            <w:div w:id="347414885">
                                              <w:marLeft w:val="0"/>
                                              <w:marRight w:val="0"/>
                                              <w:marTop w:val="0"/>
                                              <w:marBottom w:val="0"/>
                                              <w:divBdr>
                                                <w:top w:val="none" w:sz="0" w:space="0" w:color="auto"/>
                                                <w:left w:val="none" w:sz="0" w:space="0" w:color="auto"/>
                                                <w:bottom w:val="none" w:sz="0" w:space="0" w:color="auto"/>
                                                <w:right w:val="none" w:sz="0" w:space="0" w:color="auto"/>
                                              </w:divBdr>
                                            </w:div>
                                            <w:div w:id="1822769821">
                                              <w:marLeft w:val="0"/>
                                              <w:marRight w:val="0"/>
                                              <w:marTop w:val="0"/>
                                              <w:marBottom w:val="0"/>
                                              <w:divBdr>
                                                <w:top w:val="none" w:sz="0" w:space="0" w:color="auto"/>
                                                <w:left w:val="none" w:sz="0" w:space="0" w:color="auto"/>
                                                <w:bottom w:val="none" w:sz="0" w:space="0" w:color="auto"/>
                                                <w:right w:val="none" w:sz="0" w:space="0" w:color="auto"/>
                                              </w:divBdr>
                                              <w:divsChild>
                                                <w:div w:id="881210538">
                                                  <w:marLeft w:val="0"/>
                                                  <w:marRight w:val="0"/>
                                                  <w:marTop w:val="0"/>
                                                  <w:marBottom w:val="0"/>
                                                  <w:divBdr>
                                                    <w:top w:val="none" w:sz="0" w:space="0" w:color="auto"/>
                                                    <w:left w:val="none" w:sz="0" w:space="0" w:color="auto"/>
                                                    <w:bottom w:val="none" w:sz="0" w:space="0" w:color="auto"/>
                                                    <w:right w:val="none" w:sz="0" w:space="0" w:color="auto"/>
                                                  </w:divBdr>
                                                  <w:divsChild>
                                                    <w:div w:id="6001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149">
                                              <w:marLeft w:val="0"/>
                                              <w:marRight w:val="0"/>
                                              <w:marTop w:val="0"/>
                                              <w:marBottom w:val="0"/>
                                              <w:divBdr>
                                                <w:top w:val="none" w:sz="0" w:space="0" w:color="auto"/>
                                                <w:left w:val="none" w:sz="0" w:space="0" w:color="auto"/>
                                                <w:bottom w:val="none" w:sz="0" w:space="0" w:color="auto"/>
                                                <w:right w:val="none" w:sz="0" w:space="0" w:color="auto"/>
                                              </w:divBdr>
                                            </w:div>
                                          </w:divsChild>
                                        </w:div>
                                        <w:div w:id="69735141">
                                          <w:marLeft w:val="0"/>
                                          <w:marRight w:val="0"/>
                                          <w:marTop w:val="0"/>
                                          <w:marBottom w:val="0"/>
                                          <w:divBdr>
                                            <w:top w:val="none" w:sz="0" w:space="0" w:color="auto"/>
                                            <w:left w:val="none" w:sz="0" w:space="0" w:color="auto"/>
                                            <w:bottom w:val="none" w:sz="0" w:space="0" w:color="auto"/>
                                            <w:right w:val="none" w:sz="0" w:space="0" w:color="auto"/>
                                          </w:divBdr>
                                          <w:divsChild>
                                            <w:div w:id="1529249004">
                                              <w:marLeft w:val="0"/>
                                              <w:marRight w:val="0"/>
                                              <w:marTop w:val="0"/>
                                              <w:marBottom w:val="0"/>
                                              <w:divBdr>
                                                <w:top w:val="none" w:sz="0" w:space="0" w:color="auto"/>
                                                <w:left w:val="none" w:sz="0" w:space="0" w:color="auto"/>
                                                <w:bottom w:val="none" w:sz="0" w:space="0" w:color="auto"/>
                                                <w:right w:val="none" w:sz="0" w:space="0" w:color="auto"/>
                                              </w:divBdr>
                                            </w:div>
                                            <w:div w:id="690305256">
                                              <w:marLeft w:val="0"/>
                                              <w:marRight w:val="0"/>
                                              <w:marTop w:val="0"/>
                                              <w:marBottom w:val="0"/>
                                              <w:divBdr>
                                                <w:top w:val="none" w:sz="0" w:space="0" w:color="auto"/>
                                                <w:left w:val="none" w:sz="0" w:space="0" w:color="auto"/>
                                                <w:bottom w:val="none" w:sz="0" w:space="0" w:color="auto"/>
                                                <w:right w:val="none" w:sz="0" w:space="0" w:color="auto"/>
                                              </w:divBdr>
                                              <w:divsChild>
                                                <w:div w:id="1495560978">
                                                  <w:marLeft w:val="0"/>
                                                  <w:marRight w:val="0"/>
                                                  <w:marTop w:val="0"/>
                                                  <w:marBottom w:val="0"/>
                                                  <w:divBdr>
                                                    <w:top w:val="none" w:sz="0" w:space="0" w:color="auto"/>
                                                    <w:left w:val="none" w:sz="0" w:space="0" w:color="auto"/>
                                                    <w:bottom w:val="none" w:sz="0" w:space="0" w:color="auto"/>
                                                    <w:right w:val="none" w:sz="0" w:space="0" w:color="auto"/>
                                                  </w:divBdr>
                                                  <w:divsChild>
                                                    <w:div w:id="2461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2415">
                                              <w:marLeft w:val="0"/>
                                              <w:marRight w:val="0"/>
                                              <w:marTop w:val="0"/>
                                              <w:marBottom w:val="0"/>
                                              <w:divBdr>
                                                <w:top w:val="none" w:sz="0" w:space="0" w:color="auto"/>
                                                <w:left w:val="none" w:sz="0" w:space="0" w:color="auto"/>
                                                <w:bottom w:val="none" w:sz="0" w:space="0" w:color="auto"/>
                                                <w:right w:val="none" w:sz="0" w:space="0" w:color="auto"/>
                                              </w:divBdr>
                                            </w:div>
                                          </w:divsChild>
                                        </w:div>
                                        <w:div w:id="1930699855">
                                          <w:marLeft w:val="0"/>
                                          <w:marRight w:val="0"/>
                                          <w:marTop w:val="0"/>
                                          <w:marBottom w:val="0"/>
                                          <w:divBdr>
                                            <w:top w:val="none" w:sz="0" w:space="0" w:color="auto"/>
                                            <w:left w:val="none" w:sz="0" w:space="0" w:color="auto"/>
                                            <w:bottom w:val="none" w:sz="0" w:space="0" w:color="auto"/>
                                            <w:right w:val="none" w:sz="0" w:space="0" w:color="auto"/>
                                          </w:divBdr>
                                          <w:divsChild>
                                            <w:div w:id="1680429126">
                                              <w:marLeft w:val="0"/>
                                              <w:marRight w:val="0"/>
                                              <w:marTop w:val="0"/>
                                              <w:marBottom w:val="0"/>
                                              <w:divBdr>
                                                <w:top w:val="none" w:sz="0" w:space="0" w:color="auto"/>
                                                <w:left w:val="none" w:sz="0" w:space="0" w:color="auto"/>
                                                <w:bottom w:val="none" w:sz="0" w:space="0" w:color="auto"/>
                                                <w:right w:val="none" w:sz="0" w:space="0" w:color="auto"/>
                                              </w:divBdr>
                                            </w:div>
                                            <w:div w:id="843395637">
                                              <w:marLeft w:val="0"/>
                                              <w:marRight w:val="0"/>
                                              <w:marTop w:val="0"/>
                                              <w:marBottom w:val="0"/>
                                              <w:divBdr>
                                                <w:top w:val="none" w:sz="0" w:space="0" w:color="auto"/>
                                                <w:left w:val="none" w:sz="0" w:space="0" w:color="auto"/>
                                                <w:bottom w:val="none" w:sz="0" w:space="0" w:color="auto"/>
                                                <w:right w:val="none" w:sz="0" w:space="0" w:color="auto"/>
                                              </w:divBdr>
                                              <w:divsChild>
                                                <w:div w:id="1102799260">
                                                  <w:marLeft w:val="0"/>
                                                  <w:marRight w:val="0"/>
                                                  <w:marTop w:val="0"/>
                                                  <w:marBottom w:val="0"/>
                                                  <w:divBdr>
                                                    <w:top w:val="none" w:sz="0" w:space="0" w:color="auto"/>
                                                    <w:left w:val="none" w:sz="0" w:space="0" w:color="auto"/>
                                                    <w:bottom w:val="none" w:sz="0" w:space="0" w:color="auto"/>
                                                    <w:right w:val="none" w:sz="0" w:space="0" w:color="auto"/>
                                                  </w:divBdr>
                                                  <w:divsChild>
                                                    <w:div w:id="457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338815">
          <w:marLeft w:val="0"/>
          <w:marRight w:val="0"/>
          <w:marTop w:val="0"/>
          <w:marBottom w:val="0"/>
          <w:divBdr>
            <w:top w:val="none" w:sz="0" w:space="0" w:color="auto"/>
            <w:left w:val="none" w:sz="0" w:space="0" w:color="auto"/>
            <w:bottom w:val="none" w:sz="0" w:space="0" w:color="auto"/>
            <w:right w:val="none" w:sz="0" w:space="0" w:color="auto"/>
          </w:divBdr>
          <w:divsChild>
            <w:div w:id="616985576">
              <w:marLeft w:val="0"/>
              <w:marRight w:val="0"/>
              <w:marTop w:val="0"/>
              <w:marBottom w:val="0"/>
              <w:divBdr>
                <w:top w:val="none" w:sz="0" w:space="0" w:color="auto"/>
                <w:left w:val="none" w:sz="0" w:space="0" w:color="auto"/>
                <w:bottom w:val="none" w:sz="0" w:space="0" w:color="auto"/>
                <w:right w:val="none" w:sz="0" w:space="0" w:color="auto"/>
              </w:divBdr>
              <w:divsChild>
                <w:div w:id="1573658654">
                  <w:marLeft w:val="0"/>
                  <w:marRight w:val="0"/>
                  <w:marTop w:val="0"/>
                  <w:marBottom w:val="0"/>
                  <w:divBdr>
                    <w:top w:val="none" w:sz="0" w:space="0" w:color="auto"/>
                    <w:left w:val="none" w:sz="0" w:space="0" w:color="auto"/>
                    <w:bottom w:val="none" w:sz="0" w:space="0" w:color="auto"/>
                    <w:right w:val="none" w:sz="0" w:space="0" w:color="auto"/>
                  </w:divBdr>
                  <w:divsChild>
                    <w:div w:id="403988923">
                      <w:marLeft w:val="0"/>
                      <w:marRight w:val="0"/>
                      <w:marTop w:val="0"/>
                      <w:marBottom w:val="0"/>
                      <w:divBdr>
                        <w:top w:val="none" w:sz="0" w:space="0" w:color="auto"/>
                        <w:left w:val="none" w:sz="0" w:space="0" w:color="auto"/>
                        <w:bottom w:val="none" w:sz="0" w:space="0" w:color="auto"/>
                        <w:right w:val="none" w:sz="0" w:space="0" w:color="auto"/>
                      </w:divBdr>
                      <w:divsChild>
                        <w:div w:id="1778258956">
                          <w:marLeft w:val="0"/>
                          <w:marRight w:val="0"/>
                          <w:marTop w:val="0"/>
                          <w:marBottom w:val="0"/>
                          <w:divBdr>
                            <w:top w:val="none" w:sz="0" w:space="0" w:color="auto"/>
                            <w:left w:val="none" w:sz="0" w:space="0" w:color="auto"/>
                            <w:bottom w:val="none" w:sz="0" w:space="0" w:color="auto"/>
                            <w:right w:val="none" w:sz="0" w:space="0" w:color="auto"/>
                          </w:divBdr>
                          <w:divsChild>
                            <w:div w:id="93526264">
                              <w:marLeft w:val="0"/>
                              <w:marRight w:val="0"/>
                              <w:marTop w:val="0"/>
                              <w:marBottom w:val="0"/>
                              <w:divBdr>
                                <w:top w:val="none" w:sz="0" w:space="0" w:color="auto"/>
                                <w:left w:val="none" w:sz="0" w:space="0" w:color="auto"/>
                                <w:bottom w:val="none" w:sz="0" w:space="0" w:color="auto"/>
                                <w:right w:val="none" w:sz="0" w:space="0" w:color="auto"/>
                              </w:divBdr>
                              <w:divsChild>
                                <w:div w:id="1235623274">
                                  <w:marLeft w:val="0"/>
                                  <w:marRight w:val="0"/>
                                  <w:marTop w:val="0"/>
                                  <w:marBottom w:val="0"/>
                                  <w:divBdr>
                                    <w:top w:val="none" w:sz="0" w:space="0" w:color="auto"/>
                                    <w:left w:val="none" w:sz="0" w:space="0" w:color="auto"/>
                                    <w:bottom w:val="none" w:sz="0" w:space="0" w:color="auto"/>
                                    <w:right w:val="none" w:sz="0" w:space="0" w:color="auto"/>
                                  </w:divBdr>
                                  <w:divsChild>
                                    <w:div w:id="702558654">
                                      <w:marLeft w:val="0"/>
                                      <w:marRight w:val="0"/>
                                      <w:marTop w:val="0"/>
                                      <w:marBottom w:val="0"/>
                                      <w:divBdr>
                                        <w:top w:val="none" w:sz="0" w:space="0" w:color="auto"/>
                                        <w:left w:val="none" w:sz="0" w:space="0" w:color="auto"/>
                                        <w:bottom w:val="none" w:sz="0" w:space="0" w:color="auto"/>
                                        <w:right w:val="none" w:sz="0" w:space="0" w:color="auto"/>
                                      </w:divBdr>
                                      <w:divsChild>
                                        <w:div w:id="408774077">
                                          <w:marLeft w:val="0"/>
                                          <w:marRight w:val="0"/>
                                          <w:marTop w:val="0"/>
                                          <w:marBottom w:val="0"/>
                                          <w:divBdr>
                                            <w:top w:val="none" w:sz="0" w:space="0" w:color="auto"/>
                                            <w:left w:val="none" w:sz="0" w:space="0" w:color="auto"/>
                                            <w:bottom w:val="none" w:sz="0" w:space="0" w:color="auto"/>
                                            <w:right w:val="none" w:sz="0" w:space="0" w:color="auto"/>
                                          </w:divBdr>
                                          <w:divsChild>
                                            <w:div w:id="16302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359485">
          <w:marLeft w:val="0"/>
          <w:marRight w:val="0"/>
          <w:marTop w:val="0"/>
          <w:marBottom w:val="0"/>
          <w:divBdr>
            <w:top w:val="none" w:sz="0" w:space="0" w:color="auto"/>
            <w:left w:val="none" w:sz="0" w:space="0" w:color="auto"/>
            <w:bottom w:val="none" w:sz="0" w:space="0" w:color="auto"/>
            <w:right w:val="none" w:sz="0" w:space="0" w:color="auto"/>
          </w:divBdr>
          <w:divsChild>
            <w:div w:id="1543133128">
              <w:marLeft w:val="0"/>
              <w:marRight w:val="0"/>
              <w:marTop w:val="0"/>
              <w:marBottom w:val="0"/>
              <w:divBdr>
                <w:top w:val="none" w:sz="0" w:space="0" w:color="auto"/>
                <w:left w:val="none" w:sz="0" w:space="0" w:color="auto"/>
                <w:bottom w:val="none" w:sz="0" w:space="0" w:color="auto"/>
                <w:right w:val="none" w:sz="0" w:space="0" w:color="auto"/>
              </w:divBdr>
              <w:divsChild>
                <w:div w:id="235214285">
                  <w:marLeft w:val="0"/>
                  <w:marRight w:val="0"/>
                  <w:marTop w:val="0"/>
                  <w:marBottom w:val="0"/>
                  <w:divBdr>
                    <w:top w:val="none" w:sz="0" w:space="0" w:color="auto"/>
                    <w:left w:val="none" w:sz="0" w:space="0" w:color="auto"/>
                    <w:bottom w:val="none" w:sz="0" w:space="0" w:color="auto"/>
                    <w:right w:val="none" w:sz="0" w:space="0" w:color="auto"/>
                  </w:divBdr>
                  <w:divsChild>
                    <w:div w:id="630090997">
                      <w:marLeft w:val="0"/>
                      <w:marRight w:val="0"/>
                      <w:marTop w:val="0"/>
                      <w:marBottom w:val="0"/>
                      <w:divBdr>
                        <w:top w:val="none" w:sz="0" w:space="0" w:color="auto"/>
                        <w:left w:val="none" w:sz="0" w:space="0" w:color="auto"/>
                        <w:bottom w:val="none" w:sz="0" w:space="0" w:color="auto"/>
                        <w:right w:val="none" w:sz="0" w:space="0" w:color="auto"/>
                      </w:divBdr>
                      <w:divsChild>
                        <w:div w:id="412357981">
                          <w:marLeft w:val="0"/>
                          <w:marRight w:val="0"/>
                          <w:marTop w:val="0"/>
                          <w:marBottom w:val="0"/>
                          <w:divBdr>
                            <w:top w:val="none" w:sz="0" w:space="0" w:color="auto"/>
                            <w:left w:val="none" w:sz="0" w:space="0" w:color="auto"/>
                            <w:bottom w:val="none" w:sz="0" w:space="0" w:color="auto"/>
                            <w:right w:val="none" w:sz="0" w:space="0" w:color="auto"/>
                          </w:divBdr>
                          <w:divsChild>
                            <w:div w:id="169181133">
                              <w:marLeft w:val="0"/>
                              <w:marRight w:val="0"/>
                              <w:marTop w:val="0"/>
                              <w:marBottom w:val="0"/>
                              <w:divBdr>
                                <w:top w:val="none" w:sz="0" w:space="0" w:color="auto"/>
                                <w:left w:val="none" w:sz="0" w:space="0" w:color="auto"/>
                                <w:bottom w:val="none" w:sz="0" w:space="0" w:color="auto"/>
                                <w:right w:val="none" w:sz="0" w:space="0" w:color="auto"/>
                              </w:divBdr>
                              <w:divsChild>
                                <w:div w:id="704714804">
                                  <w:marLeft w:val="0"/>
                                  <w:marRight w:val="0"/>
                                  <w:marTop w:val="0"/>
                                  <w:marBottom w:val="0"/>
                                  <w:divBdr>
                                    <w:top w:val="none" w:sz="0" w:space="0" w:color="auto"/>
                                    <w:left w:val="none" w:sz="0" w:space="0" w:color="auto"/>
                                    <w:bottom w:val="none" w:sz="0" w:space="0" w:color="auto"/>
                                    <w:right w:val="none" w:sz="0" w:space="0" w:color="auto"/>
                                  </w:divBdr>
                                  <w:divsChild>
                                    <w:div w:id="1408189579">
                                      <w:marLeft w:val="0"/>
                                      <w:marRight w:val="0"/>
                                      <w:marTop w:val="0"/>
                                      <w:marBottom w:val="0"/>
                                      <w:divBdr>
                                        <w:top w:val="none" w:sz="0" w:space="0" w:color="auto"/>
                                        <w:left w:val="none" w:sz="0" w:space="0" w:color="auto"/>
                                        <w:bottom w:val="none" w:sz="0" w:space="0" w:color="auto"/>
                                        <w:right w:val="none" w:sz="0" w:space="0" w:color="auto"/>
                                      </w:divBdr>
                                      <w:divsChild>
                                        <w:div w:id="820577914">
                                          <w:marLeft w:val="0"/>
                                          <w:marRight w:val="0"/>
                                          <w:marTop w:val="0"/>
                                          <w:marBottom w:val="0"/>
                                          <w:divBdr>
                                            <w:top w:val="none" w:sz="0" w:space="0" w:color="auto"/>
                                            <w:left w:val="none" w:sz="0" w:space="0" w:color="auto"/>
                                            <w:bottom w:val="none" w:sz="0" w:space="0" w:color="auto"/>
                                            <w:right w:val="none" w:sz="0" w:space="0" w:color="auto"/>
                                          </w:divBdr>
                                          <w:divsChild>
                                            <w:div w:id="1749036193">
                                              <w:marLeft w:val="0"/>
                                              <w:marRight w:val="0"/>
                                              <w:marTop w:val="0"/>
                                              <w:marBottom w:val="0"/>
                                              <w:divBdr>
                                                <w:top w:val="none" w:sz="0" w:space="0" w:color="auto"/>
                                                <w:left w:val="none" w:sz="0" w:space="0" w:color="auto"/>
                                                <w:bottom w:val="none" w:sz="0" w:space="0" w:color="auto"/>
                                                <w:right w:val="none" w:sz="0" w:space="0" w:color="auto"/>
                                              </w:divBdr>
                                            </w:div>
                                          </w:divsChild>
                                        </w:div>
                                        <w:div w:id="1267734772">
                                          <w:marLeft w:val="0"/>
                                          <w:marRight w:val="0"/>
                                          <w:marTop w:val="0"/>
                                          <w:marBottom w:val="0"/>
                                          <w:divBdr>
                                            <w:top w:val="none" w:sz="0" w:space="0" w:color="auto"/>
                                            <w:left w:val="none" w:sz="0" w:space="0" w:color="auto"/>
                                            <w:bottom w:val="none" w:sz="0" w:space="0" w:color="auto"/>
                                            <w:right w:val="none" w:sz="0" w:space="0" w:color="auto"/>
                                          </w:divBdr>
                                          <w:divsChild>
                                            <w:div w:id="930285664">
                                              <w:marLeft w:val="0"/>
                                              <w:marRight w:val="0"/>
                                              <w:marTop w:val="0"/>
                                              <w:marBottom w:val="0"/>
                                              <w:divBdr>
                                                <w:top w:val="none" w:sz="0" w:space="0" w:color="auto"/>
                                                <w:left w:val="none" w:sz="0" w:space="0" w:color="auto"/>
                                                <w:bottom w:val="none" w:sz="0" w:space="0" w:color="auto"/>
                                                <w:right w:val="none" w:sz="0" w:space="0" w:color="auto"/>
                                              </w:divBdr>
                                            </w:div>
                                            <w:div w:id="169831845">
                                              <w:marLeft w:val="0"/>
                                              <w:marRight w:val="0"/>
                                              <w:marTop w:val="0"/>
                                              <w:marBottom w:val="0"/>
                                              <w:divBdr>
                                                <w:top w:val="none" w:sz="0" w:space="0" w:color="auto"/>
                                                <w:left w:val="none" w:sz="0" w:space="0" w:color="auto"/>
                                                <w:bottom w:val="none" w:sz="0" w:space="0" w:color="auto"/>
                                                <w:right w:val="none" w:sz="0" w:space="0" w:color="auto"/>
                                              </w:divBdr>
                                              <w:divsChild>
                                                <w:div w:id="1860047914">
                                                  <w:marLeft w:val="0"/>
                                                  <w:marRight w:val="0"/>
                                                  <w:marTop w:val="0"/>
                                                  <w:marBottom w:val="0"/>
                                                  <w:divBdr>
                                                    <w:top w:val="none" w:sz="0" w:space="0" w:color="auto"/>
                                                    <w:left w:val="none" w:sz="0" w:space="0" w:color="auto"/>
                                                    <w:bottom w:val="none" w:sz="0" w:space="0" w:color="auto"/>
                                                    <w:right w:val="none" w:sz="0" w:space="0" w:color="auto"/>
                                                  </w:divBdr>
                                                  <w:divsChild>
                                                    <w:div w:id="1125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651576">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71883564">
                  <w:marLeft w:val="0"/>
                  <w:marRight w:val="0"/>
                  <w:marTop w:val="0"/>
                  <w:marBottom w:val="0"/>
                  <w:divBdr>
                    <w:top w:val="none" w:sz="0" w:space="0" w:color="auto"/>
                    <w:left w:val="none" w:sz="0" w:space="0" w:color="auto"/>
                    <w:bottom w:val="none" w:sz="0" w:space="0" w:color="auto"/>
                    <w:right w:val="none" w:sz="0" w:space="0" w:color="auto"/>
                  </w:divBdr>
                  <w:divsChild>
                    <w:div w:id="1641300569">
                      <w:marLeft w:val="0"/>
                      <w:marRight w:val="0"/>
                      <w:marTop w:val="0"/>
                      <w:marBottom w:val="0"/>
                      <w:divBdr>
                        <w:top w:val="none" w:sz="0" w:space="0" w:color="auto"/>
                        <w:left w:val="none" w:sz="0" w:space="0" w:color="auto"/>
                        <w:bottom w:val="none" w:sz="0" w:space="0" w:color="auto"/>
                        <w:right w:val="none" w:sz="0" w:space="0" w:color="auto"/>
                      </w:divBdr>
                      <w:divsChild>
                        <w:div w:id="1059091766">
                          <w:marLeft w:val="0"/>
                          <w:marRight w:val="0"/>
                          <w:marTop w:val="0"/>
                          <w:marBottom w:val="0"/>
                          <w:divBdr>
                            <w:top w:val="none" w:sz="0" w:space="0" w:color="auto"/>
                            <w:left w:val="none" w:sz="0" w:space="0" w:color="auto"/>
                            <w:bottom w:val="none" w:sz="0" w:space="0" w:color="auto"/>
                            <w:right w:val="none" w:sz="0" w:space="0" w:color="auto"/>
                          </w:divBdr>
                          <w:divsChild>
                            <w:div w:id="1354720905">
                              <w:marLeft w:val="0"/>
                              <w:marRight w:val="0"/>
                              <w:marTop w:val="0"/>
                              <w:marBottom w:val="0"/>
                              <w:divBdr>
                                <w:top w:val="none" w:sz="0" w:space="0" w:color="auto"/>
                                <w:left w:val="none" w:sz="0" w:space="0" w:color="auto"/>
                                <w:bottom w:val="none" w:sz="0" w:space="0" w:color="auto"/>
                                <w:right w:val="none" w:sz="0" w:space="0" w:color="auto"/>
                              </w:divBdr>
                              <w:divsChild>
                                <w:div w:id="892622879">
                                  <w:marLeft w:val="0"/>
                                  <w:marRight w:val="0"/>
                                  <w:marTop w:val="0"/>
                                  <w:marBottom w:val="0"/>
                                  <w:divBdr>
                                    <w:top w:val="none" w:sz="0" w:space="0" w:color="auto"/>
                                    <w:left w:val="none" w:sz="0" w:space="0" w:color="auto"/>
                                    <w:bottom w:val="none" w:sz="0" w:space="0" w:color="auto"/>
                                    <w:right w:val="none" w:sz="0" w:space="0" w:color="auto"/>
                                  </w:divBdr>
                                  <w:divsChild>
                                    <w:div w:id="1610625145">
                                      <w:marLeft w:val="0"/>
                                      <w:marRight w:val="0"/>
                                      <w:marTop w:val="0"/>
                                      <w:marBottom w:val="0"/>
                                      <w:divBdr>
                                        <w:top w:val="none" w:sz="0" w:space="0" w:color="auto"/>
                                        <w:left w:val="none" w:sz="0" w:space="0" w:color="auto"/>
                                        <w:bottom w:val="none" w:sz="0" w:space="0" w:color="auto"/>
                                        <w:right w:val="none" w:sz="0" w:space="0" w:color="auto"/>
                                      </w:divBdr>
                                      <w:divsChild>
                                        <w:div w:id="1564952547">
                                          <w:marLeft w:val="0"/>
                                          <w:marRight w:val="0"/>
                                          <w:marTop w:val="0"/>
                                          <w:marBottom w:val="0"/>
                                          <w:divBdr>
                                            <w:top w:val="none" w:sz="0" w:space="0" w:color="auto"/>
                                            <w:left w:val="none" w:sz="0" w:space="0" w:color="auto"/>
                                            <w:bottom w:val="none" w:sz="0" w:space="0" w:color="auto"/>
                                            <w:right w:val="none" w:sz="0" w:space="0" w:color="auto"/>
                                          </w:divBdr>
                                          <w:divsChild>
                                            <w:div w:id="659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81719">
                          <w:marLeft w:val="0"/>
                          <w:marRight w:val="0"/>
                          <w:marTop w:val="0"/>
                          <w:marBottom w:val="0"/>
                          <w:divBdr>
                            <w:top w:val="none" w:sz="0" w:space="0" w:color="auto"/>
                            <w:left w:val="none" w:sz="0" w:space="0" w:color="auto"/>
                            <w:bottom w:val="none" w:sz="0" w:space="0" w:color="auto"/>
                            <w:right w:val="none" w:sz="0" w:space="0" w:color="auto"/>
                          </w:divBdr>
                          <w:divsChild>
                            <w:div w:id="934631112">
                              <w:marLeft w:val="0"/>
                              <w:marRight w:val="0"/>
                              <w:marTop w:val="0"/>
                              <w:marBottom w:val="0"/>
                              <w:divBdr>
                                <w:top w:val="none" w:sz="0" w:space="0" w:color="auto"/>
                                <w:left w:val="none" w:sz="0" w:space="0" w:color="auto"/>
                                <w:bottom w:val="none" w:sz="0" w:space="0" w:color="auto"/>
                                <w:right w:val="none" w:sz="0" w:space="0" w:color="auto"/>
                              </w:divBdr>
                              <w:divsChild>
                                <w:div w:id="791901077">
                                  <w:marLeft w:val="0"/>
                                  <w:marRight w:val="0"/>
                                  <w:marTop w:val="0"/>
                                  <w:marBottom w:val="0"/>
                                  <w:divBdr>
                                    <w:top w:val="none" w:sz="0" w:space="0" w:color="auto"/>
                                    <w:left w:val="none" w:sz="0" w:space="0" w:color="auto"/>
                                    <w:bottom w:val="none" w:sz="0" w:space="0" w:color="auto"/>
                                    <w:right w:val="none" w:sz="0" w:space="0" w:color="auto"/>
                                  </w:divBdr>
                                  <w:divsChild>
                                    <w:div w:id="8245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708493">
          <w:marLeft w:val="0"/>
          <w:marRight w:val="0"/>
          <w:marTop w:val="0"/>
          <w:marBottom w:val="0"/>
          <w:divBdr>
            <w:top w:val="none" w:sz="0" w:space="0" w:color="auto"/>
            <w:left w:val="none" w:sz="0" w:space="0" w:color="auto"/>
            <w:bottom w:val="none" w:sz="0" w:space="0" w:color="auto"/>
            <w:right w:val="none" w:sz="0" w:space="0" w:color="auto"/>
          </w:divBdr>
          <w:divsChild>
            <w:div w:id="552693629">
              <w:marLeft w:val="0"/>
              <w:marRight w:val="0"/>
              <w:marTop w:val="0"/>
              <w:marBottom w:val="0"/>
              <w:divBdr>
                <w:top w:val="none" w:sz="0" w:space="0" w:color="auto"/>
                <w:left w:val="none" w:sz="0" w:space="0" w:color="auto"/>
                <w:bottom w:val="none" w:sz="0" w:space="0" w:color="auto"/>
                <w:right w:val="none" w:sz="0" w:space="0" w:color="auto"/>
              </w:divBdr>
              <w:divsChild>
                <w:div w:id="1864129563">
                  <w:marLeft w:val="0"/>
                  <w:marRight w:val="0"/>
                  <w:marTop w:val="0"/>
                  <w:marBottom w:val="0"/>
                  <w:divBdr>
                    <w:top w:val="none" w:sz="0" w:space="0" w:color="auto"/>
                    <w:left w:val="none" w:sz="0" w:space="0" w:color="auto"/>
                    <w:bottom w:val="none" w:sz="0" w:space="0" w:color="auto"/>
                    <w:right w:val="none" w:sz="0" w:space="0" w:color="auto"/>
                  </w:divBdr>
                  <w:divsChild>
                    <w:div w:id="352344553">
                      <w:marLeft w:val="0"/>
                      <w:marRight w:val="0"/>
                      <w:marTop w:val="0"/>
                      <w:marBottom w:val="0"/>
                      <w:divBdr>
                        <w:top w:val="none" w:sz="0" w:space="0" w:color="auto"/>
                        <w:left w:val="none" w:sz="0" w:space="0" w:color="auto"/>
                        <w:bottom w:val="none" w:sz="0" w:space="0" w:color="auto"/>
                        <w:right w:val="none" w:sz="0" w:space="0" w:color="auto"/>
                      </w:divBdr>
                      <w:divsChild>
                        <w:div w:id="859702908">
                          <w:marLeft w:val="0"/>
                          <w:marRight w:val="0"/>
                          <w:marTop w:val="0"/>
                          <w:marBottom w:val="0"/>
                          <w:divBdr>
                            <w:top w:val="none" w:sz="0" w:space="0" w:color="auto"/>
                            <w:left w:val="none" w:sz="0" w:space="0" w:color="auto"/>
                            <w:bottom w:val="none" w:sz="0" w:space="0" w:color="auto"/>
                            <w:right w:val="none" w:sz="0" w:space="0" w:color="auto"/>
                          </w:divBdr>
                          <w:divsChild>
                            <w:div w:id="1867518518">
                              <w:marLeft w:val="0"/>
                              <w:marRight w:val="0"/>
                              <w:marTop w:val="0"/>
                              <w:marBottom w:val="0"/>
                              <w:divBdr>
                                <w:top w:val="none" w:sz="0" w:space="0" w:color="auto"/>
                                <w:left w:val="none" w:sz="0" w:space="0" w:color="auto"/>
                                <w:bottom w:val="none" w:sz="0" w:space="0" w:color="auto"/>
                                <w:right w:val="none" w:sz="0" w:space="0" w:color="auto"/>
                              </w:divBdr>
                              <w:divsChild>
                                <w:div w:id="2066831389">
                                  <w:marLeft w:val="0"/>
                                  <w:marRight w:val="0"/>
                                  <w:marTop w:val="0"/>
                                  <w:marBottom w:val="0"/>
                                  <w:divBdr>
                                    <w:top w:val="none" w:sz="0" w:space="0" w:color="auto"/>
                                    <w:left w:val="none" w:sz="0" w:space="0" w:color="auto"/>
                                    <w:bottom w:val="none" w:sz="0" w:space="0" w:color="auto"/>
                                    <w:right w:val="none" w:sz="0" w:space="0" w:color="auto"/>
                                  </w:divBdr>
                                  <w:divsChild>
                                    <w:div w:id="702440685">
                                      <w:marLeft w:val="0"/>
                                      <w:marRight w:val="0"/>
                                      <w:marTop w:val="0"/>
                                      <w:marBottom w:val="0"/>
                                      <w:divBdr>
                                        <w:top w:val="none" w:sz="0" w:space="0" w:color="auto"/>
                                        <w:left w:val="none" w:sz="0" w:space="0" w:color="auto"/>
                                        <w:bottom w:val="none" w:sz="0" w:space="0" w:color="auto"/>
                                        <w:right w:val="none" w:sz="0" w:space="0" w:color="auto"/>
                                      </w:divBdr>
                                      <w:divsChild>
                                        <w:div w:id="1310551820">
                                          <w:marLeft w:val="0"/>
                                          <w:marRight w:val="0"/>
                                          <w:marTop w:val="0"/>
                                          <w:marBottom w:val="0"/>
                                          <w:divBdr>
                                            <w:top w:val="none" w:sz="0" w:space="0" w:color="auto"/>
                                            <w:left w:val="none" w:sz="0" w:space="0" w:color="auto"/>
                                            <w:bottom w:val="none" w:sz="0" w:space="0" w:color="auto"/>
                                            <w:right w:val="none" w:sz="0" w:space="0" w:color="auto"/>
                                          </w:divBdr>
                                          <w:divsChild>
                                            <w:div w:id="898975704">
                                              <w:marLeft w:val="0"/>
                                              <w:marRight w:val="0"/>
                                              <w:marTop w:val="0"/>
                                              <w:marBottom w:val="0"/>
                                              <w:divBdr>
                                                <w:top w:val="none" w:sz="0" w:space="0" w:color="auto"/>
                                                <w:left w:val="none" w:sz="0" w:space="0" w:color="auto"/>
                                                <w:bottom w:val="none" w:sz="0" w:space="0" w:color="auto"/>
                                                <w:right w:val="none" w:sz="0" w:space="0" w:color="auto"/>
                                              </w:divBdr>
                                            </w:div>
                                          </w:divsChild>
                                        </w:div>
                                        <w:div w:id="254481356">
                                          <w:marLeft w:val="0"/>
                                          <w:marRight w:val="0"/>
                                          <w:marTop w:val="0"/>
                                          <w:marBottom w:val="0"/>
                                          <w:divBdr>
                                            <w:top w:val="none" w:sz="0" w:space="0" w:color="auto"/>
                                            <w:left w:val="none" w:sz="0" w:space="0" w:color="auto"/>
                                            <w:bottom w:val="none" w:sz="0" w:space="0" w:color="auto"/>
                                            <w:right w:val="none" w:sz="0" w:space="0" w:color="auto"/>
                                          </w:divBdr>
                                          <w:divsChild>
                                            <w:div w:id="139613760">
                                              <w:marLeft w:val="0"/>
                                              <w:marRight w:val="0"/>
                                              <w:marTop w:val="0"/>
                                              <w:marBottom w:val="0"/>
                                              <w:divBdr>
                                                <w:top w:val="none" w:sz="0" w:space="0" w:color="auto"/>
                                                <w:left w:val="none" w:sz="0" w:space="0" w:color="auto"/>
                                                <w:bottom w:val="none" w:sz="0" w:space="0" w:color="auto"/>
                                                <w:right w:val="none" w:sz="0" w:space="0" w:color="auto"/>
                                              </w:divBdr>
                                            </w:div>
                                            <w:div w:id="635918990">
                                              <w:marLeft w:val="0"/>
                                              <w:marRight w:val="0"/>
                                              <w:marTop w:val="0"/>
                                              <w:marBottom w:val="0"/>
                                              <w:divBdr>
                                                <w:top w:val="none" w:sz="0" w:space="0" w:color="auto"/>
                                                <w:left w:val="none" w:sz="0" w:space="0" w:color="auto"/>
                                                <w:bottom w:val="none" w:sz="0" w:space="0" w:color="auto"/>
                                                <w:right w:val="none" w:sz="0" w:space="0" w:color="auto"/>
                                              </w:divBdr>
                                              <w:divsChild>
                                                <w:div w:id="610169081">
                                                  <w:marLeft w:val="0"/>
                                                  <w:marRight w:val="0"/>
                                                  <w:marTop w:val="0"/>
                                                  <w:marBottom w:val="0"/>
                                                  <w:divBdr>
                                                    <w:top w:val="none" w:sz="0" w:space="0" w:color="auto"/>
                                                    <w:left w:val="none" w:sz="0" w:space="0" w:color="auto"/>
                                                    <w:bottom w:val="none" w:sz="0" w:space="0" w:color="auto"/>
                                                    <w:right w:val="none" w:sz="0" w:space="0" w:color="auto"/>
                                                  </w:divBdr>
                                                  <w:divsChild>
                                                    <w:div w:id="1795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950396">
                          <w:marLeft w:val="0"/>
                          <w:marRight w:val="0"/>
                          <w:marTop w:val="0"/>
                          <w:marBottom w:val="0"/>
                          <w:divBdr>
                            <w:top w:val="none" w:sz="0" w:space="0" w:color="auto"/>
                            <w:left w:val="none" w:sz="0" w:space="0" w:color="auto"/>
                            <w:bottom w:val="none" w:sz="0" w:space="0" w:color="auto"/>
                            <w:right w:val="none" w:sz="0" w:space="0" w:color="auto"/>
                          </w:divBdr>
                          <w:divsChild>
                            <w:div w:id="1950045724">
                              <w:marLeft w:val="0"/>
                              <w:marRight w:val="0"/>
                              <w:marTop w:val="0"/>
                              <w:marBottom w:val="0"/>
                              <w:divBdr>
                                <w:top w:val="none" w:sz="0" w:space="0" w:color="auto"/>
                                <w:left w:val="none" w:sz="0" w:space="0" w:color="auto"/>
                                <w:bottom w:val="none" w:sz="0" w:space="0" w:color="auto"/>
                                <w:right w:val="none" w:sz="0" w:space="0" w:color="auto"/>
                              </w:divBdr>
                              <w:divsChild>
                                <w:div w:id="1111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389711">
          <w:marLeft w:val="0"/>
          <w:marRight w:val="0"/>
          <w:marTop w:val="0"/>
          <w:marBottom w:val="0"/>
          <w:divBdr>
            <w:top w:val="none" w:sz="0" w:space="0" w:color="auto"/>
            <w:left w:val="none" w:sz="0" w:space="0" w:color="auto"/>
            <w:bottom w:val="none" w:sz="0" w:space="0" w:color="auto"/>
            <w:right w:val="none" w:sz="0" w:space="0" w:color="auto"/>
          </w:divBdr>
          <w:divsChild>
            <w:div w:id="2008241408">
              <w:marLeft w:val="0"/>
              <w:marRight w:val="0"/>
              <w:marTop w:val="0"/>
              <w:marBottom w:val="0"/>
              <w:divBdr>
                <w:top w:val="none" w:sz="0" w:space="0" w:color="auto"/>
                <w:left w:val="none" w:sz="0" w:space="0" w:color="auto"/>
                <w:bottom w:val="none" w:sz="0" w:space="0" w:color="auto"/>
                <w:right w:val="none" w:sz="0" w:space="0" w:color="auto"/>
              </w:divBdr>
              <w:divsChild>
                <w:div w:id="841702890">
                  <w:marLeft w:val="0"/>
                  <w:marRight w:val="0"/>
                  <w:marTop w:val="0"/>
                  <w:marBottom w:val="0"/>
                  <w:divBdr>
                    <w:top w:val="none" w:sz="0" w:space="0" w:color="auto"/>
                    <w:left w:val="none" w:sz="0" w:space="0" w:color="auto"/>
                    <w:bottom w:val="none" w:sz="0" w:space="0" w:color="auto"/>
                    <w:right w:val="none" w:sz="0" w:space="0" w:color="auto"/>
                  </w:divBdr>
                  <w:divsChild>
                    <w:div w:id="2126149989">
                      <w:marLeft w:val="0"/>
                      <w:marRight w:val="0"/>
                      <w:marTop w:val="0"/>
                      <w:marBottom w:val="0"/>
                      <w:divBdr>
                        <w:top w:val="none" w:sz="0" w:space="0" w:color="auto"/>
                        <w:left w:val="none" w:sz="0" w:space="0" w:color="auto"/>
                        <w:bottom w:val="none" w:sz="0" w:space="0" w:color="auto"/>
                        <w:right w:val="none" w:sz="0" w:space="0" w:color="auto"/>
                      </w:divBdr>
                      <w:divsChild>
                        <w:div w:id="240023437">
                          <w:marLeft w:val="0"/>
                          <w:marRight w:val="0"/>
                          <w:marTop w:val="0"/>
                          <w:marBottom w:val="0"/>
                          <w:divBdr>
                            <w:top w:val="none" w:sz="0" w:space="0" w:color="auto"/>
                            <w:left w:val="none" w:sz="0" w:space="0" w:color="auto"/>
                            <w:bottom w:val="none" w:sz="0" w:space="0" w:color="auto"/>
                            <w:right w:val="none" w:sz="0" w:space="0" w:color="auto"/>
                          </w:divBdr>
                          <w:divsChild>
                            <w:div w:id="721710585">
                              <w:marLeft w:val="0"/>
                              <w:marRight w:val="0"/>
                              <w:marTop w:val="0"/>
                              <w:marBottom w:val="0"/>
                              <w:divBdr>
                                <w:top w:val="none" w:sz="0" w:space="0" w:color="auto"/>
                                <w:left w:val="none" w:sz="0" w:space="0" w:color="auto"/>
                                <w:bottom w:val="none" w:sz="0" w:space="0" w:color="auto"/>
                                <w:right w:val="none" w:sz="0" w:space="0" w:color="auto"/>
                              </w:divBdr>
                              <w:divsChild>
                                <w:div w:id="1165432674">
                                  <w:marLeft w:val="0"/>
                                  <w:marRight w:val="0"/>
                                  <w:marTop w:val="0"/>
                                  <w:marBottom w:val="0"/>
                                  <w:divBdr>
                                    <w:top w:val="none" w:sz="0" w:space="0" w:color="auto"/>
                                    <w:left w:val="none" w:sz="0" w:space="0" w:color="auto"/>
                                    <w:bottom w:val="none" w:sz="0" w:space="0" w:color="auto"/>
                                    <w:right w:val="none" w:sz="0" w:space="0" w:color="auto"/>
                                  </w:divBdr>
                                  <w:divsChild>
                                    <w:div w:id="636186710">
                                      <w:marLeft w:val="0"/>
                                      <w:marRight w:val="0"/>
                                      <w:marTop w:val="0"/>
                                      <w:marBottom w:val="0"/>
                                      <w:divBdr>
                                        <w:top w:val="none" w:sz="0" w:space="0" w:color="auto"/>
                                        <w:left w:val="none" w:sz="0" w:space="0" w:color="auto"/>
                                        <w:bottom w:val="none" w:sz="0" w:space="0" w:color="auto"/>
                                        <w:right w:val="none" w:sz="0" w:space="0" w:color="auto"/>
                                      </w:divBdr>
                                      <w:divsChild>
                                        <w:div w:id="902375581">
                                          <w:marLeft w:val="0"/>
                                          <w:marRight w:val="0"/>
                                          <w:marTop w:val="0"/>
                                          <w:marBottom w:val="0"/>
                                          <w:divBdr>
                                            <w:top w:val="none" w:sz="0" w:space="0" w:color="auto"/>
                                            <w:left w:val="none" w:sz="0" w:space="0" w:color="auto"/>
                                            <w:bottom w:val="none" w:sz="0" w:space="0" w:color="auto"/>
                                            <w:right w:val="none" w:sz="0" w:space="0" w:color="auto"/>
                                          </w:divBdr>
                                          <w:divsChild>
                                            <w:div w:id="13706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958949">
          <w:marLeft w:val="0"/>
          <w:marRight w:val="0"/>
          <w:marTop w:val="0"/>
          <w:marBottom w:val="0"/>
          <w:divBdr>
            <w:top w:val="none" w:sz="0" w:space="0" w:color="auto"/>
            <w:left w:val="none" w:sz="0" w:space="0" w:color="auto"/>
            <w:bottom w:val="none" w:sz="0" w:space="0" w:color="auto"/>
            <w:right w:val="none" w:sz="0" w:space="0" w:color="auto"/>
          </w:divBdr>
          <w:divsChild>
            <w:div w:id="1127628086">
              <w:marLeft w:val="0"/>
              <w:marRight w:val="0"/>
              <w:marTop w:val="0"/>
              <w:marBottom w:val="0"/>
              <w:divBdr>
                <w:top w:val="none" w:sz="0" w:space="0" w:color="auto"/>
                <w:left w:val="none" w:sz="0" w:space="0" w:color="auto"/>
                <w:bottom w:val="none" w:sz="0" w:space="0" w:color="auto"/>
                <w:right w:val="none" w:sz="0" w:space="0" w:color="auto"/>
              </w:divBdr>
              <w:divsChild>
                <w:div w:id="105783273">
                  <w:marLeft w:val="0"/>
                  <w:marRight w:val="0"/>
                  <w:marTop w:val="0"/>
                  <w:marBottom w:val="0"/>
                  <w:divBdr>
                    <w:top w:val="none" w:sz="0" w:space="0" w:color="auto"/>
                    <w:left w:val="none" w:sz="0" w:space="0" w:color="auto"/>
                    <w:bottom w:val="none" w:sz="0" w:space="0" w:color="auto"/>
                    <w:right w:val="none" w:sz="0" w:space="0" w:color="auto"/>
                  </w:divBdr>
                  <w:divsChild>
                    <w:div w:id="67390059">
                      <w:marLeft w:val="0"/>
                      <w:marRight w:val="0"/>
                      <w:marTop w:val="0"/>
                      <w:marBottom w:val="0"/>
                      <w:divBdr>
                        <w:top w:val="none" w:sz="0" w:space="0" w:color="auto"/>
                        <w:left w:val="none" w:sz="0" w:space="0" w:color="auto"/>
                        <w:bottom w:val="none" w:sz="0" w:space="0" w:color="auto"/>
                        <w:right w:val="none" w:sz="0" w:space="0" w:color="auto"/>
                      </w:divBdr>
                      <w:divsChild>
                        <w:div w:id="1946035422">
                          <w:marLeft w:val="0"/>
                          <w:marRight w:val="0"/>
                          <w:marTop w:val="0"/>
                          <w:marBottom w:val="0"/>
                          <w:divBdr>
                            <w:top w:val="none" w:sz="0" w:space="0" w:color="auto"/>
                            <w:left w:val="none" w:sz="0" w:space="0" w:color="auto"/>
                            <w:bottom w:val="none" w:sz="0" w:space="0" w:color="auto"/>
                            <w:right w:val="none" w:sz="0" w:space="0" w:color="auto"/>
                          </w:divBdr>
                          <w:divsChild>
                            <w:div w:id="886798077">
                              <w:marLeft w:val="0"/>
                              <w:marRight w:val="0"/>
                              <w:marTop w:val="0"/>
                              <w:marBottom w:val="0"/>
                              <w:divBdr>
                                <w:top w:val="none" w:sz="0" w:space="0" w:color="auto"/>
                                <w:left w:val="none" w:sz="0" w:space="0" w:color="auto"/>
                                <w:bottom w:val="none" w:sz="0" w:space="0" w:color="auto"/>
                                <w:right w:val="none" w:sz="0" w:space="0" w:color="auto"/>
                              </w:divBdr>
                              <w:divsChild>
                                <w:div w:id="752051996">
                                  <w:marLeft w:val="0"/>
                                  <w:marRight w:val="0"/>
                                  <w:marTop w:val="0"/>
                                  <w:marBottom w:val="0"/>
                                  <w:divBdr>
                                    <w:top w:val="none" w:sz="0" w:space="0" w:color="auto"/>
                                    <w:left w:val="none" w:sz="0" w:space="0" w:color="auto"/>
                                    <w:bottom w:val="none" w:sz="0" w:space="0" w:color="auto"/>
                                    <w:right w:val="none" w:sz="0" w:space="0" w:color="auto"/>
                                  </w:divBdr>
                                  <w:divsChild>
                                    <w:div w:id="1751269261">
                                      <w:marLeft w:val="0"/>
                                      <w:marRight w:val="0"/>
                                      <w:marTop w:val="0"/>
                                      <w:marBottom w:val="0"/>
                                      <w:divBdr>
                                        <w:top w:val="none" w:sz="0" w:space="0" w:color="auto"/>
                                        <w:left w:val="none" w:sz="0" w:space="0" w:color="auto"/>
                                        <w:bottom w:val="none" w:sz="0" w:space="0" w:color="auto"/>
                                        <w:right w:val="none" w:sz="0" w:space="0" w:color="auto"/>
                                      </w:divBdr>
                                      <w:divsChild>
                                        <w:div w:id="309212416">
                                          <w:marLeft w:val="0"/>
                                          <w:marRight w:val="0"/>
                                          <w:marTop w:val="0"/>
                                          <w:marBottom w:val="0"/>
                                          <w:divBdr>
                                            <w:top w:val="none" w:sz="0" w:space="0" w:color="auto"/>
                                            <w:left w:val="none" w:sz="0" w:space="0" w:color="auto"/>
                                            <w:bottom w:val="none" w:sz="0" w:space="0" w:color="auto"/>
                                            <w:right w:val="none" w:sz="0" w:space="0" w:color="auto"/>
                                          </w:divBdr>
                                          <w:divsChild>
                                            <w:div w:id="1159077479">
                                              <w:marLeft w:val="0"/>
                                              <w:marRight w:val="0"/>
                                              <w:marTop w:val="0"/>
                                              <w:marBottom w:val="0"/>
                                              <w:divBdr>
                                                <w:top w:val="none" w:sz="0" w:space="0" w:color="auto"/>
                                                <w:left w:val="none" w:sz="0" w:space="0" w:color="auto"/>
                                                <w:bottom w:val="none" w:sz="0" w:space="0" w:color="auto"/>
                                                <w:right w:val="none" w:sz="0" w:space="0" w:color="auto"/>
                                              </w:divBdr>
                                            </w:div>
                                            <w:div w:id="2147116324">
                                              <w:marLeft w:val="0"/>
                                              <w:marRight w:val="0"/>
                                              <w:marTop w:val="0"/>
                                              <w:marBottom w:val="0"/>
                                              <w:divBdr>
                                                <w:top w:val="none" w:sz="0" w:space="0" w:color="auto"/>
                                                <w:left w:val="none" w:sz="0" w:space="0" w:color="auto"/>
                                                <w:bottom w:val="none" w:sz="0" w:space="0" w:color="auto"/>
                                                <w:right w:val="none" w:sz="0" w:space="0" w:color="auto"/>
                                              </w:divBdr>
                                              <w:divsChild>
                                                <w:div w:id="164826269">
                                                  <w:marLeft w:val="0"/>
                                                  <w:marRight w:val="0"/>
                                                  <w:marTop w:val="0"/>
                                                  <w:marBottom w:val="0"/>
                                                  <w:divBdr>
                                                    <w:top w:val="none" w:sz="0" w:space="0" w:color="auto"/>
                                                    <w:left w:val="none" w:sz="0" w:space="0" w:color="auto"/>
                                                    <w:bottom w:val="none" w:sz="0" w:space="0" w:color="auto"/>
                                                    <w:right w:val="none" w:sz="0" w:space="0" w:color="auto"/>
                                                  </w:divBdr>
                                                  <w:divsChild>
                                                    <w:div w:id="14014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1232">
                                              <w:marLeft w:val="0"/>
                                              <w:marRight w:val="0"/>
                                              <w:marTop w:val="0"/>
                                              <w:marBottom w:val="0"/>
                                              <w:divBdr>
                                                <w:top w:val="none" w:sz="0" w:space="0" w:color="auto"/>
                                                <w:left w:val="none" w:sz="0" w:space="0" w:color="auto"/>
                                                <w:bottom w:val="none" w:sz="0" w:space="0" w:color="auto"/>
                                                <w:right w:val="none" w:sz="0" w:space="0" w:color="auto"/>
                                              </w:divBdr>
                                            </w:div>
                                          </w:divsChild>
                                        </w:div>
                                        <w:div w:id="1022588064">
                                          <w:marLeft w:val="0"/>
                                          <w:marRight w:val="0"/>
                                          <w:marTop w:val="0"/>
                                          <w:marBottom w:val="0"/>
                                          <w:divBdr>
                                            <w:top w:val="none" w:sz="0" w:space="0" w:color="auto"/>
                                            <w:left w:val="none" w:sz="0" w:space="0" w:color="auto"/>
                                            <w:bottom w:val="none" w:sz="0" w:space="0" w:color="auto"/>
                                            <w:right w:val="none" w:sz="0" w:space="0" w:color="auto"/>
                                          </w:divBdr>
                                          <w:divsChild>
                                            <w:div w:id="236214940">
                                              <w:marLeft w:val="0"/>
                                              <w:marRight w:val="0"/>
                                              <w:marTop w:val="0"/>
                                              <w:marBottom w:val="0"/>
                                              <w:divBdr>
                                                <w:top w:val="none" w:sz="0" w:space="0" w:color="auto"/>
                                                <w:left w:val="none" w:sz="0" w:space="0" w:color="auto"/>
                                                <w:bottom w:val="none" w:sz="0" w:space="0" w:color="auto"/>
                                                <w:right w:val="none" w:sz="0" w:space="0" w:color="auto"/>
                                              </w:divBdr>
                                            </w:div>
                                            <w:div w:id="1821726143">
                                              <w:marLeft w:val="0"/>
                                              <w:marRight w:val="0"/>
                                              <w:marTop w:val="0"/>
                                              <w:marBottom w:val="0"/>
                                              <w:divBdr>
                                                <w:top w:val="none" w:sz="0" w:space="0" w:color="auto"/>
                                                <w:left w:val="none" w:sz="0" w:space="0" w:color="auto"/>
                                                <w:bottom w:val="none" w:sz="0" w:space="0" w:color="auto"/>
                                                <w:right w:val="none" w:sz="0" w:space="0" w:color="auto"/>
                                              </w:divBdr>
                                              <w:divsChild>
                                                <w:div w:id="199048389">
                                                  <w:marLeft w:val="0"/>
                                                  <w:marRight w:val="0"/>
                                                  <w:marTop w:val="0"/>
                                                  <w:marBottom w:val="0"/>
                                                  <w:divBdr>
                                                    <w:top w:val="none" w:sz="0" w:space="0" w:color="auto"/>
                                                    <w:left w:val="none" w:sz="0" w:space="0" w:color="auto"/>
                                                    <w:bottom w:val="none" w:sz="0" w:space="0" w:color="auto"/>
                                                    <w:right w:val="none" w:sz="0" w:space="0" w:color="auto"/>
                                                  </w:divBdr>
                                                  <w:divsChild>
                                                    <w:div w:id="8572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240">
                                              <w:marLeft w:val="0"/>
                                              <w:marRight w:val="0"/>
                                              <w:marTop w:val="0"/>
                                              <w:marBottom w:val="0"/>
                                              <w:divBdr>
                                                <w:top w:val="none" w:sz="0" w:space="0" w:color="auto"/>
                                                <w:left w:val="none" w:sz="0" w:space="0" w:color="auto"/>
                                                <w:bottom w:val="none" w:sz="0" w:space="0" w:color="auto"/>
                                                <w:right w:val="none" w:sz="0" w:space="0" w:color="auto"/>
                                              </w:divBdr>
                                            </w:div>
                                          </w:divsChild>
                                        </w:div>
                                        <w:div w:id="1302537011">
                                          <w:marLeft w:val="0"/>
                                          <w:marRight w:val="0"/>
                                          <w:marTop w:val="0"/>
                                          <w:marBottom w:val="0"/>
                                          <w:divBdr>
                                            <w:top w:val="none" w:sz="0" w:space="0" w:color="auto"/>
                                            <w:left w:val="none" w:sz="0" w:space="0" w:color="auto"/>
                                            <w:bottom w:val="none" w:sz="0" w:space="0" w:color="auto"/>
                                            <w:right w:val="none" w:sz="0" w:space="0" w:color="auto"/>
                                          </w:divBdr>
                                          <w:divsChild>
                                            <w:div w:id="1635209687">
                                              <w:marLeft w:val="0"/>
                                              <w:marRight w:val="0"/>
                                              <w:marTop w:val="0"/>
                                              <w:marBottom w:val="0"/>
                                              <w:divBdr>
                                                <w:top w:val="none" w:sz="0" w:space="0" w:color="auto"/>
                                                <w:left w:val="none" w:sz="0" w:space="0" w:color="auto"/>
                                                <w:bottom w:val="none" w:sz="0" w:space="0" w:color="auto"/>
                                                <w:right w:val="none" w:sz="0" w:space="0" w:color="auto"/>
                                              </w:divBdr>
                                            </w:div>
                                            <w:div w:id="281420969">
                                              <w:marLeft w:val="0"/>
                                              <w:marRight w:val="0"/>
                                              <w:marTop w:val="0"/>
                                              <w:marBottom w:val="0"/>
                                              <w:divBdr>
                                                <w:top w:val="none" w:sz="0" w:space="0" w:color="auto"/>
                                                <w:left w:val="none" w:sz="0" w:space="0" w:color="auto"/>
                                                <w:bottom w:val="none" w:sz="0" w:space="0" w:color="auto"/>
                                                <w:right w:val="none" w:sz="0" w:space="0" w:color="auto"/>
                                              </w:divBdr>
                                              <w:divsChild>
                                                <w:div w:id="978072153">
                                                  <w:marLeft w:val="0"/>
                                                  <w:marRight w:val="0"/>
                                                  <w:marTop w:val="0"/>
                                                  <w:marBottom w:val="0"/>
                                                  <w:divBdr>
                                                    <w:top w:val="none" w:sz="0" w:space="0" w:color="auto"/>
                                                    <w:left w:val="none" w:sz="0" w:space="0" w:color="auto"/>
                                                    <w:bottom w:val="none" w:sz="0" w:space="0" w:color="auto"/>
                                                    <w:right w:val="none" w:sz="0" w:space="0" w:color="auto"/>
                                                  </w:divBdr>
                                                  <w:divsChild>
                                                    <w:div w:id="14640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8319">
                          <w:marLeft w:val="0"/>
                          <w:marRight w:val="0"/>
                          <w:marTop w:val="0"/>
                          <w:marBottom w:val="0"/>
                          <w:divBdr>
                            <w:top w:val="none" w:sz="0" w:space="0" w:color="auto"/>
                            <w:left w:val="none" w:sz="0" w:space="0" w:color="auto"/>
                            <w:bottom w:val="none" w:sz="0" w:space="0" w:color="auto"/>
                            <w:right w:val="none" w:sz="0" w:space="0" w:color="auto"/>
                          </w:divBdr>
                          <w:divsChild>
                            <w:div w:id="2132704454">
                              <w:marLeft w:val="0"/>
                              <w:marRight w:val="0"/>
                              <w:marTop w:val="0"/>
                              <w:marBottom w:val="0"/>
                              <w:divBdr>
                                <w:top w:val="none" w:sz="0" w:space="0" w:color="auto"/>
                                <w:left w:val="none" w:sz="0" w:space="0" w:color="auto"/>
                                <w:bottom w:val="none" w:sz="0" w:space="0" w:color="auto"/>
                                <w:right w:val="none" w:sz="0" w:space="0" w:color="auto"/>
                              </w:divBdr>
                              <w:divsChild>
                                <w:div w:id="16190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09071">
          <w:marLeft w:val="0"/>
          <w:marRight w:val="0"/>
          <w:marTop w:val="0"/>
          <w:marBottom w:val="0"/>
          <w:divBdr>
            <w:top w:val="none" w:sz="0" w:space="0" w:color="auto"/>
            <w:left w:val="none" w:sz="0" w:space="0" w:color="auto"/>
            <w:bottom w:val="none" w:sz="0" w:space="0" w:color="auto"/>
            <w:right w:val="none" w:sz="0" w:space="0" w:color="auto"/>
          </w:divBdr>
          <w:divsChild>
            <w:div w:id="1383139060">
              <w:marLeft w:val="0"/>
              <w:marRight w:val="0"/>
              <w:marTop w:val="0"/>
              <w:marBottom w:val="0"/>
              <w:divBdr>
                <w:top w:val="none" w:sz="0" w:space="0" w:color="auto"/>
                <w:left w:val="none" w:sz="0" w:space="0" w:color="auto"/>
                <w:bottom w:val="none" w:sz="0" w:space="0" w:color="auto"/>
                <w:right w:val="none" w:sz="0" w:space="0" w:color="auto"/>
              </w:divBdr>
              <w:divsChild>
                <w:div w:id="1064179986">
                  <w:marLeft w:val="0"/>
                  <w:marRight w:val="0"/>
                  <w:marTop w:val="0"/>
                  <w:marBottom w:val="0"/>
                  <w:divBdr>
                    <w:top w:val="none" w:sz="0" w:space="0" w:color="auto"/>
                    <w:left w:val="none" w:sz="0" w:space="0" w:color="auto"/>
                    <w:bottom w:val="none" w:sz="0" w:space="0" w:color="auto"/>
                    <w:right w:val="none" w:sz="0" w:space="0" w:color="auto"/>
                  </w:divBdr>
                  <w:divsChild>
                    <w:div w:id="655498287">
                      <w:marLeft w:val="0"/>
                      <w:marRight w:val="0"/>
                      <w:marTop w:val="0"/>
                      <w:marBottom w:val="0"/>
                      <w:divBdr>
                        <w:top w:val="none" w:sz="0" w:space="0" w:color="auto"/>
                        <w:left w:val="none" w:sz="0" w:space="0" w:color="auto"/>
                        <w:bottom w:val="none" w:sz="0" w:space="0" w:color="auto"/>
                        <w:right w:val="none" w:sz="0" w:space="0" w:color="auto"/>
                      </w:divBdr>
                      <w:divsChild>
                        <w:div w:id="384066788">
                          <w:marLeft w:val="0"/>
                          <w:marRight w:val="0"/>
                          <w:marTop w:val="0"/>
                          <w:marBottom w:val="0"/>
                          <w:divBdr>
                            <w:top w:val="none" w:sz="0" w:space="0" w:color="auto"/>
                            <w:left w:val="none" w:sz="0" w:space="0" w:color="auto"/>
                            <w:bottom w:val="none" w:sz="0" w:space="0" w:color="auto"/>
                            <w:right w:val="none" w:sz="0" w:space="0" w:color="auto"/>
                          </w:divBdr>
                          <w:divsChild>
                            <w:div w:id="1426849906">
                              <w:marLeft w:val="0"/>
                              <w:marRight w:val="0"/>
                              <w:marTop w:val="0"/>
                              <w:marBottom w:val="0"/>
                              <w:divBdr>
                                <w:top w:val="none" w:sz="0" w:space="0" w:color="auto"/>
                                <w:left w:val="none" w:sz="0" w:space="0" w:color="auto"/>
                                <w:bottom w:val="none" w:sz="0" w:space="0" w:color="auto"/>
                                <w:right w:val="none" w:sz="0" w:space="0" w:color="auto"/>
                              </w:divBdr>
                              <w:divsChild>
                                <w:div w:id="553156496">
                                  <w:marLeft w:val="0"/>
                                  <w:marRight w:val="0"/>
                                  <w:marTop w:val="0"/>
                                  <w:marBottom w:val="0"/>
                                  <w:divBdr>
                                    <w:top w:val="none" w:sz="0" w:space="0" w:color="auto"/>
                                    <w:left w:val="none" w:sz="0" w:space="0" w:color="auto"/>
                                    <w:bottom w:val="none" w:sz="0" w:space="0" w:color="auto"/>
                                    <w:right w:val="none" w:sz="0" w:space="0" w:color="auto"/>
                                  </w:divBdr>
                                  <w:divsChild>
                                    <w:div w:id="792870503">
                                      <w:marLeft w:val="0"/>
                                      <w:marRight w:val="0"/>
                                      <w:marTop w:val="0"/>
                                      <w:marBottom w:val="0"/>
                                      <w:divBdr>
                                        <w:top w:val="none" w:sz="0" w:space="0" w:color="auto"/>
                                        <w:left w:val="none" w:sz="0" w:space="0" w:color="auto"/>
                                        <w:bottom w:val="none" w:sz="0" w:space="0" w:color="auto"/>
                                        <w:right w:val="none" w:sz="0" w:space="0" w:color="auto"/>
                                      </w:divBdr>
                                      <w:divsChild>
                                        <w:div w:id="1987196406">
                                          <w:marLeft w:val="0"/>
                                          <w:marRight w:val="0"/>
                                          <w:marTop w:val="0"/>
                                          <w:marBottom w:val="0"/>
                                          <w:divBdr>
                                            <w:top w:val="none" w:sz="0" w:space="0" w:color="auto"/>
                                            <w:left w:val="none" w:sz="0" w:space="0" w:color="auto"/>
                                            <w:bottom w:val="none" w:sz="0" w:space="0" w:color="auto"/>
                                            <w:right w:val="none" w:sz="0" w:space="0" w:color="auto"/>
                                          </w:divBdr>
                                          <w:divsChild>
                                            <w:div w:id="4362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191384">
          <w:marLeft w:val="0"/>
          <w:marRight w:val="0"/>
          <w:marTop w:val="0"/>
          <w:marBottom w:val="0"/>
          <w:divBdr>
            <w:top w:val="none" w:sz="0" w:space="0" w:color="auto"/>
            <w:left w:val="none" w:sz="0" w:space="0" w:color="auto"/>
            <w:bottom w:val="none" w:sz="0" w:space="0" w:color="auto"/>
            <w:right w:val="none" w:sz="0" w:space="0" w:color="auto"/>
          </w:divBdr>
          <w:divsChild>
            <w:div w:id="442725896">
              <w:marLeft w:val="0"/>
              <w:marRight w:val="0"/>
              <w:marTop w:val="0"/>
              <w:marBottom w:val="0"/>
              <w:divBdr>
                <w:top w:val="none" w:sz="0" w:space="0" w:color="auto"/>
                <w:left w:val="none" w:sz="0" w:space="0" w:color="auto"/>
                <w:bottom w:val="none" w:sz="0" w:space="0" w:color="auto"/>
                <w:right w:val="none" w:sz="0" w:space="0" w:color="auto"/>
              </w:divBdr>
              <w:divsChild>
                <w:div w:id="1508712424">
                  <w:marLeft w:val="0"/>
                  <w:marRight w:val="0"/>
                  <w:marTop w:val="0"/>
                  <w:marBottom w:val="0"/>
                  <w:divBdr>
                    <w:top w:val="none" w:sz="0" w:space="0" w:color="auto"/>
                    <w:left w:val="none" w:sz="0" w:space="0" w:color="auto"/>
                    <w:bottom w:val="none" w:sz="0" w:space="0" w:color="auto"/>
                    <w:right w:val="none" w:sz="0" w:space="0" w:color="auto"/>
                  </w:divBdr>
                  <w:divsChild>
                    <w:div w:id="941374807">
                      <w:marLeft w:val="0"/>
                      <w:marRight w:val="0"/>
                      <w:marTop w:val="0"/>
                      <w:marBottom w:val="0"/>
                      <w:divBdr>
                        <w:top w:val="none" w:sz="0" w:space="0" w:color="auto"/>
                        <w:left w:val="none" w:sz="0" w:space="0" w:color="auto"/>
                        <w:bottom w:val="none" w:sz="0" w:space="0" w:color="auto"/>
                        <w:right w:val="none" w:sz="0" w:space="0" w:color="auto"/>
                      </w:divBdr>
                      <w:divsChild>
                        <w:div w:id="1821656647">
                          <w:marLeft w:val="0"/>
                          <w:marRight w:val="0"/>
                          <w:marTop w:val="0"/>
                          <w:marBottom w:val="0"/>
                          <w:divBdr>
                            <w:top w:val="none" w:sz="0" w:space="0" w:color="auto"/>
                            <w:left w:val="none" w:sz="0" w:space="0" w:color="auto"/>
                            <w:bottom w:val="none" w:sz="0" w:space="0" w:color="auto"/>
                            <w:right w:val="none" w:sz="0" w:space="0" w:color="auto"/>
                          </w:divBdr>
                          <w:divsChild>
                            <w:div w:id="243876214">
                              <w:marLeft w:val="0"/>
                              <w:marRight w:val="0"/>
                              <w:marTop w:val="0"/>
                              <w:marBottom w:val="0"/>
                              <w:divBdr>
                                <w:top w:val="none" w:sz="0" w:space="0" w:color="auto"/>
                                <w:left w:val="none" w:sz="0" w:space="0" w:color="auto"/>
                                <w:bottom w:val="none" w:sz="0" w:space="0" w:color="auto"/>
                                <w:right w:val="none" w:sz="0" w:space="0" w:color="auto"/>
                              </w:divBdr>
                              <w:divsChild>
                                <w:div w:id="1529024757">
                                  <w:marLeft w:val="0"/>
                                  <w:marRight w:val="0"/>
                                  <w:marTop w:val="0"/>
                                  <w:marBottom w:val="0"/>
                                  <w:divBdr>
                                    <w:top w:val="none" w:sz="0" w:space="0" w:color="auto"/>
                                    <w:left w:val="none" w:sz="0" w:space="0" w:color="auto"/>
                                    <w:bottom w:val="none" w:sz="0" w:space="0" w:color="auto"/>
                                    <w:right w:val="none" w:sz="0" w:space="0" w:color="auto"/>
                                  </w:divBdr>
                                  <w:divsChild>
                                    <w:div w:id="1124083173">
                                      <w:marLeft w:val="0"/>
                                      <w:marRight w:val="0"/>
                                      <w:marTop w:val="0"/>
                                      <w:marBottom w:val="0"/>
                                      <w:divBdr>
                                        <w:top w:val="none" w:sz="0" w:space="0" w:color="auto"/>
                                        <w:left w:val="none" w:sz="0" w:space="0" w:color="auto"/>
                                        <w:bottom w:val="none" w:sz="0" w:space="0" w:color="auto"/>
                                        <w:right w:val="none" w:sz="0" w:space="0" w:color="auto"/>
                                      </w:divBdr>
                                      <w:divsChild>
                                        <w:div w:id="1595894315">
                                          <w:marLeft w:val="0"/>
                                          <w:marRight w:val="0"/>
                                          <w:marTop w:val="0"/>
                                          <w:marBottom w:val="0"/>
                                          <w:divBdr>
                                            <w:top w:val="none" w:sz="0" w:space="0" w:color="auto"/>
                                            <w:left w:val="none" w:sz="0" w:space="0" w:color="auto"/>
                                            <w:bottom w:val="none" w:sz="0" w:space="0" w:color="auto"/>
                                            <w:right w:val="none" w:sz="0" w:space="0" w:color="auto"/>
                                          </w:divBdr>
                                          <w:divsChild>
                                            <w:div w:id="1143157203">
                                              <w:marLeft w:val="0"/>
                                              <w:marRight w:val="0"/>
                                              <w:marTop w:val="0"/>
                                              <w:marBottom w:val="0"/>
                                              <w:divBdr>
                                                <w:top w:val="none" w:sz="0" w:space="0" w:color="auto"/>
                                                <w:left w:val="none" w:sz="0" w:space="0" w:color="auto"/>
                                                <w:bottom w:val="none" w:sz="0" w:space="0" w:color="auto"/>
                                                <w:right w:val="none" w:sz="0" w:space="0" w:color="auto"/>
                                              </w:divBdr>
                                            </w:div>
                                            <w:div w:id="1993750239">
                                              <w:marLeft w:val="0"/>
                                              <w:marRight w:val="0"/>
                                              <w:marTop w:val="0"/>
                                              <w:marBottom w:val="0"/>
                                              <w:divBdr>
                                                <w:top w:val="none" w:sz="0" w:space="0" w:color="auto"/>
                                                <w:left w:val="none" w:sz="0" w:space="0" w:color="auto"/>
                                                <w:bottom w:val="none" w:sz="0" w:space="0" w:color="auto"/>
                                                <w:right w:val="none" w:sz="0" w:space="0" w:color="auto"/>
                                              </w:divBdr>
                                              <w:divsChild>
                                                <w:div w:id="1595238360">
                                                  <w:marLeft w:val="0"/>
                                                  <w:marRight w:val="0"/>
                                                  <w:marTop w:val="0"/>
                                                  <w:marBottom w:val="0"/>
                                                  <w:divBdr>
                                                    <w:top w:val="none" w:sz="0" w:space="0" w:color="auto"/>
                                                    <w:left w:val="none" w:sz="0" w:space="0" w:color="auto"/>
                                                    <w:bottom w:val="none" w:sz="0" w:space="0" w:color="auto"/>
                                                    <w:right w:val="none" w:sz="0" w:space="0" w:color="auto"/>
                                                  </w:divBdr>
                                                  <w:divsChild>
                                                    <w:div w:id="2041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3940">
                                              <w:marLeft w:val="0"/>
                                              <w:marRight w:val="0"/>
                                              <w:marTop w:val="0"/>
                                              <w:marBottom w:val="0"/>
                                              <w:divBdr>
                                                <w:top w:val="none" w:sz="0" w:space="0" w:color="auto"/>
                                                <w:left w:val="none" w:sz="0" w:space="0" w:color="auto"/>
                                                <w:bottom w:val="none" w:sz="0" w:space="0" w:color="auto"/>
                                                <w:right w:val="none" w:sz="0" w:space="0" w:color="auto"/>
                                              </w:divBdr>
                                            </w:div>
                                          </w:divsChild>
                                        </w:div>
                                        <w:div w:id="2069723687">
                                          <w:marLeft w:val="0"/>
                                          <w:marRight w:val="0"/>
                                          <w:marTop w:val="0"/>
                                          <w:marBottom w:val="0"/>
                                          <w:divBdr>
                                            <w:top w:val="none" w:sz="0" w:space="0" w:color="auto"/>
                                            <w:left w:val="none" w:sz="0" w:space="0" w:color="auto"/>
                                            <w:bottom w:val="none" w:sz="0" w:space="0" w:color="auto"/>
                                            <w:right w:val="none" w:sz="0" w:space="0" w:color="auto"/>
                                          </w:divBdr>
                                          <w:divsChild>
                                            <w:div w:id="2129004365">
                                              <w:marLeft w:val="0"/>
                                              <w:marRight w:val="0"/>
                                              <w:marTop w:val="0"/>
                                              <w:marBottom w:val="0"/>
                                              <w:divBdr>
                                                <w:top w:val="none" w:sz="0" w:space="0" w:color="auto"/>
                                                <w:left w:val="none" w:sz="0" w:space="0" w:color="auto"/>
                                                <w:bottom w:val="none" w:sz="0" w:space="0" w:color="auto"/>
                                                <w:right w:val="none" w:sz="0" w:space="0" w:color="auto"/>
                                              </w:divBdr>
                                            </w:div>
                                            <w:div w:id="1901015847">
                                              <w:marLeft w:val="0"/>
                                              <w:marRight w:val="0"/>
                                              <w:marTop w:val="0"/>
                                              <w:marBottom w:val="0"/>
                                              <w:divBdr>
                                                <w:top w:val="none" w:sz="0" w:space="0" w:color="auto"/>
                                                <w:left w:val="none" w:sz="0" w:space="0" w:color="auto"/>
                                                <w:bottom w:val="none" w:sz="0" w:space="0" w:color="auto"/>
                                                <w:right w:val="none" w:sz="0" w:space="0" w:color="auto"/>
                                              </w:divBdr>
                                              <w:divsChild>
                                                <w:div w:id="134883110">
                                                  <w:marLeft w:val="0"/>
                                                  <w:marRight w:val="0"/>
                                                  <w:marTop w:val="0"/>
                                                  <w:marBottom w:val="0"/>
                                                  <w:divBdr>
                                                    <w:top w:val="none" w:sz="0" w:space="0" w:color="auto"/>
                                                    <w:left w:val="none" w:sz="0" w:space="0" w:color="auto"/>
                                                    <w:bottom w:val="none" w:sz="0" w:space="0" w:color="auto"/>
                                                    <w:right w:val="none" w:sz="0" w:space="0" w:color="auto"/>
                                                  </w:divBdr>
                                                  <w:divsChild>
                                                    <w:div w:id="414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090">
                                              <w:marLeft w:val="0"/>
                                              <w:marRight w:val="0"/>
                                              <w:marTop w:val="0"/>
                                              <w:marBottom w:val="0"/>
                                              <w:divBdr>
                                                <w:top w:val="none" w:sz="0" w:space="0" w:color="auto"/>
                                                <w:left w:val="none" w:sz="0" w:space="0" w:color="auto"/>
                                                <w:bottom w:val="none" w:sz="0" w:space="0" w:color="auto"/>
                                                <w:right w:val="none" w:sz="0" w:space="0" w:color="auto"/>
                                              </w:divBdr>
                                            </w:div>
                                          </w:divsChild>
                                        </w:div>
                                        <w:div w:id="1101225308">
                                          <w:marLeft w:val="0"/>
                                          <w:marRight w:val="0"/>
                                          <w:marTop w:val="0"/>
                                          <w:marBottom w:val="0"/>
                                          <w:divBdr>
                                            <w:top w:val="none" w:sz="0" w:space="0" w:color="auto"/>
                                            <w:left w:val="none" w:sz="0" w:space="0" w:color="auto"/>
                                            <w:bottom w:val="none" w:sz="0" w:space="0" w:color="auto"/>
                                            <w:right w:val="none" w:sz="0" w:space="0" w:color="auto"/>
                                          </w:divBdr>
                                          <w:divsChild>
                                            <w:div w:id="20623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68805">
                          <w:marLeft w:val="0"/>
                          <w:marRight w:val="0"/>
                          <w:marTop w:val="0"/>
                          <w:marBottom w:val="0"/>
                          <w:divBdr>
                            <w:top w:val="none" w:sz="0" w:space="0" w:color="auto"/>
                            <w:left w:val="none" w:sz="0" w:space="0" w:color="auto"/>
                            <w:bottom w:val="none" w:sz="0" w:space="0" w:color="auto"/>
                            <w:right w:val="none" w:sz="0" w:space="0" w:color="auto"/>
                          </w:divBdr>
                          <w:divsChild>
                            <w:div w:id="285237180">
                              <w:marLeft w:val="0"/>
                              <w:marRight w:val="0"/>
                              <w:marTop w:val="0"/>
                              <w:marBottom w:val="0"/>
                              <w:divBdr>
                                <w:top w:val="none" w:sz="0" w:space="0" w:color="auto"/>
                                <w:left w:val="none" w:sz="0" w:space="0" w:color="auto"/>
                                <w:bottom w:val="none" w:sz="0" w:space="0" w:color="auto"/>
                                <w:right w:val="none" w:sz="0" w:space="0" w:color="auto"/>
                              </w:divBdr>
                              <w:divsChild>
                                <w:div w:id="4791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901219">
          <w:marLeft w:val="0"/>
          <w:marRight w:val="0"/>
          <w:marTop w:val="0"/>
          <w:marBottom w:val="0"/>
          <w:divBdr>
            <w:top w:val="none" w:sz="0" w:space="0" w:color="auto"/>
            <w:left w:val="none" w:sz="0" w:space="0" w:color="auto"/>
            <w:bottom w:val="none" w:sz="0" w:space="0" w:color="auto"/>
            <w:right w:val="none" w:sz="0" w:space="0" w:color="auto"/>
          </w:divBdr>
          <w:divsChild>
            <w:div w:id="714353399">
              <w:marLeft w:val="0"/>
              <w:marRight w:val="0"/>
              <w:marTop w:val="0"/>
              <w:marBottom w:val="0"/>
              <w:divBdr>
                <w:top w:val="none" w:sz="0" w:space="0" w:color="auto"/>
                <w:left w:val="none" w:sz="0" w:space="0" w:color="auto"/>
                <w:bottom w:val="none" w:sz="0" w:space="0" w:color="auto"/>
                <w:right w:val="none" w:sz="0" w:space="0" w:color="auto"/>
              </w:divBdr>
              <w:divsChild>
                <w:div w:id="1364793500">
                  <w:marLeft w:val="0"/>
                  <w:marRight w:val="0"/>
                  <w:marTop w:val="0"/>
                  <w:marBottom w:val="0"/>
                  <w:divBdr>
                    <w:top w:val="none" w:sz="0" w:space="0" w:color="auto"/>
                    <w:left w:val="none" w:sz="0" w:space="0" w:color="auto"/>
                    <w:bottom w:val="none" w:sz="0" w:space="0" w:color="auto"/>
                    <w:right w:val="none" w:sz="0" w:space="0" w:color="auto"/>
                  </w:divBdr>
                  <w:divsChild>
                    <w:div w:id="336494299">
                      <w:marLeft w:val="0"/>
                      <w:marRight w:val="0"/>
                      <w:marTop w:val="0"/>
                      <w:marBottom w:val="0"/>
                      <w:divBdr>
                        <w:top w:val="none" w:sz="0" w:space="0" w:color="auto"/>
                        <w:left w:val="none" w:sz="0" w:space="0" w:color="auto"/>
                        <w:bottom w:val="none" w:sz="0" w:space="0" w:color="auto"/>
                        <w:right w:val="none" w:sz="0" w:space="0" w:color="auto"/>
                      </w:divBdr>
                      <w:divsChild>
                        <w:div w:id="762996961">
                          <w:marLeft w:val="0"/>
                          <w:marRight w:val="0"/>
                          <w:marTop w:val="0"/>
                          <w:marBottom w:val="0"/>
                          <w:divBdr>
                            <w:top w:val="none" w:sz="0" w:space="0" w:color="auto"/>
                            <w:left w:val="none" w:sz="0" w:space="0" w:color="auto"/>
                            <w:bottom w:val="none" w:sz="0" w:space="0" w:color="auto"/>
                            <w:right w:val="none" w:sz="0" w:space="0" w:color="auto"/>
                          </w:divBdr>
                          <w:divsChild>
                            <w:div w:id="1043483401">
                              <w:marLeft w:val="0"/>
                              <w:marRight w:val="0"/>
                              <w:marTop w:val="0"/>
                              <w:marBottom w:val="0"/>
                              <w:divBdr>
                                <w:top w:val="none" w:sz="0" w:space="0" w:color="auto"/>
                                <w:left w:val="none" w:sz="0" w:space="0" w:color="auto"/>
                                <w:bottom w:val="none" w:sz="0" w:space="0" w:color="auto"/>
                                <w:right w:val="none" w:sz="0" w:space="0" w:color="auto"/>
                              </w:divBdr>
                              <w:divsChild>
                                <w:div w:id="63917590">
                                  <w:marLeft w:val="0"/>
                                  <w:marRight w:val="0"/>
                                  <w:marTop w:val="0"/>
                                  <w:marBottom w:val="0"/>
                                  <w:divBdr>
                                    <w:top w:val="none" w:sz="0" w:space="0" w:color="auto"/>
                                    <w:left w:val="none" w:sz="0" w:space="0" w:color="auto"/>
                                    <w:bottom w:val="none" w:sz="0" w:space="0" w:color="auto"/>
                                    <w:right w:val="none" w:sz="0" w:space="0" w:color="auto"/>
                                  </w:divBdr>
                                  <w:divsChild>
                                    <w:div w:id="75709074">
                                      <w:marLeft w:val="0"/>
                                      <w:marRight w:val="0"/>
                                      <w:marTop w:val="0"/>
                                      <w:marBottom w:val="0"/>
                                      <w:divBdr>
                                        <w:top w:val="none" w:sz="0" w:space="0" w:color="auto"/>
                                        <w:left w:val="none" w:sz="0" w:space="0" w:color="auto"/>
                                        <w:bottom w:val="none" w:sz="0" w:space="0" w:color="auto"/>
                                        <w:right w:val="none" w:sz="0" w:space="0" w:color="auto"/>
                                      </w:divBdr>
                                      <w:divsChild>
                                        <w:div w:id="279916090">
                                          <w:marLeft w:val="0"/>
                                          <w:marRight w:val="0"/>
                                          <w:marTop w:val="0"/>
                                          <w:marBottom w:val="0"/>
                                          <w:divBdr>
                                            <w:top w:val="none" w:sz="0" w:space="0" w:color="auto"/>
                                            <w:left w:val="none" w:sz="0" w:space="0" w:color="auto"/>
                                            <w:bottom w:val="none" w:sz="0" w:space="0" w:color="auto"/>
                                            <w:right w:val="none" w:sz="0" w:space="0" w:color="auto"/>
                                          </w:divBdr>
                                          <w:divsChild>
                                            <w:div w:id="19986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806602">
          <w:marLeft w:val="0"/>
          <w:marRight w:val="0"/>
          <w:marTop w:val="0"/>
          <w:marBottom w:val="0"/>
          <w:divBdr>
            <w:top w:val="none" w:sz="0" w:space="0" w:color="auto"/>
            <w:left w:val="none" w:sz="0" w:space="0" w:color="auto"/>
            <w:bottom w:val="none" w:sz="0" w:space="0" w:color="auto"/>
            <w:right w:val="none" w:sz="0" w:space="0" w:color="auto"/>
          </w:divBdr>
          <w:divsChild>
            <w:div w:id="1926067241">
              <w:marLeft w:val="0"/>
              <w:marRight w:val="0"/>
              <w:marTop w:val="0"/>
              <w:marBottom w:val="0"/>
              <w:divBdr>
                <w:top w:val="none" w:sz="0" w:space="0" w:color="auto"/>
                <w:left w:val="none" w:sz="0" w:space="0" w:color="auto"/>
                <w:bottom w:val="none" w:sz="0" w:space="0" w:color="auto"/>
                <w:right w:val="none" w:sz="0" w:space="0" w:color="auto"/>
              </w:divBdr>
              <w:divsChild>
                <w:div w:id="1578174027">
                  <w:marLeft w:val="0"/>
                  <w:marRight w:val="0"/>
                  <w:marTop w:val="0"/>
                  <w:marBottom w:val="0"/>
                  <w:divBdr>
                    <w:top w:val="none" w:sz="0" w:space="0" w:color="auto"/>
                    <w:left w:val="none" w:sz="0" w:space="0" w:color="auto"/>
                    <w:bottom w:val="none" w:sz="0" w:space="0" w:color="auto"/>
                    <w:right w:val="none" w:sz="0" w:space="0" w:color="auto"/>
                  </w:divBdr>
                  <w:divsChild>
                    <w:div w:id="2017492276">
                      <w:marLeft w:val="0"/>
                      <w:marRight w:val="0"/>
                      <w:marTop w:val="0"/>
                      <w:marBottom w:val="0"/>
                      <w:divBdr>
                        <w:top w:val="none" w:sz="0" w:space="0" w:color="auto"/>
                        <w:left w:val="none" w:sz="0" w:space="0" w:color="auto"/>
                        <w:bottom w:val="none" w:sz="0" w:space="0" w:color="auto"/>
                        <w:right w:val="none" w:sz="0" w:space="0" w:color="auto"/>
                      </w:divBdr>
                      <w:divsChild>
                        <w:div w:id="1905950270">
                          <w:marLeft w:val="0"/>
                          <w:marRight w:val="0"/>
                          <w:marTop w:val="0"/>
                          <w:marBottom w:val="0"/>
                          <w:divBdr>
                            <w:top w:val="none" w:sz="0" w:space="0" w:color="auto"/>
                            <w:left w:val="none" w:sz="0" w:space="0" w:color="auto"/>
                            <w:bottom w:val="none" w:sz="0" w:space="0" w:color="auto"/>
                            <w:right w:val="none" w:sz="0" w:space="0" w:color="auto"/>
                          </w:divBdr>
                          <w:divsChild>
                            <w:div w:id="1631397964">
                              <w:marLeft w:val="0"/>
                              <w:marRight w:val="0"/>
                              <w:marTop w:val="0"/>
                              <w:marBottom w:val="0"/>
                              <w:divBdr>
                                <w:top w:val="none" w:sz="0" w:space="0" w:color="auto"/>
                                <w:left w:val="none" w:sz="0" w:space="0" w:color="auto"/>
                                <w:bottom w:val="none" w:sz="0" w:space="0" w:color="auto"/>
                                <w:right w:val="none" w:sz="0" w:space="0" w:color="auto"/>
                              </w:divBdr>
                              <w:divsChild>
                                <w:div w:id="1686905264">
                                  <w:marLeft w:val="0"/>
                                  <w:marRight w:val="0"/>
                                  <w:marTop w:val="0"/>
                                  <w:marBottom w:val="0"/>
                                  <w:divBdr>
                                    <w:top w:val="none" w:sz="0" w:space="0" w:color="auto"/>
                                    <w:left w:val="none" w:sz="0" w:space="0" w:color="auto"/>
                                    <w:bottom w:val="none" w:sz="0" w:space="0" w:color="auto"/>
                                    <w:right w:val="none" w:sz="0" w:space="0" w:color="auto"/>
                                  </w:divBdr>
                                  <w:divsChild>
                                    <w:div w:id="1150631402">
                                      <w:marLeft w:val="0"/>
                                      <w:marRight w:val="0"/>
                                      <w:marTop w:val="0"/>
                                      <w:marBottom w:val="0"/>
                                      <w:divBdr>
                                        <w:top w:val="none" w:sz="0" w:space="0" w:color="auto"/>
                                        <w:left w:val="none" w:sz="0" w:space="0" w:color="auto"/>
                                        <w:bottom w:val="none" w:sz="0" w:space="0" w:color="auto"/>
                                        <w:right w:val="none" w:sz="0" w:space="0" w:color="auto"/>
                                      </w:divBdr>
                                      <w:divsChild>
                                        <w:div w:id="1527407863">
                                          <w:marLeft w:val="0"/>
                                          <w:marRight w:val="0"/>
                                          <w:marTop w:val="0"/>
                                          <w:marBottom w:val="0"/>
                                          <w:divBdr>
                                            <w:top w:val="none" w:sz="0" w:space="0" w:color="auto"/>
                                            <w:left w:val="none" w:sz="0" w:space="0" w:color="auto"/>
                                            <w:bottom w:val="none" w:sz="0" w:space="0" w:color="auto"/>
                                            <w:right w:val="none" w:sz="0" w:space="0" w:color="auto"/>
                                          </w:divBdr>
                                          <w:divsChild>
                                            <w:div w:id="8919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97600">
                          <w:marLeft w:val="0"/>
                          <w:marRight w:val="0"/>
                          <w:marTop w:val="0"/>
                          <w:marBottom w:val="0"/>
                          <w:divBdr>
                            <w:top w:val="none" w:sz="0" w:space="0" w:color="auto"/>
                            <w:left w:val="none" w:sz="0" w:space="0" w:color="auto"/>
                            <w:bottom w:val="none" w:sz="0" w:space="0" w:color="auto"/>
                            <w:right w:val="none" w:sz="0" w:space="0" w:color="auto"/>
                          </w:divBdr>
                          <w:divsChild>
                            <w:div w:id="1949776679">
                              <w:marLeft w:val="0"/>
                              <w:marRight w:val="0"/>
                              <w:marTop w:val="0"/>
                              <w:marBottom w:val="0"/>
                              <w:divBdr>
                                <w:top w:val="none" w:sz="0" w:space="0" w:color="auto"/>
                                <w:left w:val="none" w:sz="0" w:space="0" w:color="auto"/>
                                <w:bottom w:val="none" w:sz="0" w:space="0" w:color="auto"/>
                                <w:right w:val="none" w:sz="0" w:space="0" w:color="auto"/>
                              </w:divBdr>
                              <w:divsChild>
                                <w:div w:id="1276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805207">
      <w:bodyDiv w:val="1"/>
      <w:marLeft w:val="0"/>
      <w:marRight w:val="0"/>
      <w:marTop w:val="0"/>
      <w:marBottom w:val="0"/>
      <w:divBdr>
        <w:top w:val="none" w:sz="0" w:space="0" w:color="auto"/>
        <w:left w:val="none" w:sz="0" w:space="0" w:color="auto"/>
        <w:bottom w:val="none" w:sz="0" w:space="0" w:color="auto"/>
        <w:right w:val="none" w:sz="0" w:space="0" w:color="auto"/>
      </w:divBdr>
      <w:divsChild>
        <w:div w:id="1526360489">
          <w:marLeft w:val="0"/>
          <w:marRight w:val="0"/>
          <w:marTop w:val="0"/>
          <w:marBottom w:val="0"/>
          <w:divBdr>
            <w:top w:val="none" w:sz="0" w:space="0" w:color="auto"/>
            <w:left w:val="none" w:sz="0" w:space="0" w:color="auto"/>
            <w:bottom w:val="none" w:sz="0" w:space="0" w:color="auto"/>
            <w:right w:val="none" w:sz="0" w:space="0" w:color="auto"/>
          </w:divBdr>
          <w:divsChild>
            <w:div w:id="1306929334">
              <w:marLeft w:val="0"/>
              <w:marRight w:val="0"/>
              <w:marTop w:val="0"/>
              <w:marBottom w:val="0"/>
              <w:divBdr>
                <w:top w:val="none" w:sz="0" w:space="0" w:color="auto"/>
                <w:left w:val="none" w:sz="0" w:space="0" w:color="auto"/>
                <w:bottom w:val="none" w:sz="0" w:space="0" w:color="auto"/>
                <w:right w:val="none" w:sz="0" w:space="0" w:color="auto"/>
              </w:divBdr>
              <w:divsChild>
                <w:div w:id="308481100">
                  <w:marLeft w:val="0"/>
                  <w:marRight w:val="0"/>
                  <w:marTop w:val="0"/>
                  <w:marBottom w:val="0"/>
                  <w:divBdr>
                    <w:top w:val="none" w:sz="0" w:space="0" w:color="auto"/>
                    <w:left w:val="none" w:sz="0" w:space="0" w:color="auto"/>
                    <w:bottom w:val="none" w:sz="0" w:space="0" w:color="auto"/>
                    <w:right w:val="none" w:sz="0" w:space="0" w:color="auto"/>
                  </w:divBdr>
                  <w:divsChild>
                    <w:div w:id="317149931">
                      <w:marLeft w:val="0"/>
                      <w:marRight w:val="0"/>
                      <w:marTop w:val="0"/>
                      <w:marBottom w:val="0"/>
                      <w:divBdr>
                        <w:top w:val="none" w:sz="0" w:space="0" w:color="auto"/>
                        <w:left w:val="none" w:sz="0" w:space="0" w:color="auto"/>
                        <w:bottom w:val="none" w:sz="0" w:space="0" w:color="auto"/>
                        <w:right w:val="none" w:sz="0" w:space="0" w:color="auto"/>
                      </w:divBdr>
                      <w:divsChild>
                        <w:div w:id="716858638">
                          <w:marLeft w:val="0"/>
                          <w:marRight w:val="0"/>
                          <w:marTop w:val="0"/>
                          <w:marBottom w:val="0"/>
                          <w:divBdr>
                            <w:top w:val="none" w:sz="0" w:space="0" w:color="auto"/>
                            <w:left w:val="none" w:sz="0" w:space="0" w:color="auto"/>
                            <w:bottom w:val="none" w:sz="0" w:space="0" w:color="auto"/>
                            <w:right w:val="none" w:sz="0" w:space="0" w:color="auto"/>
                          </w:divBdr>
                          <w:divsChild>
                            <w:div w:id="1093357278">
                              <w:marLeft w:val="0"/>
                              <w:marRight w:val="0"/>
                              <w:marTop w:val="0"/>
                              <w:marBottom w:val="0"/>
                              <w:divBdr>
                                <w:top w:val="none" w:sz="0" w:space="0" w:color="auto"/>
                                <w:left w:val="none" w:sz="0" w:space="0" w:color="auto"/>
                                <w:bottom w:val="none" w:sz="0" w:space="0" w:color="auto"/>
                                <w:right w:val="none" w:sz="0" w:space="0" w:color="auto"/>
                              </w:divBdr>
                              <w:divsChild>
                                <w:div w:id="535121573">
                                  <w:marLeft w:val="0"/>
                                  <w:marRight w:val="0"/>
                                  <w:marTop w:val="0"/>
                                  <w:marBottom w:val="0"/>
                                  <w:divBdr>
                                    <w:top w:val="none" w:sz="0" w:space="0" w:color="auto"/>
                                    <w:left w:val="none" w:sz="0" w:space="0" w:color="auto"/>
                                    <w:bottom w:val="none" w:sz="0" w:space="0" w:color="auto"/>
                                    <w:right w:val="none" w:sz="0" w:space="0" w:color="auto"/>
                                  </w:divBdr>
                                  <w:divsChild>
                                    <w:div w:id="2097369">
                                      <w:marLeft w:val="0"/>
                                      <w:marRight w:val="0"/>
                                      <w:marTop w:val="0"/>
                                      <w:marBottom w:val="0"/>
                                      <w:divBdr>
                                        <w:top w:val="none" w:sz="0" w:space="0" w:color="auto"/>
                                        <w:left w:val="none" w:sz="0" w:space="0" w:color="auto"/>
                                        <w:bottom w:val="none" w:sz="0" w:space="0" w:color="auto"/>
                                        <w:right w:val="none" w:sz="0" w:space="0" w:color="auto"/>
                                      </w:divBdr>
                                      <w:divsChild>
                                        <w:div w:id="315843026">
                                          <w:marLeft w:val="0"/>
                                          <w:marRight w:val="0"/>
                                          <w:marTop w:val="0"/>
                                          <w:marBottom w:val="0"/>
                                          <w:divBdr>
                                            <w:top w:val="none" w:sz="0" w:space="0" w:color="auto"/>
                                            <w:left w:val="none" w:sz="0" w:space="0" w:color="auto"/>
                                            <w:bottom w:val="none" w:sz="0" w:space="0" w:color="auto"/>
                                            <w:right w:val="none" w:sz="0" w:space="0" w:color="auto"/>
                                          </w:divBdr>
                                          <w:divsChild>
                                            <w:div w:id="1835489594">
                                              <w:marLeft w:val="0"/>
                                              <w:marRight w:val="0"/>
                                              <w:marTop w:val="0"/>
                                              <w:marBottom w:val="0"/>
                                              <w:divBdr>
                                                <w:top w:val="none" w:sz="0" w:space="0" w:color="auto"/>
                                                <w:left w:val="none" w:sz="0" w:space="0" w:color="auto"/>
                                                <w:bottom w:val="none" w:sz="0" w:space="0" w:color="auto"/>
                                                <w:right w:val="none" w:sz="0" w:space="0" w:color="auto"/>
                                              </w:divBdr>
                                            </w:div>
                                            <w:div w:id="1334146833">
                                              <w:marLeft w:val="0"/>
                                              <w:marRight w:val="0"/>
                                              <w:marTop w:val="0"/>
                                              <w:marBottom w:val="0"/>
                                              <w:divBdr>
                                                <w:top w:val="none" w:sz="0" w:space="0" w:color="auto"/>
                                                <w:left w:val="none" w:sz="0" w:space="0" w:color="auto"/>
                                                <w:bottom w:val="none" w:sz="0" w:space="0" w:color="auto"/>
                                                <w:right w:val="none" w:sz="0" w:space="0" w:color="auto"/>
                                              </w:divBdr>
                                              <w:divsChild>
                                                <w:div w:id="1777795604">
                                                  <w:marLeft w:val="0"/>
                                                  <w:marRight w:val="0"/>
                                                  <w:marTop w:val="0"/>
                                                  <w:marBottom w:val="0"/>
                                                  <w:divBdr>
                                                    <w:top w:val="none" w:sz="0" w:space="0" w:color="auto"/>
                                                    <w:left w:val="none" w:sz="0" w:space="0" w:color="auto"/>
                                                    <w:bottom w:val="none" w:sz="0" w:space="0" w:color="auto"/>
                                                    <w:right w:val="none" w:sz="0" w:space="0" w:color="auto"/>
                                                  </w:divBdr>
                                                  <w:divsChild>
                                                    <w:div w:id="3902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8387">
                                              <w:marLeft w:val="0"/>
                                              <w:marRight w:val="0"/>
                                              <w:marTop w:val="0"/>
                                              <w:marBottom w:val="0"/>
                                              <w:divBdr>
                                                <w:top w:val="none" w:sz="0" w:space="0" w:color="auto"/>
                                                <w:left w:val="none" w:sz="0" w:space="0" w:color="auto"/>
                                                <w:bottom w:val="none" w:sz="0" w:space="0" w:color="auto"/>
                                                <w:right w:val="none" w:sz="0" w:space="0" w:color="auto"/>
                                              </w:divBdr>
                                            </w:div>
                                          </w:divsChild>
                                        </w:div>
                                        <w:div w:id="84497962">
                                          <w:marLeft w:val="0"/>
                                          <w:marRight w:val="0"/>
                                          <w:marTop w:val="0"/>
                                          <w:marBottom w:val="0"/>
                                          <w:divBdr>
                                            <w:top w:val="none" w:sz="0" w:space="0" w:color="auto"/>
                                            <w:left w:val="none" w:sz="0" w:space="0" w:color="auto"/>
                                            <w:bottom w:val="none" w:sz="0" w:space="0" w:color="auto"/>
                                            <w:right w:val="none" w:sz="0" w:space="0" w:color="auto"/>
                                          </w:divBdr>
                                          <w:divsChild>
                                            <w:div w:id="1373648384">
                                              <w:marLeft w:val="0"/>
                                              <w:marRight w:val="0"/>
                                              <w:marTop w:val="0"/>
                                              <w:marBottom w:val="0"/>
                                              <w:divBdr>
                                                <w:top w:val="none" w:sz="0" w:space="0" w:color="auto"/>
                                                <w:left w:val="none" w:sz="0" w:space="0" w:color="auto"/>
                                                <w:bottom w:val="none" w:sz="0" w:space="0" w:color="auto"/>
                                                <w:right w:val="none" w:sz="0" w:space="0" w:color="auto"/>
                                              </w:divBdr>
                                            </w:div>
                                            <w:div w:id="2026398702">
                                              <w:marLeft w:val="0"/>
                                              <w:marRight w:val="0"/>
                                              <w:marTop w:val="0"/>
                                              <w:marBottom w:val="0"/>
                                              <w:divBdr>
                                                <w:top w:val="none" w:sz="0" w:space="0" w:color="auto"/>
                                                <w:left w:val="none" w:sz="0" w:space="0" w:color="auto"/>
                                                <w:bottom w:val="none" w:sz="0" w:space="0" w:color="auto"/>
                                                <w:right w:val="none" w:sz="0" w:space="0" w:color="auto"/>
                                              </w:divBdr>
                                              <w:divsChild>
                                                <w:div w:id="18361143">
                                                  <w:marLeft w:val="0"/>
                                                  <w:marRight w:val="0"/>
                                                  <w:marTop w:val="0"/>
                                                  <w:marBottom w:val="0"/>
                                                  <w:divBdr>
                                                    <w:top w:val="none" w:sz="0" w:space="0" w:color="auto"/>
                                                    <w:left w:val="none" w:sz="0" w:space="0" w:color="auto"/>
                                                    <w:bottom w:val="none" w:sz="0" w:space="0" w:color="auto"/>
                                                    <w:right w:val="none" w:sz="0" w:space="0" w:color="auto"/>
                                                  </w:divBdr>
                                                  <w:divsChild>
                                                    <w:div w:id="8034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655">
                                              <w:marLeft w:val="0"/>
                                              <w:marRight w:val="0"/>
                                              <w:marTop w:val="0"/>
                                              <w:marBottom w:val="0"/>
                                              <w:divBdr>
                                                <w:top w:val="none" w:sz="0" w:space="0" w:color="auto"/>
                                                <w:left w:val="none" w:sz="0" w:space="0" w:color="auto"/>
                                                <w:bottom w:val="none" w:sz="0" w:space="0" w:color="auto"/>
                                                <w:right w:val="none" w:sz="0" w:space="0" w:color="auto"/>
                                              </w:divBdr>
                                            </w:div>
                                          </w:divsChild>
                                        </w:div>
                                        <w:div w:id="745805494">
                                          <w:marLeft w:val="0"/>
                                          <w:marRight w:val="0"/>
                                          <w:marTop w:val="0"/>
                                          <w:marBottom w:val="0"/>
                                          <w:divBdr>
                                            <w:top w:val="none" w:sz="0" w:space="0" w:color="auto"/>
                                            <w:left w:val="none" w:sz="0" w:space="0" w:color="auto"/>
                                            <w:bottom w:val="none" w:sz="0" w:space="0" w:color="auto"/>
                                            <w:right w:val="none" w:sz="0" w:space="0" w:color="auto"/>
                                          </w:divBdr>
                                          <w:divsChild>
                                            <w:div w:id="645473252">
                                              <w:marLeft w:val="0"/>
                                              <w:marRight w:val="0"/>
                                              <w:marTop w:val="0"/>
                                              <w:marBottom w:val="0"/>
                                              <w:divBdr>
                                                <w:top w:val="none" w:sz="0" w:space="0" w:color="auto"/>
                                                <w:left w:val="none" w:sz="0" w:space="0" w:color="auto"/>
                                                <w:bottom w:val="none" w:sz="0" w:space="0" w:color="auto"/>
                                                <w:right w:val="none" w:sz="0" w:space="0" w:color="auto"/>
                                              </w:divBdr>
                                            </w:div>
                                            <w:div w:id="1764566013">
                                              <w:marLeft w:val="0"/>
                                              <w:marRight w:val="0"/>
                                              <w:marTop w:val="0"/>
                                              <w:marBottom w:val="0"/>
                                              <w:divBdr>
                                                <w:top w:val="none" w:sz="0" w:space="0" w:color="auto"/>
                                                <w:left w:val="none" w:sz="0" w:space="0" w:color="auto"/>
                                                <w:bottom w:val="none" w:sz="0" w:space="0" w:color="auto"/>
                                                <w:right w:val="none" w:sz="0" w:space="0" w:color="auto"/>
                                              </w:divBdr>
                                              <w:divsChild>
                                                <w:div w:id="724260786">
                                                  <w:marLeft w:val="0"/>
                                                  <w:marRight w:val="0"/>
                                                  <w:marTop w:val="0"/>
                                                  <w:marBottom w:val="0"/>
                                                  <w:divBdr>
                                                    <w:top w:val="none" w:sz="0" w:space="0" w:color="auto"/>
                                                    <w:left w:val="none" w:sz="0" w:space="0" w:color="auto"/>
                                                    <w:bottom w:val="none" w:sz="0" w:space="0" w:color="auto"/>
                                                    <w:right w:val="none" w:sz="0" w:space="0" w:color="auto"/>
                                                  </w:divBdr>
                                                  <w:divsChild>
                                                    <w:div w:id="21220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9524">
                                              <w:marLeft w:val="0"/>
                                              <w:marRight w:val="0"/>
                                              <w:marTop w:val="0"/>
                                              <w:marBottom w:val="0"/>
                                              <w:divBdr>
                                                <w:top w:val="none" w:sz="0" w:space="0" w:color="auto"/>
                                                <w:left w:val="none" w:sz="0" w:space="0" w:color="auto"/>
                                                <w:bottom w:val="none" w:sz="0" w:space="0" w:color="auto"/>
                                                <w:right w:val="none" w:sz="0" w:space="0" w:color="auto"/>
                                              </w:divBdr>
                                            </w:div>
                                          </w:divsChild>
                                        </w:div>
                                        <w:div w:id="1499661547">
                                          <w:marLeft w:val="0"/>
                                          <w:marRight w:val="0"/>
                                          <w:marTop w:val="0"/>
                                          <w:marBottom w:val="0"/>
                                          <w:divBdr>
                                            <w:top w:val="none" w:sz="0" w:space="0" w:color="auto"/>
                                            <w:left w:val="none" w:sz="0" w:space="0" w:color="auto"/>
                                            <w:bottom w:val="none" w:sz="0" w:space="0" w:color="auto"/>
                                            <w:right w:val="none" w:sz="0" w:space="0" w:color="auto"/>
                                          </w:divBdr>
                                          <w:divsChild>
                                            <w:div w:id="1509714001">
                                              <w:marLeft w:val="0"/>
                                              <w:marRight w:val="0"/>
                                              <w:marTop w:val="0"/>
                                              <w:marBottom w:val="0"/>
                                              <w:divBdr>
                                                <w:top w:val="none" w:sz="0" w:space="0" w:color="auto"/>
                                                <w:left w:val="none" w:sz="0" w:space="0" w:color="auto"/>
                                                <w:bottom w:val="none" w:sz="0" w:space="0" w:color="auto"/>
                                                <w:right w:val="none" w:sz="0" w:space="0" w:color="auto"/>
                                              </w:divBdr>
                                            </w:div>
                                            <w:div w:id="332610023">
                                              <w:marLeft w:val="0"/>
                                              <w:marRight w:val="0"/>
                                              <w:marTop w:val="0"/>
                                              <w:marBottom w:val="0"/>
                                              <w:divBdr>
                                                <w:top w:val="none" w:sz="0" w:space="0" w:color="auto"/>
                                                <w:left w:val="none" w:sz="0" w:space="0" w:color="auto"/>
                                                <w:bottom w:val="none" w:sz="0" w:space="0" w:color="auto"/>
                                                <w:right w:val="none" w:sz="0" w:space="0" w:color="auto"/>
                                              </w:divBdr>
                                              <w:divsChild>
                                                <w:div w:id="1712075313">
                                                  <w:marLeft w:val="0"/>
                                                  <w:marRight w:val="0"/>
                                                  <w:marTop w:val="0"/>
                                                  <w:marBottom w:val="0"/>
                                                  <w:divBdr>
                                                    <w:top w:val="none" w:sz="0" w:space="0" w:color="auto"/>
                                                    <w:left w:val="none" w:sz="0" w:space="0" w:color="auto"/>
                                                    <w:bottom w:val="none" w:sz="0" w:space="0" w:color="auto"/>
                                                    <w:right w:val="none" w:sz="0" w:space="0" w:color="auto"/>
                                                  </w:divBdr>
                                                  <w:divsChild>
                                                    <w:div w:id="5183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747">
                                              <w:marLeft w:val="0"/>
                                              <w:marRight w:val="0"/>
                                              <w:marTop w:val="0"/>
                                              <w:marBottom w:val="0"/>
                                              <w:divBdr>
                                                <w:top w:val="none" w:sz="0" w:space="0" w:color="auto"/>
                                                <w:left w:val="none" w:sz="0" w:space="0" w:color="auto"/>
                                                <w:bottom w:val="none" w:sz="0" w:space="0" w:color="auto"/>
                                                <w:right w:val="none" w:sz="0" w:space="0" w:color="auto"/>
                                              </w:divBdr>
                                            </w:div>
                                          </w:divsChild>
                                        </w:div>
                                        <w:div w:id="138503729">
                                          <w:marLeft w:val="0"/>
                                          <w:marRight w:val="0"/>
                                          <w:marTop w:val="0"/>
                                          <w:marBottom w:val="0"/>
                                          <w:divBdr>
                                            <w:top w:val="none" w:sz="0" w:space="0" w:color="auto"/>
                                            <w:left w:val="none" w:sz="0" w:space="0" w:color="auto"/>
                                            <w:bottom w:val="none" w:sz="0" w:space="0" w:color="auto"/>
                                            <w:right w:val="none" w:sz="0" w:space="0" w:color="auto"/>
                                          </w:divBdr>
                                          <w:divsChild>
                                            <w:div w:id="817503860">
                                              <w:marLeft w:val="0"/>
                                              <w:marRight w:val="0"/>
                                              <w:marTop w:val="0"/>
                                              <w:marBottom w:val="0"/>
                                              <w:divBdr>
                                                <w:top w:val="none" w:sz="0" w:space="0" w:color="auto"/>
                                                <w:left w:val="none" w:sz="0" w:space="0" w:color="auto"/>
                                                <w:bottom w:val="none" w:sz="0" w:space="0" w:color="auto"/>
                                                <w:right w:val="none" w:sz="0" w:space="0" w:color="auto"/>
                                              </w:divBdr>
                                            </w:div>
                                            <w:div w:id="2019382700">
                                              <w:marLeft w:val="0"/>
                                              <w:marRight w:val="0"/>
                                              <w:marTop w:val="0"/>
                                              <w:marBottom w:val="0"/>
                                              <w:divBdr>
                                                <w:top w:val="none" w:sz="0" w:space="0" w:color="auto"/>
                                                <w:left w:val="none" w:sz="0" w:space="0" w:color="auto"/>
                                                <w:bottom w:val="none" w:sz="0" w:space="0" w:color="auto"/>
                                                <w:right w:val="none" w:sz="0" w:space="0" w:color="auto"/>
                                              </w:divBdr>
                                              <w:divsChild>
                                                <w:div w:id="100996971">
                                                  <w:marLeft w:val="0"/>
                                                  <w:marRight w:val="0"/>
                                                  <w:marTop w:val="0"/>
                                                  <w:marBottom w:val="0"/>
                                                  <w:divBdr>
                                                    <w:top w:val="none" w:sz="0" w:space="0" w:color="auto"/>
                                                    <w:left w:val="none" w:sz="0" w:space="0" w:color="auto"/>
                                                    <w:bottom w:val="none" w:sz="0" w:space="0" w:color="auto"/>
                                                    <w:right w:val="none" w:sz="0" w:space="0" w:color="auto"/>
                                                  </w:divBdr>
                                                  <w:divsChild>
                                                    <w:div w:id="13963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5647">
                                              <w:marLeft w:val="0"/>
                                              <w:marRight w:val="0"/>
                                              <w:marTop w:val="0"/>
                                              <w:marBottom w:val="0"/>
                                              <w:divBdr>
                                                <w:top w:val="none" w:sz="0" w:space="0" w:color="auto"/>
                                                <w:left w:val="none" w:sz="0" w:space="0" w:color="auto"/>
                                                <w:bottom w:val="none" w:sz="0" w:space="0" w:color="auto"/>
                                                <w:right w:val="none" w:sz="0" w:space="0" w:color="auto"/>
                                              </w:divBdr>
                                            </w:div>
                                          </w:divsChild>
                                        </w:div>
                                        <w:div w:id="646277217">
                                          <w:marLeft w:val="0"/>
                                          <w:marRight w:val="0"/>
                                          <w:marTop w:val="0"/>
                                          <w:marBottom w:val="0"/>
                                          <w:divBdr>
                                            <w:top w:val="none" w:sz="0" w:space="0" w:color="auto"/>
                                            <w:left w:val="none" w:sz="0" w:space="0" w:color="auto"/>
                                            <w:bottom w:val="none" w:sz="0" w:space="0" w:color="auto"/>
                                            <w:right w:val="none" w:sz="0" w:space="0" w:color="auto"/>
                                          </w:divBdr>
                                          <w:divsChild>
                                            <w:div w:id="318922359">
                                              <w:marLeft w:val="0"/>
                                              <w:marRight w:val="0"/>
                                              <w:marTop w:val="0"/>
                                              <w:marBottom w:val="0"/>
                                              <w:divBdr>
                                                <w:top w:val="none" w:sz="0" w:space="0" w:color="auto"/>
                                                <w:left w:val="none" w:sz="0" w:space="0" w:color="auto"/>
                                                <w:bottom w:val="none" w:sz="0" w:space="0" w:color="auto"/>
                                                <w:right w:val="none" w:sz="0" w:space="0" w:color="auto"/>
                                              </w:divBdr>
                                            </w:div>
                                            <w:div w:id="255864806">
                                              <w:marLeft w:val="0"/>
                                              <w:marRight w:val="0"/>
                                              <w:marTop w:val="0"/>
                                              <w:marBottom w:val="0"/>
                                              <w:divBdr>
                                                <w:top w:val="none" w:sz="0" w:space="0" w:color="auto"/>
                                                <w:left w:val="none" w:sz="0" w:space="0" w:color="auto"/>
                                                <w:bottom w:val="none" w:sz="0" w:space="0" w:color="auto"/>
                                                <w:right w:val="none" w:sz="0" w:space="0" w:color="auto"/>
                                              </w:divBdr>
                                              <w:divsChild>
                                                <w:div w:id="1312637567">
                                                  <w:marLeft w:val="0"/>
                                                  <w:marRight w:val="0"/>
                                                  <w:marTop w:val="0"/>
                                                  <w:marBottom w:val="0"/>
                                                  <w:divBdr>
                                                    <w:top w:val="none" w:sz="0" w:space="0" w:color="auto"/>
                                                    <w:left w:val="none" w:sz="0" w:space="0" w:color="auto"/>
                                                    <w:bottom w:val="none" w:sz="0" w:space="0" w:color="auto"/>
                                                    <w:right w:val="none" w:sz="0" w:space="0" w:color="auto"/>
                                                  </w:divBdr>
                                                  <w:divsChild>
                                                    <w:div w:id="6028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6175">
                                              <w:marLeft w:val="0"/>
                                              <w:marRight w:val="0"/>
                                              <w:marTop w:val="0"/>
                                              <w:marBottom w:val="0"/>
                                              <w:divBdr>
                                                <w:top w:val="none" w:sz="0" w:space="0" w:color="auto"/>
                                                <w:left w:val="none" w:sz="0" w:space="0" w:color="auto"/>
                                                <w:bottom w:val="none" w:sz="0" w:space="0" w:color="auto"/>
                                                <w:right w:val="none" w:sz="0" w:space="0" w:color="auto"/>
                                              </w:divBdr>
                                            </w:div>
                                          </w:divsChild>
                                        </w:div>
                                        <w:div w:id="169297587">
                                          <w:marLeft w:val="0"/>
                                          <w:marRight w:val="0"/>
                                          <w:marTop w:val="0"/>
                                          <w:marBottom w:val="0"/>
                                          <w:divBdr>
                                            <w:top w:val="none" w:sz="0" w:space="0" w:color="auto"/>
                                            <w:left w:val="none" w:sz="0" w:space="0" w:color="auto"/>
                                            <w:bottom w:val="none" w:sz="0" w:space="0" w:color="auto"/>
                                            <w:right w:val="none" w:sz="0" w:space="0" w:color="auto"/>
                                          </w:divBdr>
                                          <w:divsChild>
                                            <w:div w:id="2042432235">
                                              <w:marLeft w:val="0"/>
                                              <w:marRight w:val="0"/>
                                              <w:marTop w:val="0"/>
                                              <w:marBottom w:val="0"/>
                                              <w:divBdr>
                                                <w:top w:val="none" w:sz="0" w:space="0" w:color="auto"/>
                                                <w:left w:val="none" w:sz="0" w:space="0" w:color="auto"/>
                                                <w:bottom w:val="none" w:sz="0" w:space="0" w:color="auto"/>
                                                <w:right w:val="none" w:sz="0" w:space="0" w:color="auto"/>
                                              </w:divBdr>
                                            </w:div>
                                            <w:div w:id="1219130469">
                                              <w:marLeft w:val="0"/>
                                              <w:marRight w:val="0"/>
                                              <w:marTop w:val="0"/>
                                              <w:marBottom w:val="0"/>
                                              <w:divBdr>
                                                <w:top w:val="none" w:sz="0" w:space="0" w:color="auto"/>
                                                <w:left w:val="none" w:sz="0" w:space="0" w:color="auto"/>
                                                <w:bottom w:val="none" w:sz="0" w:space="0" w:color="auto"/>
                                                <w:right w:val="none" w:sz="0" w:space="0" w:color="auto"/>
                                              </w:divBdr>
                                              <w:divsChild>
                                                <w:div w:id="638265605">
                                                  <w:marLeft w:val="0"/>
                                                  <w:marRight w:val="0"/>
                                                  <w:marTop w:val="0"/>
                                                  <w:marBottom w:val="0"/>
                                                  <w:divBdr>
                                                    <w:top w:val="none" w:sz="0" w:space="0" w:color="auto"/>
                                                    <w:left w:val="none" w:sz="0" w:space="0" w:color="auto"/>
                                                    <w:bottom w:val="none" w:sz="0" w:space="0" w:color="auto"/>
                                                    <w:right w:val="none" w:sz="0" w:space="0" w:color="auto"/>
                                                  </w:divBdr>
                                                  <w:divsChild>
                                                    <w:div w:id="16810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021">
                                              <w:marLeft w:val="0"/>
                                              <w:marRight w:val="0"/>
                                              <w:marTop w:val="0"/>
                                              <w:marBottom w:val="0"/>
                                              <w:divBdr>
                                                <w:top w:val="none" w:sz="0" w:space="0" w:color="auto"/>
                                                <w:left w:val="none" w:sz="0" w:space="0" w:color="auto"/>
                                                <w:bottom w:val="none" w:sz="0" w:space="0" w:color="auto"/>
                                                <w:right w:val="none" w:sz="0" w:space="0" w:color="auto"/>
                                              </w:divBdr>
                                            </w:div>
                                          </w:divsChild>
                                        </w:div>
                                        <w:div w:id="1280573476">
                                          <w:marLeft w:val="0"/>
                                          <w:marRight w:val="0"/>
                                          <w:marTop w:val="0"/>
                                          <w:marBottom w:val="0"/>
                                          <w:divBdr>
                                            <w:top w:val="none" w:sz="0" w:space="0" w:color="auto"/>
                                            <w:left w:val="none" w:sz="0" w:space="0" w:color="auto"/>
                                            <w:bottom w:val="none" w:sz="0" w:space="0" w:color="auto"/>
                                            <w:right w:val="none" w:sz="0" w:space="0" w:color="auto"/>
                                          </w:divBdr>
                                          <w:divsChild>
                                            <w:div w:id="1579364624">
                                              <w:marLeft w:val="0"/>
                                              <w:marRight w:val="0"/>
                                              <w:marTop w:val="0"/>
                                              <w:marBottom w:val="0"/>
                                              <w:divBdr>
                                                <w:top w:val="none" w:sz="0" w:space="0" w:color="auto"/>
                                                <w:left w:val="none" w:sz="0" w:space="0" w:color="auto"/>
                                                <w:bottom w:val="none" w:sz="0" w:space="0" w:color="auto"/>
                                                <w:right w:val="none" w:sz="0" w:space="0" w:color="auto"/>
                                              </w:divBdr>
                                            </w:div>
                                            <w:div w:id="1270551068">
                                              <w:marLeft w:val="0"/>
                                              <w:marRight w:val="0"/>
                                              <w:marTop w:val="0"/>
                                              <w:marBottom w:val="0"/>
                                              <w:divBdr>
                                                <w:top w:val="none" w:sz="0" w:space="0" w:color="auto"/>
                                                <w:left w:val="none" w:sz="0" w:space="0" w:color="auto"/>
                                                <w:bottom w:val="none" w:sz="0" w:space="0" w:color="auto"/>
                                                <w:right w:val="none" w:sz="0" w:space="0" w:color="auto"/>
                                              </w:divBdr>
                                              <w:divsChild>
                                                <w:div w:id="1237207100">
                                                  <w:marLeft w:val="0"/>
                                                  <w:marRight w:val="0"/>
                                                  <w:marTop w:val="0"/>
                                                  <w:marBottom w:val="0"/>
                                                  <w:divBdr>
                                                    <w:top w:val="none" w:sz="0" w:space="0" w:color="auto"/>
                                                    <w:left w:val="none" w:sz="0" w:space="0" w:color="auto"/>
                                                    <w:bottom w:val="none" w:sz="0" w:space="0" w:color="auto"/>
                                                    <w:right w:val="none" w:sz="0" w:space="0" w:color="auto"/>
                                                  </w:divBdr>
                                                  <w:divsChild>
                                                    <w:div w:id="1174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0721">
                                              <w:marLeft w:val="0"/>
                                              <w:marRight w:val="0"/>
                                              <w:marTop w:val="0"/>
                                              <w:marBottom w:val="0"/>
                                              <w:divBdr>
                                                <w:top w:val="none" w:sz="0" w:space="0" w:color="auto"/>
                                                <w:left w:val="none" w:sz="0" w:space="0" w:color="auto"/>
                                                <w:bottom w:val="none" w:sz="0" w:space="0" w:color="auto"/>
                                                <w:right w:val="none" w:sz="0" w:space="0" w:color="auto"/>
                                              </w:divBdr>
                                            </w:div>
                                          </w:divsChild>
                                        </w:div>
                                        <w:div w:id="1557205313">
                                          <w:marLeft w:val="0"/>
                                          <w:marRight w:val="0"/>
                                          <w:marTop w:val="0"/>
                                          <w:marBottom w:val="0"/>
                                          <w:divBdr>
                                            <w:top w:val="none" w:sz="0" w:space="0" w:color="auto"/>
                                            <w:left w:val="none" w:sz="0" w:space="0" w:color="auto"/>
                                            <w:bottom w:val="none" w:sz="0" w:space="0" w:color="auto"/>
                                            <w:right w:val="none" w:sz="0" w:space="0" w:color="auto"/>
                                          </w:divBdr>
                                          <w:divsChild>
                                            <w:div w:id="1767310638">
                                              <w:marLeft w:val="0"/>
                                              <w:marRight w:val="0"/>
                                              <w:marTop w:val="0"/>
                                              <w:marBottom w:val="0"/>
                                              <w:divBdr>
                                                <w:top w:val="none" w:sz="0" w:space="0" w:color="auto"/>
                                                <w:left w:val="none" w:sz="0" w:space="0" w:color="auto"/>
                                                <w:bottom w:val="none" w:sz="0" w:space="0" w:color="auto"/>
                                                <w:right w:val="none" w:sz="0" w:space="0" w:color="auto"/>
                                              </w:divBdr>
                                            </w:div>
                                            <w:div w:id="455297116">
                                              <w:marLeft w:val="0"/>
                                              <w:marRight w:val="0"/>
                                              <w:marTop w:val="0"/>
                                              <w:marBottom w:val="0"/>
                                              <w:divBdr>
                                                <w:top w:val="none" w:sz="0" w:space="0" w:color="auto"/>
                                                <w:left w:val="none" w:sz="0" w:space="0" w:color="auto"/>
                                                <w:bottom w:val="none" w:sz="0" w:space="0" w:color="auto"/>
                                                <w:right w:val="none" w:sz="0" w:space="0" w:color="auto"/>
                                              </w:divBdr>
                                              <w:divsChild>
                                                <w:div w:id="506209730">
                                                  <w:marLeft w:val="0"/>
                                                  <w:marRight w:val="0"/>
                                                  <w:marTop w:val="0"/>
                                                  <w:marBottom w:val="0"/>
                                                  <w:divBdr>
                                                    <w:top w:val="none" w:sz="0" w:space="0" w:color="auto"/>
                                                    <w:left w:val="none" w:sz="0" w:space="0" w:color="auto"/>
                                                    <w:bottom w:val="none" w:sz="0" w:space="0" w:color="auto"/>
                                                    <w:right w:val="none" w:sz="0" w:space="0" w:color="auto"/>
                                                  </w:divBdr>
                                                  <w:divsChild>
                                                    <w:div w:id="12851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296">
                                              <w:marLeft w:val="0"/>
                                              <w:marRight w:val="0"/>
                                              <w:marTop w:val="0"/>
                                              <w:marBottom w:val="0"/>
                                              <w:divBdr>
                                                <w:top w:val="none" w:sz="0" w:space="0" w:color="auto"/>
                                                <w:left w:val="none" w:sz="0" w:space="0" w:color="auto"/>
                                                <w:bottom w:val="none" w:sz="0" w:space="0" w:color="auto"/>
                                                <w:right w:val="none" w:sz="0" w:space="0" w:color="auto"/>
                                              </w:divBdr>
                                            </w:div>
                                          </w:divsChild>
                                        </w:div>
                                        <w:div w:id="1626152822">
                                          <w:marLeft w:val="0"/>
                                          <w:marRight w:val="0"/>
                                          <w:marTop w:val="0"/>
                                          <w:marBottom w:val="0"/>
                                          <w:divBdr>
                                            <w:top w:val="none" w:sz="0" w:space="0" w:color="auto"/>
                                            <w:left w:val="none" w:sz="0" w:space="0" w:color="auto"/>
                                            <w:bottom w:val="none" w:sz="0" w:space="0" w:color="auto"/>
                                            <w:right w:val="none" w:sz="0" w:space="0" w:color="auto"/>
                                          </w:divBdr>
                                          <w:divsChild>
                                            <w:div w:id="1820921088">
                                              <w:marLeft w:val="0"/>
                                              <w:marRight w:val="0"/>
                                              <w:marTop w:val="0"/>
                                              <w:marBottom w:val="0"/>
                                              <w:divBdr>
                                                <w:top w:val="none" w:sz="0" w:space="0" w:color="auto"/>
                                                <w:left w:val="none" w:sz="0" w:space="0" w:color="auto"/>
                                                <w:bottom w:val="none" w:sz="0" w:space="0" w:color="auto"/>
                                                <w:right w:val="none" w:sz="0" w:space="0" w:color="auto"/>
                                              </w:divBdr>
                                            </w:div>
                                            <w:div w:id="1862860868">
                                              <w:marLeft w:val="0"/>
                                              <w:marRight w:val="0"/>
                                              <w:marTop w:val="0"/>
                                              <w:marBottom w:val="0"/>
                                              <w:divBdr>
                                                <w:top w:val="none" w:sz="0" w:space="0" w:color="auto"/>
                                                <w:left w:val="none" w:sz="0" w:space="0" w:color="auto"/>
                                                <w:bottom w:val="none" w:sz="0" w:space="0" w:color="auto"/>
                                                <w:right w:val="none" w:sz="0" w:space="0" w:color="auto"/>
                                              </w:divBdr>
                                              <w:divsChild>
                                                <w:div w:id="266080046">
                                                  <w:marLeft w:val="0"/>
                                                  <w:marRight w:val="0"/>
                                                  <w:marTop w:val="0"/>
                                                  <w:marBottom w:val="0"/>
                                                  <w:divBdr>
                                                    <w:top w:val="none" w:sz="0" w:space="0" w:color="auto"/>
                                                    <w:left w:val="none" w:sz="0" w:space="0" w:color="auto"/>
                                                    <w:bottom w:val="none" w:sz="0" w:space="0" w:color="auto"/>
                                                    <w:right w:val="none" w:sz="0" w:space="0" w:color="auto"/>
                                                  </w:divBdr>
                                                  <w:divsChild>
                                                    <w:div w:id="13220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2535">
                                              <w:marLeft w:val="0"/>
                                              <w:marRight w:val="0"/>
                                              <w:marTop w:val="0"/>
                                              <w:marBottom w:val="0"/>
                                              <w:divBdr>
                                                <w:top w:val="none" w:sz="0" w:space="0" w:color="auto"/>
                                                <w:left w:val="none" w:sz="0" w:space="0" w:color="auto"/>
                                                <w:bottom w:val="none" w:sz="0" w:space="0" w:color="auto"/>
                                                <w:right w:val="none" w:sz="0" w:space="0" w:color="auto"/>
                                              </w:divBdr>
                                            </w:div>
                                          </w:divsChild>
                                        </w:div>
                                        <w:div w:id="10229466">
                                          <w:marLeft w:val="0"/>
                                          <w:marRight w:val="0"/>
                                          <w:marTop w:val="0"/>
                                          <w:marBottom w:val="0"/>
                                          <w:divBdr>
                                            <w:top w:val="none" w:sz="0" w:space="0" w:color="auto"/>
                                            <w:left w:val="none" w:sz="0" w:space="0" w:color="auto"/>
                                            <w:bottom w:val="none" w:sz="0" w:space="0" w:color="auto"/>
                                            <w:right w:val="none" w:sz="0" w:space="0" w:color="auto"/>
                                          </w:divBdr>
                                          <w:divsChild>
                                            <w:div w:id="279535728">
                                              <w:marLeft w:val="0"/>
                                              <w:marRight w:val="0"/>
                                              <w:marTop w:val="0"/>
                                              <w:marBottom w:val="0"/>
                                              <w:divBdr>
                                                <w:top w:val="none" w:sz="0" w:space="0" w:color="auto"/>
                                                <w:left w:val="none" w:sz="0" w:space="0" w:color="auto"/>
                                                <w:bottom w:val="none" w:sz="0" w:space="0" w:color="auto"/>
                                                <w:right w:val="none" w:sz="0" w:space="0" w:color="auto"/>
                                              </w:divBdr>
                                            </w:div>
                                            <w:div w:id="1530141001">
                                              <w:marLeft w:val="0"/>
                                              <w:marRight w:val="0"/>
                                              <w:marTop w:val="0"/>
                                              <w:marBottom w:val="0"/>
                                              <w:divBdr>
                                                <w:top w:val="none" w:sz="0" w:space="0" w:color="auto"/>
                                                <w:left w:val="none" w:sz="0" w:space="0" w:color="auto"/>
                                                <w:bottom w:val="none" w:sz="0" w:space="0" w:color="auto"/>
                                                <w:right w:val="none" w:sz="0" w:space="0" w:color="auto"/>
                                              </w:divBdr>
                                              <w:divsChild>
                                                <w:div w:id="1677804364">
                                                  <w:marLeft w:val="0"/>
                                                  <w:marRight w:val="0"/>
                                                  <w:marTop w:val="0"/>
                                                  <w:marBottom w:val="0"/>
                                                  <w:divBdr>
                                                    <w:top w:val="none" w:sz="0" w:space="0" w:color="auto"/>
                                                    <w:left w:val="none" w:sz="0" w:space="0" w:color="auto"/>
                                                    <w:bottom w:val="none" w:sz="0" w:space="0" w:color="auto"/>
                                                    <w:right w:val="none" w:sz="0" w:space="0" w:color="auto"/>
                                                  </w:divBdr>
                                                  <w:divsChild>
                                                    <w:div w:id="15096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5781">
                                              <w:marLeft w:val="0"/>
                                              <w:marRight w:val="0"/>
                                              <w:marTop w:val="0"/>
                                              <w:marBottom w:val="0"/>
                                              <w:divBdr>
                                                <w:top w:val="none" w:sz="0" w:space="0" w:color="auto"/>
                                                <w:left w:val="none" w:sz="0" w:space="0" w:color="auto"/>
                                                <w:bottom w:val="none" w:sz="0" w:space="0" w:color="auto"/>
                                                <w:right w:val="none" w:sz="0" w:space="0" w:color="auto"/>
                                              </w:divBdr>
                                            </w:div>
                                          </w:divsChild>
                                        </w:div>
                                        <w:div w:id="503592319">
                                          <w:marLeft w:val="0"/>
                                          <w:marRight w:val="0"/>
                                          <w:marTop w:val="0"/>
                                          <w:marBottom w:val="0"/>
                                          <w:divBdr>
                                            <w:top w:val="none" w:sz="0" w:space="0" w:color="auto"/>
                                            <w:left w:val="none" w:sz="0" w:space="0" w:color="auto"/>
                                            <w:bottom w:val="none" w:sz="0" w:space="0" w:color="auto"/>
                                            <w:right w:val="none" w:sz="0" w:space="0" w:color="auto"/>
                                          </w:divBdr>
                                          <w:divsChild>
                                            <w:div w:id="1171719645">
                                              <w:marLeft w:val="0"/>
                                              <w:marRight w:val="0"/>
                                              <w:marTop w:val="0"/>
                                              <w:marBottom w:val="0"/>
                                              <w:divBdr>
                                                <w:top w:val="none" w:sz="0" w:space="0" w:color="auto"/>
                                                <w:left w:val="none" w:sz="0" w:space="0" w:color="auto"/>
                                                <w:bottom w:val="none" w:sz="0" w:space="0" w:color="auto"/>
                                                <w:right w:val="none" w:sz="0" w:space="0" w:color="auto"/>
                                              </w:divBdr>
                                            </w:div>
                                            <w:div w:id="467355157">
                                              <w:marLeft w:val="0"/>
                                              <w:marRight w:val="0"/>
                                              <w:marTop w:val="0"/>
                                              <w:marBottom w:val="0"/>
                                              <w:divBdr>
                                                <w:top w:val="none" w:sz="0" w:space="0" w:color="auto"/>
                                                <w:left w:val="none" w:sz="0" w:space="0" w:color="auto"/>
                                                <w:bottom w:val="none" w:sz="0" w:space="0" w:color="auto"/>
                                                <w:right w:val="none" w:sz="0" w:space="0" w:color="auto"/>
                                              </w:divBdr>
                                              <w:divsChild>
                                                <w:div w:id="1053429555">
                                                  <w:marLeft w:val="0"/>
                                                  <w:marRight w:val="0"/>
                                                  <w:marTop w:val="0"/>
                                                  <w:marBottom w:val="0"/>
                                                  <w:divBdr>
                                                    <w:top w:val="none" w:sz="0" w:space="0" w:color="auto"/>
                                                    <w:left w:val="none" w:sz="0" w:space="0" w:color="auto"/>
                                                    <w:bottom w:val="none" w:sz="0" w:space="0" w:color="auto"/>
                                                    <w:right w:val="none" w:sz="0" w:space="0" w:color="auto"/>
                                                  </w:divBdr>
                                                  <w:divsChild>
                                                    <w:div w:id="19573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0769">
                                              <w:marLeft w:val="0"/>
                                              <w:marRight w:val="0"/>
                                              <w:marTop w:val="0"/>
                                              <w:marBottom w:val="0"/>
                                              <w:divBdr>
                                                <w:top w:val="none" w:sz="0" w:space="0" w:color="auto"/>
                                                <w:left w:val="none" w:sz="0" w:space="0" w:color="auto"/>
                                                <w:bottom w:val="none" w:sz="0" w:space="0" w:color="auto"/>
                                                <w:right w:val="none" w:sz="0" w:space="0" w:color="auto"/>
                                              </w:divBdr>
                                            </w:div>
                                          </w:divsChild>
                                        </w:div>
                                        <w:div w:id="711465339">
                                          <w:marLeft w:val="0"/>
                                          <w:marRight w:val="0"/>
                                          <w:marTop w:val="0"/>
                                          <w:marBottom w:val="0"/>
                                          <w:divBdr>
                                            <w:top w:val="none" w:sz="0" w:space="0" w:color="auto"/>
                                            <w:left w:val="none" w:sz="0" w:space="0" w:color="auto"/>
                                            <w:bottom w:val="none" w:sz="0" w:space="0" w:color="auto"/>
                                            <w:right w:val="none" w:sz="0" w:space="0" w:color="auto"/>
                                          </w:divBdr>
                                          <w:divsChild>
                                            <w:div w:id="1738701601">
                                              <w:marLeft w:val="0"/>
                                              <w:marRight w:val="0"/>
                                              <w:marTop w:val="0"/>
                                              <w:marBottom w:val="0"/>
                                              <w:divBdr>
                                                <w:top w:val="none" w:sz="0" w:space="0" w:color="auto"/>
                                                <w:left w:val="none" w:sz="0" w:space="0" w:color="auto"/>
                                                <w:bottom w:val="none" w:sz="0" w:space="0" w:color="auto"/>
                                                <w:right w:val="none" w:sz="0" w:space="0" w:color="auto"/>
                                              </w:divBdr>
                                            </w:div>
                                            <w:div w:id="1361589915">
                                              <w:marLeft w:val="0"/>
                                              <w:marRight w:val="0"/>
                                              <w:marTop w:val="0"/>
                                              <w:marBottom w:val="0"/>
                                              <w:divBdr>
                                                <w:top w:val="none" w:sz="0" w:space="0" w:color="auto"/>
                                                <w:left w:val="none" w:sz="0" w:space="0" w:color="auto"/>
                                                <w:bottom w:val="none" w:sz="0" w:space="0" w:color="auto"/>
                                                <w:right w:val="none" w:sz="0" w:space="0" w:color="auto"/>
                                              </w:divBdr>
                                              <w:divsChild>
                                                <w:div w:id="85807025">
                                                  <w:marLeft w:val="0"/>
                                                  <w:marRight w:val="0"/>
                                                  <w:marTop w:val="0"/>
                                                  <w:marBottom w:val="0"/>
                                                  <w:divBdr>
                                                    <w:top w:val="none" w:sz="0" w:space="0" w:color="auto"/>
                                                    <w:left w:val="none" w:sz="0" w:space="0" w:color="auto"/>
                                                    <w:bottom w:val="none" w:sz="0" w:space="0" w:color="auto"/>
                                                    <w:right w:val="none" w:sz="0" w:space="0" w:color="auto"/>
                                                  </w:divBdr>
                                                  <w:divsChild>
                                                    <w:div w:id="14610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6517">
                                              <w:marLeft w:val="0"/>
                                              <w:marRight w:val="0"/>
                                              <w:marTop w:val="0"/>
                                              <w:marBottom w:val="0"/>
                                              <w:divBdr>
                                                <w:top w:val="none" w:sz="0" w:space="0" w:color="auto"/>
                                                <w:left w:val="none" w:sz="0" w:space="0" w:color="auto"/>
                                                <w:bottom w:val="none" w:sz="0" w:space="0" w:color="auto"/>
                                                <w:right w:val="none" w:sz="0" w:space="0" w:color="auto"/>
                                              </w:divBdr>
                                            </w:div>
                                          </w:divsChild>
                                        </w:div>
                                        <w:div w:id="341130337">
                                          <w:marLeft w:val="0"/>
                                          <w:marRight w:val="0"/>
                                          <w:marTop w:val="0"/>
                                          <w:marBottom w:val="0"/>
                                          <w:divBdr>
                                            <w:top w:val="none" w:sz="0" w:space="0" w:color="auto"/>
                                            <w:left w:val="none" w:sz="0" w:space="0" w:color="auto"/>
                                            <w:bottom w:val="none" w:sz="0" w:space="0" w:color="auto"/>
                                            <w:right w:val="none" w:sz="0" w:space="0" w:color="auto"/>
                                          </w:divBdr>
                                          <w:divsChild>
                                            <w:div w:id="313803062">
                                              <w:marLeft w:val="0"/>
                                              <w:marRight w:val="0"/>
                                              <w:marTop w:val="0"/>
                                              <w:marBottom w:val="0"/>
                                              <w:divBdr>
                                                <w:top w:val="none" w:sz="0" w:space="0" w:color="auto"/>
                                                <w:left w:val="none" w:sz="0" w:space="0" w:color="auto"/>
                                                <w:bottom w:val="none" w:sz="0" w:space="0" w:color="auto"/>
                                                <w:right w:val="none" w:sz="0" w:space="0" w:color="auto"/>
                                              </w:divBdr>
                                            </w:div>
                                            <w:div w:id="1936329213">
                                              <w:marLeft w:val="0"/>
                                              <w:marRight w:val="0"/>
                                              <w:marTop w:val="0"/>
                                              <w:marBottom w:val="0"/>
                                              <w:divBdr>
                                                <w:top w:val="none" w:sz="0" w:space="0" w:color="auto"/>
                                                <w:left w:val="none" w:sz="0" w:space="0" w:color="auto"/>
                                                <w:bottom w:val="none" w:sz="0" w:space="0" w:color="auto"/>
                                                <w:right w:val="none" w:sz="0" w:space="0" w:color="auto"/>
                                              </w:divBdr>
                                              <w:divsChild>
                                                <w:div w:id="1356272751">
                                                  <w:marLeft w:val="0"/>
                                                  <w:marRight w:val="0"/>
                                                  <w:marTop w:val="0"/>
                                                  <w:marBottom w:val="0"/>
                                                  <w:divBdr>
                                                    <w:top w:val="none" w:sz="0" w:space="0" w:color="auto"/>
                                                    <w:left w:val="none" w:sz="0" w:space="0" w:color="auto"/>
                                                    <w:bottom w:val="none" w:sz="0" w:space="0" w:color="auto"/>
                                                    <w:right w:val="none" w:sz="0" w:space="0" w:color="auto"/>
                                                  </w:divBdr>
                                                  <w:divsChild>
                                                    <w:div w:id="16513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758356">
                          <w:marLeft w:val="0"/>
                          <w:marRight w:val="0"/>
                          <w:marTop w:val="0"/>
                          <w:marBottom w:val="0"/>
                          <w:divBdr>
                            <w:top w:val="none" w:sz="0" w:space="0" w:color="auto"/>
                            <w:left w:val="none" w:sz="0" w:space="0" w:color="auto"/>
                            <w:bottom w:val="none" w:sz="0" w:space="0" w:color="auto"/>
                            <w:right w:val="none" w:sz="0" w:space="0" w:color="auto"/>
                          </w:divBdr>
                          <w:divsChild>
                            <w:div w:id="566763154">
                              <w:marLeft w:val="0"/>
                              <w:marRight w:val="0"/>
                              <w:marTop w:val="0"/>
                              <w:marBottom w:val="0"/>
                              <w:divBdr>
                                <w:top w:val="none" w:sz="0" w:space="0" w:color="auto"/>
                                <w:left w:val="none" w:sz="0" w:space="0" w:color="auto"/>
                                <w:bottom w:val="none" w:sz="0" w:space="0" w:color="auto"/>
                                <w:right w:val="none" w:sz="0" w:space="0" w:color="auto"/>
                              </w:divBdr>
                              <w:divsChild>
                                <w:div w:id="1770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07708">
          <w:marLeft w:val="0"/>
          <w:marRight w:val="0"/>
          <w:marTop w:val="0"/>
          <w:marBottom w:val="0"/>
          <w:divBdr>
            <w:top w:val="none" w:sz="0" w:space="0" w:color="auto"/>
            <w:left w:val="none" w:sz="0" w:space="0" w:color="auto"/>
            <w:bottom w:val="none" w:sz="0" w:space="0" w:color="auto"/>
            <w:right w:val="none" w:sz="0" w:space="0" w:color="auto"/>
          </w:divBdr>
          <w:divsChild>
            <w:div w:id="307516144">
              <w:marLeft w:val="0"/>
              <w:marRight w:val="0"/>
              <w:marTop w:val="0"/>
              <w:marBottom w:val="0"/>
              <w:divBdr>
                <w:top w:val="none" w:sz="0" w:space="0" w:color="auto"/>
                <w:left w:val="none" w:sz="0" w:space="0" w:color="auto"/>
                <w:bottom w:val="none" w:sz="0" w:space="0" w:color="auto"/>
                <w:right w:val="none" w:sz="0" w:space="0" w:color="auto"/>
              </w:divBdr>
              <w:divsChild>
                <w:div w:id="1767919655">
                  <w:marLeft w:val="0"/>
                  <w:marRight w:val="0"/>
                  <w:marTop w:val="0"/>
                  <w:marBottom w:val="0"/>
                  <w:divBdr>
                    <w:top w:val="none" w:sz="0" w:space="0" w:color="auto"/>
                    <w:left w:val="none" w:sz="0" w:space="0" w:color="auto"/>
                    <w:bottom w:val="none" w:sz="0" w:space="0" w:color="auto"/>
                    <w:right w:val="none" w:sz="0" w:space="0" w:color="auto"/>
                  </w:divBdr>
                  <w:divsChild>
                    <w:div w:id="663318996">
                      <w:marLeft w:val="0"/>
                      <w:marRight w:val="0"/>
                      <w:marTop w:val="0"/>
                      <w:marBottom w:val="0"/>
                      <w:divBdr>
                        <w:top w:val="none" w:sz="0" w:space="0" w:color="auto"/>
                        <w:left w:val="none" w:sz="0" w:space="0" w:color="auto"/>
                        <w:bottom w:val="none" w:sz="0" w:space="0" w:color="auto"/>
                        <w:right w:val="none" w:sz="0" w:space="0" w:color="auto"/>
                      </w:divBdr>
                      <w:divsChild>
                        <w:div w:id="1905875121">
                          <w:marLeft w:val="0"/>
                          <w:marRight w:val="0"/>
                          <w:marTop w:val="0"/>
                          <w:marBottom w:val="0"/>
                          <w:divBdr>
                            <w:top w:val="none" w:sz="0" w:space="0" w:color="auto"/>
                            <w:left w:val="none" w:sz="0" w:space="0" w:color="auto"/>
                            <w:bottom w:val="none" w:sz="0" w:space="0" w:color="auto"/>
                            <w:right w:val="none" w:sz="0" w:space="0" w:color="auto"/>
                          </w:divBdr>
                          <w:divsChild>
                            <w:div w:id="103234500">
                              <w:marLeft w:val="0"/>
                              <w:marRight w:val="0"/>
                              <w:marTop w:val="0"/>
                              <w:marBottom w:val="0"/>
                              <w:divBdr>
                                <w:top w:val="none" w:sz="0" w:space="0" w:color="auto"/>
                                <w:left w:val="none" w:sz="0" w:space="0" w:color="auto"/>
                                <w:bottom w:val="none" w:sz="0" w:space="0" w:color="auto"/>
                                <w:right w:val="none" w:sz="0" w:space="0" w:color="auto"/>
                              </w:divBdr>
                              <w:divsChild>
                                <w:div w:id="1067142593">
                                  <w:marLeft w:val="0"/>
                                  <w:marRight w:val="0"/>
                                  <w:marTop w:val="0"/>
                                  <w:marBottom w:val="0"/>
                                  <w:divBdr>
                                    <w:top w:val="none" w:sz="0" w:space="0" w:color="auto"/>
                                    <w:left w:val="none" w:sz="0" w:space="0" w:color="auto"/>
                                    <w:bottom w:val="none" w:sz="0" w:space="0" w:color="auto"/>
                                    <w:right w:val="none" w:sz="0" w:space="0" w:color="auto"/>
                                  </w:divBdr>
                                  <w:divsChild>
                                    <w:div w:id="1971326565">
                                      <w:marLeft w:val="0"/>
                                      <w:marRight w:val="0"/>
                                      <w:marTop w:val="0"/>
                                      <w:marBottom w:val="0"/>
                                      <w:divBdr>
                                        <w:top w:val="none" w:sz="0" w:space="0" w:color="auto"/>
                                        <w:left w:val="none" w:sz="0" w:space="0" w:color="auto"/>
                                        <w:bottom w:val="none" w:sz="0" w:space="0" w:color="auto"/>
                                        <w:right w:val="none" w:sz="0" w:space="0" w:color="auto"/>
                                      </w:divBdr>
                                      <w:divsChild>
                                        <w:div w:id="1576356842">
                                          <w:marLeft w:val="0"/>
                                          <w:marRight w:val="0"/>
                                          <w:marTop w:val="0"/>
                                          <w:marBottom w:val="0"/>
                                          <w:divBdr>
                                            <w:top w:val="none" w:sz="0" w:space="0" w:color="auto"/>
                                            <w:left w:val="none" w:sz="0" w:space="0" w:color="auto"/>
                                            <w:bottom w:val="none" w:sz="0" w:space="0" w:color="auto"/>
                                            <w:right w:val="none" w:sz="0" w:space="0" w:color="auto"/>
                                          </w:divBdr>
                                          <w:divsChild>
                                            <w:div w:id="7790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778414">
          <w:marLeft w:val="0"/>
          <w:marRight w:val="0"/>
          <w:marTop w:val="0"/>
          <w:marBottom w:val="0"/>
          <w:divBdr>
            <w:top w:val="none" w:sz="0" w:space="0" w:color="auto"/>
            <w:left w:val="none" w:sz="0" w:space="0" w:color="auto"/>
            <w:bottom w:val="none" w:sz="0" w:space="0" w:color="auto"/>
            <w:right w:val="none" w:sz="0" w:space="0" w:color="auto"/>
          </w:divBdr>
          <w:divsChild>
            <w:div w:id="130831901">
              <w:marLeft w:val="0"/>
              <w:marRight w:val="0"/>
              <w:marTop w:val="0"/>
              <w:marBottom w:val="0"/>
              <w:divBdr>
                <w:top w:val="none" w:sz="0" w:space="0" w:color="auto"/>
                <w:left w:val="none" w:sz="0" w:space="0" w:color="auto"/>
                <w:bottom w:val="none" w:sz="0" w:space="0" w:color="auto"/>
                <w:right w:val="none" w:sz="0" w:space="0" w:color="auto"/>
              </w:divBdr>
              <w:divsChild>
                <w:div w:id="1569075340">
                  <w:marLeft w:val="0"/>
                  <w:marRight w:val="0"/>
                  <w:marTop w:val="0"/>
                  <w:marBottom w:val="0"/>
                  <w:divBdr>
                    <w:top w:val="none" w:sz="0" w:space="0" w:color="auto"/>
                    <w:left w:val="none" w:sz="0" w:space="0" w:color="auto"/>
                    <w:bottom w:val="none" w:sz="0" w:space="0" w:color="auto"/>
                    <w:right w:val="none" w:sz="0" w:space="0" w:color="auto"/>
                  </w:divBdr>
                  <w:divsChild>
                    <w:div w:id="898395596">
                      <w:marLeft w:val="0"/>
                      <w:marRight w:val="0"/>
                      <w:marTop w:val="0"/>
                      <w:marBottom w:val="0"/>
                      <w:divBdr>
                        <w:top w:val="none" w:sz="0" w:space="0" w:color="auto"/>
                        <w:left w:val="none" w:sz="0" w:space="0" w:color="auto"/>
                        <w:bottom w:val="none" w:sz="0" w:space="0" w:color="auto"/>
                        <w:right w:val="none" w:sz="0" w:space="0" w:color="auto"/>
                      </w:divBdr>
                      <w:divsChild>
                        <w:div w:id="1893497122">
                          <w:marLeft w:val="0"/>
                          <w:marRight w:val="0"/>
                          <w:marTop w:val="0"/>
                          <w:marBottom w:val="0"/>
                          <w:divBdr>
                            <w:top w:val="none" w:sz="0" w:space="0" w:color="auto"/>
                            <w:left w:val="none" w:sz="0" w:space="0" w:color="auto"/>
                            <w:bottom w:val="none" w:sz="0" w:space="0" w:color="auto"/>
                            <w:right w:val="none" w:sz="0" w:space="0" w:color="auto"/>
                          </w:divBdr>
                          <w:divsChild>
                            <w:div w:id="1765148021">
                              <w:marLeft w:val="0"/>
                              <w:marRight w:val="0"/>
                              <w:marTop w:val="0"/>
                              <w:marBottom w:val="0"/>
                              <w:divBdr>
                                <w:top w:val="none" w:sz="0" w:space="0" w:color="auto"/>
                                <w:left w:val="none" w:sz="0" w:space="0" w:color="auto"/>
                                <w:bottom w:val="none" w:sz="0" w:space="0" w:color="auto"/>
                                <w:right w:val="none" w:sz="0" w:space="0" w:color="auto"/>
                              </w:divBdr>
                              <w:divsChild>
                                <w:div w:id="1691637899">
                                  <w:marLeft w:val="0"/>
                                  <w:marRight w:val="0"/>
                                  <w:marTop w:val="0"/>
                                  <w:marBottom w:val="0"/>
                                  <w:divBdr>
                                    <w:top w:val="none" w:sz="0" w:space="0" w:color="auto"/>
                                    <w:left w:val="none" w:sz="0" w:space="0" w:color="auto"/>
                                    <w:bottom w:val="none" w:sz="0" w:space="0" w:color="auto"/>
                                    <w:right w:val="none" w:sz="0" w:space="0" w:color="auto"/>
                                  </w:divBdr>
                                  <w:divsChild>
                                    <w:div w:id="564951385">
                                      <w:marLeft w:val="0"/>
                                      <w:marRight w:val="0"/>
                                      <w:marTop w:val="0"/>
                                      <w:marBottom w:val="0"/>
                                      <w:divBdr>
                                        <w:top w:val="none" w:sz="0" w:space="0" w:color="auto"/>
                                        <w:left w:val="none" w:sz="0" w:space="0" w:color="auto"/>
                                        <w:bottom w:val="none" w:sz="0" w:space="0" w:color="auto"/>
                                        <w:right w:val="none" w:sz="0" w:space="0" w:color="auto"/>
                                      </w:divBdr>
                                      <w:divsChild>
                                        <w:div w:id="1414011586">
                                          <w:marLeft w:val="0"/>
                                          <w:marRight w:val="0"/>
                                          <w:marTop w:val="0"/>
                                          <w:marBottom w:val="0"/>
                                          <w:divBdr>
                                            <w:top w:val="none" w:sz="0" w:space="0" w:color="auto"/>
                                            <w:left w:val="none" w:sz="0" w:space="0" w:color="auto"/>
                                            <w:bottom w:val="none" w:sz="0" w:space="0" w:color="auto"/>
                                            <w:right w:val="none" w:sz="0" w:space="0" w:color="auto"/>
                                          </w:divBdr>
                                          <w:divsChild>
                                            <w:div w:id="511603930">
                                              <w:marLeft w:val="0"/>
                                              <w:marRight w:val="0"/>
                                              <w:marTop w:val="0"/>
                                              <w:marBottom w:val="0"/>
                                              <w:divBdr>
                                                <w:top w:val="none" w:sz="0" w:space="0" w:color="auto"/>
                                                <w:left w:val="none" w:sz="0" w:space="0" w:color="auto"/>
                                                <w:bottom w:val="none" w:sz="0" w:space="0" w:color="auto"/>
                                                <w:right w:val="none" w:sz="0" w:space="0" w:color="auto"/>
                                              </w:divBdr>
                                            </w:div>
                                            <w:div w:id="1613827512">
                                              <w:marLeft w:val="0"/>
                                              <w:marRight w:val="0"/>
                                              <w:marTop w:val="0"/>
                                              <w:marBottom w:val="0"/>
                                              <w:divBdr>
                                                <w:top w:val="none" w:sz="0" w:space="0" w:color="auto"/>
                                                <w:left w:val="none" w:sz="0" w:space="0" w:color="auto"/>
                                                <w:bottom w:val="none" w:sz="0" w:space="0" w:color="auto"/>
                                                <w:right w:val="none" w:sz="0" w:space="0" w:color="auto"/>
                                              </w:divBdr>
                                              <w:divsChild>
                                                <w:div w:id="132993372">
                                                  <w:marLeft w:val="0"/>
                                                  <w:marRight w:val="0"/>
                                                  <w:marTop w:val="0"/>
                                                  <w:marBottom w:val="0"/>
                                                  <w:divBdr>
                                                    <w:top w:val="none" w:sz="0" w:space="0" w:color="auto"/>
                                                    <w:left w:val="none" w:sz="0" w:space="0" w:color="auto"/>
                                                    <w:bottom w:val="none" w:sz="0" w:space="0" w:color="auto"/>
                                                    <w:right w:val="none" w:sz="0" w:space="0" w:color="auto"/>
                                                  </w:divBdr>
                                                  <w:divsChild>
                                                    <w:div w:id="20981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700">
                                              <w:marLeft w:val="0"/>
                                              <w:marRight w:val="0"/>
                                              <w:marTop w:val="0"/>
                                              <w:marBottom w:val="0"/>
                                              <w:divBdr>
                                                <w:top w:val="none" w:sz="0" w:space="0" w:color="auto"/>
                                                <w:left w:val="none" w:sz="0" w:space="0" w:color="auto"/>
                                                <w:bottom w:val="none" w:sz="0" w:space="0" w:color="auto"/>
                                                <w:right w:val="none" w:sz="0" w:space="0" w:color="auto"/>
                                              </w:divBdr>
                                            </w:div>
                                          </w:divsChild>
                                        </w:div>
                                        <w:div w:id="26831341">
                                          <w:marLeft w:val="0"/>
                                          <w:marRight w:val="0"/>
                                          <w:marTop w:val="0"/>
                                          <w:marBottom w:val="0"/>
                                          <w:divBdr>
                                            <w:top w:val="none" w:sz="0" w:space="0" w:color="auto"/>
                                            <w:left w:val="none" w:sz="0" w:space="0" w:color="auto"/>
                                            <w:bottom w:val="none" w:sz="0" w:space="0" w:color="auto"/>
                                            <w:right w:val="none" w:sz="0" w:space="0" w:color="auto"/>
                                          </w:divBdr>
                                          <w:divsChild>
                                            <w:div w:id="313486006">
                                              <w:marLeft w:val="0"/>
                                              <w:marRight w:val="0"/>
                                              <w:marTop w:val="0"/>
                                              <w:marBottom w:val="0"/>
                                              <w:divBdr>
                                                <w:top w:val="none" w:sz="0" w:space="0" w:color="auto"/>
                                                <w:left w:val="none" w:sz="0" w:space="0" w:color="auto"/>
                                                <w:bottom w:val="none" w:sz="0" w:space="0" w:color="auto"/>
                                                <w:right w:val="none" w:sz="0" w:space="0" w:color="auto"/>
                                              </w:divBdr>
                                            </w:div>
                                            <w:div w:id="890461696">
                                              <w:marLeft w:val="0"/>
                                              <w:marRight w:val="0"/>
                                              <w:marTop w:val="0"/>
                                              <w:marBottom w:val="0"/>
                                              <w:divBdr>
                                                <w:top w:val="none" w:sz="0" w:space="0" w:color="auto"/>
                                                <w:left w:val="none" w:sz="0" w:space="0" w:color="auto"/>
                                                <w:bottom w:val="none" w:sz="0" w:space="0" w:color="auto"/>
                                                <w:right w:val="none" w:sz="0" w:space="0" w:color="auto"/>
                                              </w:divBdr>
                                              <w:divsChild>
                                                <w:div w:id="1256788261">
                                                  <w:marLeft w:val="0"/>
                                                  <w:marRight w:val="0"/>
                                                  <w:marTop w:val="0"/>
                                                  <w:marBottom w:val="0"/>
                                                  <w:divBdr>
                                                    <w:top w:val="none" w:sz="0" w:space="0" w:color="auto"/>
                                                    <w:left w:val="none" w:sz="0" w:space="0" w:color="auto"/>
                                                    <w:bottom w:val="none" w:sz="0" w:space="0" w:color="auto"/>
                                                    <w:right w:val="none" w:sz="0" w:space="0" w:color="auto"/>
                                                  </w:divBdr>
                                                  <w:divsChild>
                                                    <w:div w:id="20766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6644">
                                              <w:marLeft w:val="0"/>
                                              <w:marRight w:val="0"/>
                                              <w:marTop w:val="0"/>
                                              <w:marBottom w:val="0"/>
                                              <w:divBdr>
                                                <w:top w:val="none" w:sz="0" w:space="0" w:color="auto"/>
                                                <w:left w:val="none" w:sz="0" w:space="0" w:color="auto"/>
                                                <w:bottom w:val="none" w:sz="0" w:space="0" w:color="auto"/>
                                                <w:right w:val="none" w:sz="0" w:space="0" w:color="auto"/>
                                              </w:divBdr>
                                            </w:div>
                                          </w:divsChild>
                                        </w:div>
                                        <w:div w:id="1089427516">
                                          <w:marLeft w:val="0"/>
                                          <w:marRight w:val="0"/>
                                          <w:marTop w:val="0"/>
                                          <w:marBottom w:val="0"/>
                                          <w:divBdr>
                                            <w:top w:val="none" w:sz="0" w:space="0" w:color="auto"/>
                                            <w:left w:val="none" w:sz="0" w:space="0" w:color="auto"/>
                                            <w:bottom w:val="none" w:sz="0" w:space="0" w:color="auto"/>
                                            <w:right w:val="none" w:sz="0" w:space="0" w:color="auto"/>
                                          </w:divBdr>
                                          <w:divsChild>
                                            <w:div w:id="1414544978">
                                              <w:marLeft w:val="0"/>
                                              <w:marRight w:val="0"/>
                                              <w:marTop w:val="0"/>
                                              <w:marBottom w:val="0"/>
                                              <w:divBdr>
                                                <w:top w:val="none" w:sz="0" w:space="0" w:color="auto"/>
                                                <w:left w:val="none" w:sz="0" w:space="0" w:color="auto"/>
                                                <w:bottom w:val="none" w:sz="0" w:space="0" w:color="auto"/>
                                                <w:right w:val="none" w:sz="0" w:space="0" w:color="auto"/>
                                              </w:divBdr>
                                            </w:div>
                                            <w:div w:id="1246649145">
                                              <w:marLeft w:val="0"/>
                                              <w:marRight w:val="0"/>
                                              <w:marTop w:val="0"/>
                                              <w:marBottom w:val="0"/>
                                              <w:divBdr>
                                                <w:top w:val="none" w:sz="0" w:space="0" w:color="auto"/>
                                                <w:left w:val="none" w:sz="0" w:space="0" w:color="auto"/>
                                                <w:bottom w:val="none" w:sz="0" w:space="0" w:color="auto"/>
                                                <w:right w:val="none" w:sz="0" w:space="0" w:color="auto"/>
                                              </w:divBdr>
                                              <w:divsChild>
                                                <w:div w:id="41563645">
                                                  <w:marLeft w:val="0"/>
                                                  <w:marRight w:val="0"/>
                                                  <w:marTop w:val="0"/>
                                                  <w:marBottom w:val="0"/>
                                                  <w:divBdr>
                                                    <w:top w:val="none" w:sz="0" w:space="0" w:color="auto"/>
                                                    <w:left w:val="none" w:sz="0" w:space="0" w:color="auto"/>
                                                    <w:bottom w:val="none" w:sz="0" w:space="0" w:color="auto"/>
                                                    <w:right w:val="none" w:sz="0" w:space="0" w:color="auto"/>
                                                  </w:divBdr>
                                                  <w:divsChild>
                                                    <w:div w:id="17602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536">
                                              <w:marLeft w:val="0"/>
                                              <w:marRight w:val="0"/>
                                              <w:marTop w:val="0"/>
                                              <w:marBottom w:val="0"/>
                                              <w:divBdr>
                                                <w:top w:val="none" w:sz="0" w:space="0" w:color="auto"/>
                                                <w:left w:val="none" w:sz="0" w:space="0" w:color="auto"/>
                                                <w:bottom w:val="none" w:sz="0" w:space="0" w:color="auto"/>
                                                <w:right w:val="none" w:sz="0" w:space="0" w:color="auto"/>
                                              </w:divBdr>
                                            </w:div>
                                          </w:divsChild>
                                        </w:div>
                                        <w:div w:id="439230369">
                                          <w:marLeft w:val="0"/>
                                          <w:marRight w:val="0"/>
                                          <w:marTop w:val="0"/>
                                          <w:marBottom w:val="0"/>
                                          <w:divBdr>
                                            <w:top w:val="none" w:sz="0" w:space="0" w:color="auto"/>
                                            <w:left w:val="none" w:sz="0" w:space="0" w:color="auto"/>
                                            <w:bottom w:val="none" w:sz="0" w:space="0" w:color="auto"/>
                                            <w:right w:val="none" w:sz="0" w:space="0" w:color="auto"/>
                                          </w:divBdr>
                                          <w:divsChild>
                                            <w:div w:id="118765936">
                                              <w:marLeft w:val="0"/>
                                              <w:marRight w:val="0"/>
                                              <w:marTop w:val="0"/>
                                              <w:marBottom w:val="0"/>
                                              <w:divBdr>
                                                <w:top w:val="none" w:sz="0" w:space="0" w:color="auto"/>
                                                <w:left w:val="none" w:sz="0" w:space="0" w:color="auto"/>
                                                <w:bottom w:val="none" w:sz="0" w:space="0" w:color="auto"/>
                                                <w:right w:val="none" w:sz="0" w:space="0" w:color="auto"/>
                                              </w:divBdr>
                                            </w:div>
                                            <w:div w:id="595598156">
                                              <w:marLeft w:val="0"/>
                                              <w:marRight w:val="0"/>
                                              <w:marTop w:val="0"/>
                                              <w:marBottom w:val="0"/>
                                              <w:divBdr>
                                                <w:top w:val="none" w:sz="0" w:space="0" w:color="auto"/>
                                                <w:left w:val="none" w:sz="0" w:space="0" w:color="auto"/>
                                                <w:bottom w:val="none" w:sz="0" w:space="0" w:color="auto"/>
                                                <w:right w:val="none" w:sz="0" w:space="0" w:color="auto"/>
                                              </w:divBdr>
                                              <w:divsChild>
                                                <w:div w:id="923490665">
                                                  <w:marLeft w:val="0"/>
                                                  <w:marRight w:val="0"/>
                                                  <w:marTop w:val="0"/>
                                                  <w:marBottom w:val="0"/>
                                                  <w:divBdr>
                                                    <w:top w:val="none" w:sz="0" w:space="0" w:color="auto"/>
                                                    <w:left w:val="none" w:sz="0" w:space="0" w:color="auto"/>
                                                    <w:bottom w:val="none" w:sz="0" w:space="0" w:color="auto"/>
                                                    <w:right w:val="none" w:sz="0" w:space="0" w:color="auto"/>
                                                  </w:divBdr>
                                                  <w:divsChild>
                                                    <w:div w:id="6865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4481">
                                              <w:marLeft w:val="0"/>
                                              <w:marRight w:val="0"/>
                                              <w:marTop w:val="0"/>
                                              <w:marBottom w:val="0"/>
                                              <w:divBdr>
                                                <w:top w:val="none" w:sz="0" w:space="0" w:color="auto"/>
                                                <w:left w:val="none" w:sz="0" w:space="0" w:color="auto"/>
                                                <w:bottom w:val="none" w:sz="0" w:space="0" w:color="auto"/>
                                                <w:right w:val="none" w:sz="0" w:space="0" w:color="auto"/>
                                              </w:divBdr>
                                            </w:div>
                                          </w:divsChild>
                                        </w:div>
                                        <w:div w:id="2091342553">
                                          <w:marLeft w:val="0"/>
                                          <w:marRight w:val="0"/>
                                          <w:marTop w:val="0"/>
                                          <w:marBottom w:val="0"/>
                                          <w:divBdr>
                                            <w:top w:val="none" w:sz="0" w:space="0" w:color="auto"/>
                                            <w:left w:val="none" w:sz="0" w:space="0" w:color="auto"/>
                                            <w:bottom w:val="none" w:sz="0" w:space="0" w:color="auto"/>
                                            <w:right w:val="none" w:sz="0" w:space="0" w:color="auto"/>
                                          </w:divBdr>
                                          <w:divsChild>
                                            <w:div w:id="1717390136">
                                              <w:marLeft w:val="0"/>
                                              <w:marRight w:val="0"/>
                                              <w:marTop w:val="0"/>
                                              <w:marBottom w:val="0"/>
                                              <w:divBdr>
                                                <w:top w:val="none" w:sz="0" w:space="0" w:color="auto"/>
                                                <w:left w:val="none" w:sz="0" w:space="0" w:color="auto"/>
                                                <w:bottom w:val="none" w:sz="0" w:space="0" w:color="auto"/>
                                                <w:right w:val="none" w:sz="0" w:space="0" w:color="auto"/>
                                              </w:divBdr>
                                            </w:div>
                                            <w:div w:id="910309926">
                                              <w:marLeft w:val="0"/>
                                              <w:marRight w:val="0"/>
                                              <w:marTop w:val="0"/>
                                              <w:marBottom w:val="0"/>
                                              <w:divBdr>
                                                <w:top w:val="none" w:sz="0" w:space="0" w:color="auto"/>
                                                <w:left w:val="none" w:sz="0" w:space="0" w:color="auto"/>
                                                <w:bottom w:val="none" w:sz="0" w:space="0" w:color="auto"/>
                                                <w:right w:val="none" w:sz="0" w:space="0" w:color="auto"/>
                                              </w:divBdr>
                                              <w:divsChild>
                                                <w:div w:id="1587764802">
                                                  <w:marLeft w:val="0"/>
                                                  <w:marRight w:val="0"/>
                                                  <w:marTop w:val="0"/>
                                                  <w:marBottom w:val="0"/>
                                                  <w:divBdr>
                                                    <w:top w:val="none" w:sz="0" w:space="0" w:color="auto"/>
                                                    <w:left w:val="none" w:sz="0" w:space="0" w:color="auto"/>
                                                    <w:bottom w:val="none" w:sz="0" w:space="0" w:color="auto"/>
                                                    <w:right w:val="none" w:sz="0" w:space="0" w:color="auto"/>
                                                  </w:divBdr>
                                                  <w:divsChild>
                                                    <w:div w:id="13081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6375">
                                              <w:marLeft w:val="0"/>
                                              <w:marRight w:val="0"/>
                                              <w:marTop w:val="0"/>
                                              <w:marBottom w:val="0"/>
                                              <w:divBdr>
                                                <w:top w:val="none" w:sz="0" w:space="0" w:color="auto"/>
                                                <w:left w:val="none" w:sz="0" w:space="0" w:color="auto"/>
                                                <w:bottom w:val="none" w:sz="0" w:space="0" w:color="auto"/>
                                                <w:right w:val="none" w:sz="0" w:space="0" w:color="auto"/>
                                              </w:divBdr>
                                            </w:div>
                                          </w:divsChild>
                                        </w:div>
                                        <w:div w:id="1141576316">
                                          <w:marLeft w:val="0"/>
                                          <w:marRight w:val="0"/>
                                          <w:marTop w:val="0"/>
                                          <w:marBottom w:val="0"/>
                                          <w:divBdr>
                                            <w:top w:val="none" w:sz="0" w:space="0" w:color="auto"/>
                                            <w:left w:val="none" w:sz="0" w:space="0" w:color="auto"/>
                                            <w:bottom w:val="none" w:sz="0" w:space="0" w:color="auto"/>
                                            <w:right w:val="none" w:sz="0" w:space="0" w:color="auto"/>
                                          </w:divBdr>
                                          <w:divsChild>
                                            <w:div w:id="1743865835">
                                              <w:marLeft w:val="0"/>
                                              <w:marRight w:val="0"/>
                                              <w:marTop w:val="0"/>
                                              <w:marBottom w:val="0"/>
                                              <w:divBdr>
                                                <w:top w:val="none" w:sz="0" w:space="0" w:color="auto"/>
                                                <w:left w:val="none" w:sz="0" w:space="0" w:color="auto"/>
                                                <w:bottom w:val="none" w:sz="0" w:space="0" w:color="auto"/>
                                                <w:right w:val="none" w:sz="0" w:space="0" w:color="auto"/>
                                              </w:divBdr>
                                            </w:div>
                                            <w:div w:id="596251214">
                                              <w:marLeft w:val="0"/>
                                              <w:marRight w:val="0"/>
                                              <w:marTop w:val="0"/>
                                              <w:marBottom w:val="0"/>
                                              <w:divBdr>
                                                <w:top w:val="none" w:sz="0" w:space="0" w:color="auto"/>
                                                <w:left w:val="none" w:sz="0" w:space="0" w:color="auto"/>
                                                <w:bottom w:val="none" w:sz="0" w:space="0" w:color="auto"/>
                                                <w:right w:val="none" w:sz="0" w:space="0" w:color="auto"/>
                                              </w:divBdr>
                                              <w:divsChild>
                                                <w:div w:id="110366148">
                                                  <w:marLeft w:val="0"/>
                                                  <w:marRight w:val="0"/>
                                                  <w:marTop w:val="0"/>
                                                  <w:marBottom w:val="0"/>
                                                  <w:divBdr>
                                                    <w:top w:val="none" w:sz="0" w:space="0" w:color="auto"/>
                                                    <w:left w:val="none" w:sz="0" w:space="0" w:color="auto"/>
                                                    <w:bottom w:val="none" w:sz="0" w:space="0" w:color="auto"/>
                                                    <w:right w:val="none" w:sz="0" w:space="0" w:color="auto"/>
                                                  </w:divBdr>
                                                  <w:divsChild>
                                                    <w:div w:id="8368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2590">
                                              <w:marLeft w:val="0"/>
                                              <w:marRight w:val="0"/>
                                              <w:marTop w:val="0"/>
                                              <w:marBottom w:val="0"/>
                                              <w:divBdr>
                                                <w:top w:val="none" w:sz="0" w:space="0" w:color="auto"/>
                                                <w:left w:val="none" w:sz="0" w:space="0" w:color="auto"/>
                                                <w:bottom w:val="none" w:sz="0" w:space="0" w:color="auto"/>
                                                <w:right w:val="none" w:sz="0" w:space="0" w:color="auto"/>
                                              </w:divBdr>
                                            </w:div>
                                          </w:divsChild>
                                        </w:div>
                                        <w:div w:id="2142649932">
                                          <w:marLeft w:val="0"/>
                                          <w:marRight w:val="0"/>
                                          <w:marTop w:val="0"/>
                                          <w:marBottom w:val="0"/>
                                          <w:divBdr>
                                            <w:top w:val="none" w:sz="0" w:space="0" w:color="auto"/>
                                            <w:left w:val="none" w:sz="0" w:space="0" w:color="auto"/>
                                            <w:bottom w:val="none" w:sz="0" w:space="0" w:color="auto"/>
                                            <w:right w:val="none" w:sz="0" w:space="0" w:color="auto"/>
                                          </w:divBdr>
                                          <w:divsChild>
                                            <w:div w:id="926696552">
                                              <w:marLeft w:val="0"/>
                                              <w:marRight w:val="0"/>
                                              <w:marTop w:val="0"/>
                                              <w:marBottom w:val="0"/>
                                              <w:divBdr>
                                                <w:top w:val="none" w:sz="0" w:space="0" w:color="auto"/>
                                                <w:left w:val="none" w:sz="0" w:space="0" w:color="auto"/>
                                                <w:bottom w:val="none" w:sz="0" w:space="0" w:color="auto"/>
                                                <w:right w:val="none" w:sz="0" w:space="0" w:color="auto"/>
                                              </w:divBdr>
                                            </w:div>
                                            <w:div w:id="2141680630">
                                              <w:marLeft w:val="0"/>
                                              <w:marRight w:val="0"/>
                                              <w:marTop w:val="0"/>
                                              <w:marBottom w:val="0"/>
                                              <w:divBdr>
                                                <w:top w:val="none" w:sz="0" w:space="0" w:color="auto"/>
                                                <w:left w:val="none" w:sz="0" w:space="0" w:color="auto"/>
                                                <w:bottom w:val="none" w:sz="0" w:space="0" w:color="auto"/>
                                                <w:right w:val="none" w:sz="0" w:space="0" w:color="auto"/>
                                              </w:divBdr>
                                              <w:divsChild>
                                                <w:div w:id="297689502">
                                                  <w:marLeft w:val="0"/>
                                                  <w:marRight w:val="0"/>
                                                  <w:marTop w:val="0"/>
                                                  <w:marBottom w:val="0"/>
                                                  <w:divBdr>
                                                    <w:top w:val="none" w:sz="0" w:space="0" w:color="auto"/>
                                                    <w:left w:val="none" w:sz="0" w:space="0" w:color="auto"/>
                                                    <w:bottom w:val="none" w:sz="0" w:space="0" w:color="auto"/>
                                                    <w:right w:val="none" w:sz="0" w:space="0" w:color="auto"/>
                                                  </w:divBdr>
                                                  <w:divsChild>
                                                    <w:div w:id="1905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238">
                                              <w:marLeft w:val="0"/>
                                              <w:marRight w:val="0"/>
                                              <w:marTop w:val="0"/>
                                              <w:marBottom w:val="0"/>
                                              <w:divBdr>
                                                <w:top w:val="none" w:sz="0" w:space="0" w:color="auto"/>
                                                <w:left w:val="none" w:sz="0" w:space="0" w:color="auto"/>
                                                <w:bottom w:val="none" w:sz="0" w:space="0" w:color="auto"/>
                                                <w:right w:val="none" w:sz="0" w:space="0" w:color="auto"/>
                                              </w:divBdr>
                                            </w:div>
                                          </w:divsChild>
                                        </w:div>
                                        <w:div w:id="971253500">
                                          <w:marLeft w:val="0"/>
                                          <w:marRight w:val="0"/>
                                          <w:marTop w:val="0"/>
                                          <w:marBottom w:val="0"/>
                                          <w:divBdr>
                                            <w:top w:val="none" w:sz="0" w:space="0" w:color="auto"/>
                                            <w:left w:val="none" w:sz="0" w:space="0" w:color="auto"/>
                                            <w:bottom w:val="none" w:sz="0" w:space="0" w:color="auto"/>
                                            <w:right w:val="none" w:sz="0" w:space="0" w:color="auto"/>
                                          </w:divBdr>
                                          <w:divsChild>
                                            <w:div w:id="186451755">
                                              <w:marLeft w:val="0"/>
                                              <w:marRight w:val="0"/>
                                              <w:marTop w:val="0"/>
                                              <w:marBottom w:val="0"/>
                                              <w:divBdr>
                                                <w:top w:val="none" w:sz="0" w:space="0" w:color="auto"/>
                                                <w:left w:val="none" w:sz="0" w:space="0" w:color="auto"/>
                                                <w:bottom w:val="none" w:sz="0" w:space="0" w:color="auto"/>
                                                <w:right w:val="none" w:sz="0" w:space="0" w:color="auto"/>
                                              </w:divBdr>
                                            </w:div>
                                            <w:div w:id="838085633">
                                              <w:marLeft w:val="0"/>
                                              <w:marRight w:val="0"/>
                                              <w:marTop w:val="0"/>
                                              <w:marBottom w:val="0"/>
                                              <w:divBdr>
                                                <w:top w:val="none" w:sz="0" w:space="0" w:color="auto"/>
                                                <w:left w:val="none" w:sz="0" w:space="0" w:color="auto"/>
                                                <w:bottom w:val="none" w:sz="0" w:space="0" w:color="auto"/>
                                                <w:right w:val="none" w:sz="0" w:space="0" w:color="auto"/>
                                              </w:divBdr>
                                              <w:divsChild>
                                                <w:div w:id="471291154">
                                                  <w:marLeft w:val="0"/>
                                                  <w:marRight w:val="0"/>
                                                  <w:marTop w:val="0"/>
                                                  <w:marBottom w:val="0"/>
                                                  <w:divBdr>
                                                    <w:top w:val="none" w:sz="0" w:space="0" w:color="auto"/>
                                                    <w:left w:val="none" w:sz="0" w:space="0" w:color="auto"/>
                                                    <w:bottom w:val="none" w:sz="0" w:space="0" w:color="auto"/>
                                                    <w:right w:val="none" w:sz="0" w:space="0" w:color="auto"/>
                                                  </w:divBdr>
                                                  <w:divsChild>
                                                    <w:div w:id="1349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109">
                                              <w:marLeft w:val="0"/>
                                              <w:marRight w:val="0"/>
                                              <w:marTop w:val="0"/>
                                              <w:marBottom w:val="0"/>
                                              <w:divBdr>
                                                <w:top w:val="none" w:sz="0" w:space="0" w:color="auto"/>
                                                <w:left w:val="none" w:sz="0" w:space="0" w:color="auto"/>
                                                <w:bottom w:val="none" w:sz="0" w:space="0" w:color="auto"/>
                                                <w:right w:val="none" w:sz="0" w:space="0" w:color="auto"/>
                                              </w:divBdr>
                                            </w:div>
                                          </w:divsChild>
                                        </w:div>
                                        <w:div w:id="181894047">
                                          <w:marLeft w:val="0"/>
                                          <w:marRight w:val="0"/>
                                          <w:marTop w:val="0"/>
                                          <w:marBottom w:val="0"/>
                                          <w:divBdr>
                                            <w:top w:val="none" w:sz="0" w:space="0" w:color="auto"/>
                                            <w:left w:val="none" w:sz="0" w:space="0" w:color="auto"/>
                                            <w:bottom w:val="none" w:sz="0" w:space="0" w:color="auto"/>
                                            <w:right w:val="none" w:sz="0" w:space="0" w:color="auto"/>
                                          </w:divBdr>
                                          <w:divsChild>
                                            <w:div w:id="786433486">
                                              <w:marLeft w:val="0"/>
                                              <w:marRight w:val="0"/>
                                              <w:marTop w:val="0"/>
                                              <w:marBottom w:val="0"/>
                                              <w:divBdr>
                                                <w:top w:val="none" w:sz="0" w:space="0" w:color="auto"/>
                                                <w:left w:val="none" w:sz="0" w:space="0" w:color="auto"/>
                                                <w:bottom w:val="none" w:sz="0" w:space="0" w:color="auto"/>
                                                <w:right w:val="none" w:sz="0" w:space="0" w:color="auto"/>
                                              </w:divBdr>
                                            </w:div>
                                            <w:div w:id="920329645">
                                              <w:marLeft w:val="0"/>
                                              <w:marRight w:val="0"/>
                                              <w:marTop w:val="0"/>
                                              <w:marBottom w:val="0"/>
                                              <w:divBdr>
                                                <w:top w:val="none" w:sz="0" w:space="0" w:color="auto"/>
                                                <w:left w:val="none" w:sz="0" w:space="0" w:color="auto"/>
                                                <w:bottom w:val="none" w:sz="0" w:space="0" w:color="auto"/>
                                                <w:right w:val="none" w:sz="0" w:space="0" w:color="auto"/>
                                              </w:divBdr>
                                              <w:divsChild>
                                                <w:div w:id="1279487082">
                                                  <w:marLeft w:val="0"/>
                                                  <w:marRight w:val="0"/>
                                                  <w:marTop w:val="0"/>
                                                  <w:marBottom w:val="0"/>
                                                  <w:divBdr>
                                                    <w:top w:val="none" w:sz="0" w:space="0" w:color="auto"/>
                                                    <w:left w:val="none" w:sz="0" w:space="0" w:color="auto"/>
                                                    <w:bottom w:val="none" w:sz="0" w:space="0" w:color="auto"/>
                                                    <w:right w:val="none" w:sz="0" w:space="0" w:color="auto"/>
                                                  </w:divBdr>
                                                  <w:divsChild>
                                                    <w:div w:id="9448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3262">
                                              <w:marLeft w:val="0"/>
                                              <w:marRight w:val="0"/>
                                              <w:marTop w:val="0"/>
                                              <w:marBottom w:val="0"/>
                                              <w:divBdr>
                                                <w:top w:val="none" w:sz="0" w:space="0" w:color="auto"/>
                                                <w:left w:val="none" w:sz="0" w:space="0" w:color="auto"/>
                                                <w:bottom w:val="none" w:sz="0" w:space="0" w:color="auto"/>
                                                <w:right w:val="none" w:sz="0" w:space="0" w:color="auto"/>
                                              </w:divBdr>
                                            </w:div>
                                          </w:divsChild>
                                        </w:div>
                                        <w:div w:id="1533108382">
                                          <w:marLeft w:val="0"/>
                                          <w:marRight w:val="0"/>
                                          <w:marTop w:val="0"/>
                                          <w:marBottom w:val="0"/>
                                          <w:divBdr>
                                            <w:top w:val="none" w:sz="0" w:space="0" w:color="auto"/>
                                            <w:left w:val="none" w:sz="0" w:space="0" w:color="auto"/>
                                            <w:bottom w:val="none" w:sz="0" w:space="0" w:color="auto"/>
                                            <w:right w:val="none" w:sz="0" w:space="0" w:color="auto"/>
                                          </w:divBdr>
                                          <w:divsChild>
                                            <w:div w:id="497312194">
                                              <w:marLeft w:val="0"/>
                                              <w:marRight w:val="0"/>
                                              <w:marTop w:val="0"/>
                                              <w:marBottom w:val="0"/>
                                              <w:divBdr>
                                                <w:top w:val="none" w:sz="0" w:space="0" w:color="auto"/>
                                                <w:left w:val="none" w:sz="0" w:space="0" w:color="auto"/>
                                                <w:bottom w:val="none" w:sz="0" w:space="0" w:color="auto"/>
                                                <w:right w:val="none" w:sz="0" w:space="0" w:color="auto"/>
                                              </w:divBdr>
                                            </w:div>
                                            <w:div w:id="519707472">
                                              <w:marLeft w:val="0"/>
                                              <w:marRight w:val="0"/>
                                              <w:marTop w:val="0"/>
                                              <w:marBottom w:val="0"/>
                                              <w:divBdr>
                                                <w:top w:val="none" w:sz="0" w:space="0" w:color="auto"/>
                                                <w:left w:val="none" w:sz="0" w:space="0" w:color="auto"/>
                                                <w:bottom w:val="none" w:sz="0" w:space="0" w:color="auto"/>
                                                <w:right w:val="none" w:sz="0" w:space="0" w:color="auto"/>
                                              </w:divBdr>
                                              <w:divsChild>
                                                <w:div w:id="1903983275">
                                                  <w:marLeft w:val="0"/>
                                                  <w:marRight w:val="0"/>
                                                  <w:marTop w:val="0"/>
                                                  <w:marBottom w:val="0"/>
                                                  <w:divBdr>
                                                    <w:top w:val="none" w:sz="0" w:space="0" w:color="auto"/>
                                                    <w:left w:val="none" w:sz="0" w:space="0" w:color="auto"/>
                                                    <w:bottom w:val="none" w:sz="0" w:space="0" w:color="auto"/>
                                                    <w:right w:val="none" w:sz="0" w:space="0" w:color="auto"/>
                                                  </w:divBdr>
                                                  <w:divsChild>
                                                    <w:div w:id="1971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887">
                                              <w:marLeft w:val="0"/>
                                              <w:marRight w:val="0"/>
                                              <w:marTop w:val="0"/>
                                              <w:marBottom w:val="0"/>
                                              <w:divBdr>
                                                <w:top w:val="none" w:sz="0" w:space="0" w:color="auto"/>
                                                <w:left w:val="none" w:sz="0" w:space="0" w:color="auto"/>
                                                <w:bottom w:val="none" w:sz="0" w:space="0" w:color="auto"/>
                                                <w:right w:val="none" w:sz="0" w:space="0" w:color="auto"/>
                                              </w:divBdr>
                                            </w:div>
                                          </w:divsChild>
                                        </w:div>
                                        <w:div w:id="1787232485">
                                          <w:marLeft w:val="0"/>
                                          <w:marRight w:val="0"/>
                                          <w:marTop w:val="0"/>
                                          <w:marBottom w:val="0"/>
                                          <w:divBdr>
                                            <w:top w:val="none" w:sz="0" w:space="0" w:color="auto"/>
                                            <w:left w:val="none" w:sz="0" w:space="0" w:color="auto"/>
                                            <w:bottom w:val="none" w:sz="0" w:space="0" w:color="auto"/>
                                            <w:right w:val="none" w:sz="0" w:space="0" w:color="auto"/>
                                          </w:divBdr>
                                          <w:divsChild>
                                            <w:div w:id="1085565538">
                                              <w:marLeft w:val="0"/>
                                              <w:marRight w:val="0"/>
                                              <w:marTop w:val="0"/>
                                              <w:marBottom w:val="0"/>
                                              <w:divBdr>
                                                <w:top w:val="none" w:sz="0" w:space="0" w:color="auto"/>
                                                <w:left w:val="none" w:sz="0" w:space="0" w:color="auto"/>
                                                <w:bottom w:val="none" w:sz="0" w:space="0" w:color="auto"/>
                                                <w:right w:val="none" w:sz="0" w:space="0" w:color="auto"/>
                                              </w:divBdr>
                                            </w:div>
                                            <w:div w:id="1928146388">
                                              <w:marLeft w:val="0"/>
                                              <w:marRight w:val="0"/>
                                              <w:marTop w:val="0"/>
                                              <w:marBottom w:val="0"/>
                                              <w:divBdr>
                                                <w:top w:val="none" w:sz="0" w:space="0" w:color="auto"/>
                                                <w:left w:val="none" w:sz="0" w:space="0" w:color="auto"/>
                                                <w:bottom w:val="none" w:sz="0" w:space="0" w:color="auto"/>
                                                <w:right w:val="none" w:sz="0" w:space="0" w:color="auto"/>
                                              </w:divBdr>
                                              <w:divsChild>
                                                <w:div w:id="1651448416">
                                                  <w:marLeft w:val="0"/>
                                                  <w:marRight w:val="0"/>
                                                  <w:marTop w:val="0"/>
                                                  <w:marBottom w:val="0"/>
                                                  <w:divBdr>
                                                    <w:top w:val="none" w:sz="0" w:space="0" w:color="auto"/>
                                                    <w:left w:val="none" w:sz="0" w:space="0" w:color="auto"/>
                                                    <w:bottom w:val="none" w:sz="0" w:space="0" w:color="auto"/>
                                                    <w:right w:val="none" w:sz="0" w:space="0" w:color="auto"/>
                                                  </w:divBdr>
                                                  <w:divsChild>
                                                    <w:div w:id="1315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263">
                                              <w:marLeft w:val="0"/>
                                              <w:marRight w:val="0"/>
                                              <w:marTop w:val="0"/>
                                              <w:marBottom w:val="0"/>
                                              <w:divBdr>
                                                <w:top w:val="none" w:sz="0" w:space="0" w:color="auto"/>
                                                <w:left w:val="none" w:sz="0" w:space="0" w:color="auto"/>
                                                <w:bottom w:val="none" w:sz="0" w:space="0" w:color="auto"/>
                                                <w:right w:val="none" w:sz="0" w:space="0" w:color="auto"/>
                                              </w:divBdr>
                                            </w:div>
                                          </w:divsChild>
                                        </w:div>
                                        <w:div w:id="1112238872">
                                          <w:marLeft w:val="0"/>
                                          <w:marRight w:val="0"/>
                                          <w:marTop w:val="0"/>
                                          <w:marBottom w:val="0"/>
                                          <w:divBdr>
                                            <w:top w:val="none" w:sz="0" w:space="0" w:color="auto"/>
                                            <w:left w:val="none" w:sz="0" w:space="0" w:color="auto"/>
                                            <w:bottom w:val="none" w:sz="0" w:space="0" w:color="auto"/>
                                            <w:right w:val="none" w:sz="0" w:space="0" w:color="auto"/>
                                          </w:divBdr>
                                          <w:divsChild>
                                            <w:div w:id="1424299843">
                                              <w:marLeft w:val="0"/>
                                              <w:marRight w:val="0"/>
                                              <w:marTop w:val="0"/>
                                              <w:marBottom w:val="0"/>
                                              <w:divBdr>
                                                <w:top w:val="none" w:sz="0" w:space="0" w:color="auto"/>
                                                <w:left w:val="none" w:sz="0" w:space="0" w:color="auto"/>
                                                <w:bottom w:val="none" w:sz="0" w:space="0" w:color="auto"/>
                                                <w:right w:val="none" w:sz="0" w:space="0" w:color="auto"/>
                                              </w:divBdr>
                                            </w:div>
                                            <w:div w:id="2136828189">
                                              <w:marLeft w:val="0"/>
                                              <w:marRight w:val="0"/>
                                              <w:marTop w:val="0"/>
                                              <w:marBottom w:val="0"/>
                                              <w:divBdr>
                                                <w:top w:val="none" w:sz="0" w:space="0" w:color="auto"/>
                                                <w:left w:val="none" w:sz="0" w:space="0" w:color="auto"/>
                                                <w:bottom w:val="none" w:sz="0" w:space="0" w:color="auto"/>
                                                <w:right w:val="none" w:sz="0" w:space="0" w:color="auto"/>
                                              </w:divBdr>
                                              <w:divsChild>
                                                <w:div w:id="1887981974">
                                                  <w:marLeft w:val="0"/>
                                                  <w:marRight w:val="0"/>
                                                  <w:marTop w:val="0"/>
                                                  <w:marBottom w:val="0"/>
                                                  <w:divBdr>
                                                    <w:top w:val="none" w:sz="0" w:space="0" w:color="auto"/>
                                                    <w:left w:val="none" w:sz="0" w:space="0" w:color="auto"/>
                                                    <w:bottom w:val="none" w:sz="0" w:space="0" w:color="auto"/>
                                                    <w:right w:val="none" w:sz="0" w:space="0" w:color="auto"/>
                                                  </w:divBdr>
                                                  <w:divsChild>
                                                    <w:div w:id="19167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431">
                                              <w:marLeft w:val="0"/>
                                              <w:marRight w:val="0"/>
                                              <w:marTop w:val="0"/>
                                              <w:marBottom w:val="0"/>
                                              <w:divBdr>
                                                <w:top w:val="none" w:sz="0" w:space="0" w:color="auto"/>
                                                <w:left w:val="none" w:sz="0" w:space="0" w:color="auto"/>
                                                <w:bottom w:val="none" w:sz="0" w:space="0" w:color="auto"/>
                                                <w:right w:val="none" w:sz="0" w:space="0" w:color="auto"/>
                                              </w:divBdr>
                                            </w:div>
                                          </w:divsChild>
                                        </w:div>
                                        <w:div w:id="1905992507">
                                          <w:marLeft w:val="0"/>
                                          <w:marRight w:val="0"/>
                                          <w:marTop w:val="0"/>
                                          <w:marBottom w:val="0"/>
                                          <w:divBdr>
                                            <w:top w:val="none" w:sz="0" w:space="0" w:color="auto"/>
                                            <w:left w:val="none" w:sz="0" w:space="0" w:color="auto"/>
                                            <w:bottom w:val="none" w:sz="0" w:space="0" w:color="auto"/>
                                            <w:right w:val="none" w:sz="0" w:space="0" w:color="auto"/>
                                          </w:divBdr>
                                          <w:divsChild>
                                            <w:div w:id="382220934">
                                              <w:marLeft w:val="0"/>
                                              <w:marRight w:val="0"/>
                                              <w:marTop w:val="0"/>
                                              <w:marBottom w:val="0"/>
                                              <w:divBdr>
                                                <w:top w:val="none" w:sz="0" w:space="0" w:color="auto"/>
                                                <w:left w:val="none" w:sz="0" w:space="0" w:color="auto"/>
                                                <w:bottom w:val="none" w:sz="0" w:space="0" w:color="auto"/>
                                                <w:right w:val="none" w:sz="0" w:space="0" w:color="auto"/>
                                              </w:divBdr>
                                            </w:div>
                                            <w:div w:id="512912800">
                                              <w:marLeft w:val="0"/>
                                              <w:marRight w:val="0"/>
                                              <w:marTop w:val="0"/>
                                              <w:marBottom w:val="0"/>
                                              <w:divBdr>
                                                <w:top w:val="none" w:sz="0" w:space="0" w:color="auto"/>
                                                <w:left w:val="none" w:sz="0" w:space="0" w:color="auto"/>
                                                <w:bottom w:val="none" w:sz="0" w:space="0" w:color="auto"/>
                                                <w:right w:val="none" w:sz="0" w:space="0" w:color="auto"/>
                                              </w:divBdr>
                                              <w:divsChild>
                                                <w:div w:id="2018728784">
                                                  <w:marLeft w:val="0"/>
                                                  <w:marRight w:val="0"/>
                                                  <w:marTop w:val="0"/>
                                                  <w:marBottom w:val="0"/>
                                                  <w:divBdr>
                                                    <w:top w:val="none" w:sz="0" w:space="0" w:color="auto"/>
                                                    <w:left w:val="none" w:sz="0" w:space="0" w:color="auto"/>
                                                    <w:bottom w:val="none" w:sz="0" w:space="0" w:color="auto"/>
                                                    <w:right w:val="none" w:sz="0" w:space="0" w:color="auto"/>
                                                  </w:divBdr>
                                                  <w:divsChild>
                                                    <w:div w:id="11377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6364">
                                              <w:marLeft w:val="0"/>
                                              <w:marRight w:val="0"/>
                                              <w:marTop w:val="0"/>
                                              <w:marBottom w:val="0"/>
                                              <w:divBdr>
                                                <w:top w:val="none" w:sz="0" w:space="0" w:color="auto"/>
                                                <w:left w:val="none" w:sz="0" w:space="0" w:color="auto"/>
                                                <w:bottom w:val="none" w:sz="0" w:space="0" w:color="auto"/>
                                                <w:right w:val="none" w:sz="0" w:space="0" w:color="auto"/>
                                              </w:divBdr>
                                            </w:div>
                                          </w:divsChild>
                                        </w:div>
                                        <w:div w:id="173962335">
                                          <w:marLeft w:val="0"/>
                                          <w:marRight w:val="0"/>
                                          <w:marTop w:val="0"/>
                                          <w:marBottom w:val="0"/>
                                          <w:divBdr>
                                            <w:top w:val="none" w:sz="0" w:space="0" w:color="auto"/>
                                            <w:left w:val="none" w:sz="0" w:space="0" w:color="auto"/>
                                            <w:bottom w:val="none" w:sz="0" w:space="0" w:color="auto"/>
                                            <w:right w:val="none" w:sz="0" w:space="0" w:color="auto"/>
                                          </w:divBdr>
                                          <w:divsChild>
                                            <w:div w:id="343441217">
                                              <w:marLeft w:val="0"/>
                                              <w:marRight w:val="0"/>
                                              <w:marTop w:val="0"/>
                                              <w:marBottom w:val="0"/>
                                              <w:divBdr>
                                                <w:top w:val="none" w:sz="0" w:space="0" w:color="auto"/>
                                                <w:left w:val="none" w:sz="0" w:space="0" w:color="auto"/>
                                                <w:bottom w:val="none" w:sz="0" w:space="0" w:color="auto"/>
                                                <w:right w:val="none" w:sz="0" w:space="0" w:color="auto"/>
                                              </w:divBdr>
                                            </w:div>
                                            <w:div w:id="1423260299">
                                              <w:marLeft w:val="0"/>
                                              <w:marRight w:val="0"/>
                                              <w:marTop w:val="0"/>
                                              <w:marBottom w:val="0"/>
                                              <w:divBdr>
                                                <w:top w:val="none" w:sz="0" w:space="0" w:color="auto"/>
                                                <w:left w:val="none" w:sz="0" w:space="0" w:color="auto"/>
                                                <w:bottom w:val="none" w:sz="0" w:space="0" w:color="auto"/>
                                                <w:right w:val="none" w:sz="0" w:space="0" w:color="auto"/>
                                              </w:divBdr>
                                              <w:divsChild>
                                                <w:div w:id="359278457">
                                                  <w:marLeft w:val="0"/>
                                                  <w:marRight w:val="0"/>
                                                  <w:marTop w:val="0"/>
                                                  <w:marBottom w:val="0"/>
                                                  <w:divBdr>
                                                    <w:top w:val="none" w:sz="0" w:space="0" w:color="auto"/>
                                                    <w:left w:val="none" w:sz="0" w:space="0" w:color="auto"/>
                                                    <w:bottom w:val="none" w:sz="0" w:space="0" w:color="auto"/>
                                                    <w:right w:val="none" w:sz="0" w:space="0" w:color="auto"/>
                                                  </w:divBdr>
                                                  <w:divsChild>
                                                    <w:div w:id="1335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203">
                                              <w:marLeft w:val="0"/>
                                              <w:marRight w:val="0"/>
                                              <w:marTop w:val="0"/>
                                              <w:marBottom w:val="0"/>
                                              <w:divBdr>
                                                <w:top w:val="none" w:sz="0" w:space="0" w:color="auto"/>
                                                <w:left w:val="none" w:sz="0" w:space="0" w:color="auto"/>
                                                <w:bottom w:val="none" w:sz="0" w:space="0" w:color="auto"/>
                                                <w:right w:val="none" w:sz="0" w:space="0" w:color="auto"/>
                                              </w:divBdr>
                                            </w:div>
                                          </w:divsChild>
                                        </w:div>
                                        <w:div w:id="435370139">
                                          <w:marLeft w:val="0"/>
                                          <w:marRight w:val="0"/>
                                          <w:marTop w:val="0"/>
                                          <w:marBottom w:val="0"/>
                                          <w:divBdr>
                                            <w:top w:val="none" w:sz="0" w:space="0" w:color="auto"/>
                                            <w:left w:val="none" w:sz="0" w:space="0" w:color="auto"/>
                                            <w:bottom w:val="none" w:sz="0" w:space="0" w:color="auto"/>
                                            <w:right w:val="none" w:sz="0" w:space="0" w:color="auto"/>
                                          </w:divBdr>
                                          <w:divsChild>
                                            <w:div w:id="91241001">
                                              <w:marLeft w:val="0"/>
                                              <w:marRight w:val="0"/>
                                              <w:marTop w:val="0"/>
                                              <w:marBottom w:val="0"/>
                                              <w:divBdr>
                                                <w:top w:val="none" w:sz="0" w:space="0" w:color="auto"/>
                                                <w:left w:val="none" w:sz="0" w:space="0" w:color="auto"/>
                                                <w:bottom w:val="none" w:sz="0" w:space="0" w:color="auto"/>
                                                <w:right w:val="none" w:sz="0" w:space="0" w:color="auto"/>
                                              </w:divBdr>
                                            </w:div>
                                            <w:div w:id="2021930812">
                                              <w:marLeft w:val="0"/>
                                              <w:marRight w:val="0"/>
                                              <w:marTop w:val="0"/>
                                              <w:marBottom w:val="0"/>
                                              <w:divBdr>
                                                <w:top w:val="none" w:sz="0" w:space="0" w:color="auto"/>
                                                <w:left w:val="none" w:sz="0" w:space="0" w:color="auto"/>
                                                <w:bottom w:val="none" w:sz="0" w:space="0" w:color="auto"/>
                                                <w:right w:val="none" w:sz="0" w:space="0" w:color="auto"/>
                                              </w:divBdr>
                                              <w:divsChild>
                                                <w:div w:id="724065316">
                                                  <w:marLeft w:val="0"/>
                                                  <w:marRight w:val="0"/>
                                                  <w:marTop w:val="0"/>
                                                  <w:marBottom w:val="0"/>
                                                  <w:divBdr>
                                                    <w:top w:val="none" w:sz="0" w:space="0" w:color="auto"/>
                                                    <w:left w:val="none" w:sz="0" w:space="0" w:color="auto"/>
                                                    <w:bottom w:val="none" w:sz="0" w:space="0" w:color="auto"/>
                                                    <w:right w:val="none" w:sz="0" w:space="0" w:color="auto"/>
                                                  </w:divBdr>
                                                  <w:divsChild>
                                                    <w:div w:id="1569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196014">
          <w:marLeft w:val="0"/>
          <w:marRight w:val="0"/>
          <w:marTop w:val="0"/>
          <w:marBottom w:val="0"/>
          <w:divBdr>
            <w:top w:val="none" w:sz="0" w:space="0" w:color="auto"/>
            <w:left w:val="none" w:sz="0" w:space="0" w:color="auto"/>
            <w:bottom w:val="none" w:sz="0" w:space="0" w:color="auto"/>
            <w:right w:val="none" w:sz="0" w:space="0" w:color="auto"/>
          </w:divBdr>
          <w:divsChild>
            <w:div w:id="311450773">
              <w:marLeft w:val="0"/>
              <w:marRight w:val="0"/>
              <w:marTop w:val="0"/>
              <w:marBottom w:val="0"/>
              <w:divBdr>
                <w:top w:val="none" w:sz="0" w:space="0" w:color="auto"/>
                <w:left w:val="none" w:sz="0" w:space="0" w:color="auto"/>
                <w:bottom w:val="none" w:sz="0" w:space="0" w:color="auto"/>
                <w:right w:val="none" w:sz="0" w:space="0" w:color="auto"/>
              </w:divBdr>
              <w:divsChild>
                <w:div w:id="898710686">
                  <w:marLeft w:val="0"/>
                  <w:marRight w:val="0"/>
                  <w:marTop w:val="0"/>
                  <w:marBottom w:val="0"/>
                  <w:divBdr>
                    <w:top w:val="none" w:sz="0" w:space="0" w:color="auto"/>
                    <w:left w:val="none" w:sz="0" w:space="0" w:color="auto"/>
                    <w:bottom w:val="none" w:sz="0" w:space="0" w:color="auto"/>
                    <w:right w:val="none" w:sz="0" w:space="0" w:color="auto"/>
                  </w:divBdr>
                  <w:divsChild>
                    <w:div w:id="1003701868">
                      <w:marLeft w:val="0"/>
                      <w:marRight w:val="0"/>
                      <w:marTop w:val="0"/>
                      <w:marBottom w:val="0"/>
                      <w:divBdr>
                        <w:top w:val="none" w:sz="0" w:space="0" w:color="auto"/>
                        <w:left w:val="none" w:sz="0" w:space="0" w:color="auto"/>
                        <w:bottom w:val="none" w:sz="0" w:space="0" w:color="auto"/>
                        <w:right w:val="none" w:sz="0" w:space="0" w:color="auto"/>
                      </w:divBdr>
                      <w:divsChild>
                        <w:div w:id="2124301655">
                          <w:marLeft w:val="0"/>
                          <w:marRight w:val="0"/>
                          <w:marTop w:val="0"/>
                          <w:marBottom w:val="0"/>
                          <w:divBdr>
                            <w:top w:val="none" w:sz="0" w:space="0" w:color="auto"/>
                            <w:left w:val="none" w:sz="0" w:space="0" w:color="auto"/>
                            <w:bottom w:val="none" w:sz="0" w:space="0" w:color="auto"/>
                            <w:right w:val="none" w:sz="0" w:space="0" w:color="auto"/>
                          </w:divBdr>
                          <w:divsChild>
                            <w:div w:id="1605068463">
                              <w:marLeft w:val="0"/>
                              <w:marRight w:val="0"/>
                              <w:marTop w:val="0"/>
                              <w:marBottom w:val="0"/>
                              <w:divBdr>
                                <w:top w:val="none" w:sz="0" w:space="0" w:color="auto"/>
                                <w:left w:val="none" w:sz="0" w:space="0" w:color="auto"/>
                                <w:bottom w:val="none" w:sz="0" w:space="0" w:color="auto"/>
                                <w:right w:val="none" w:sz="0" w:space="0" w:color="auto"/>
                              </w:divBdr>
                              <w:divsChild>
                                <w:div w:id="558055397">
                                  <w:marLeft w:val="0"/>
                                  <w:marRight w:val="0"/>
                                  <w:marTop w:val="0"/>
                                  <w:marBottom w:val="0"/>
                                  <w:divBdr>
                                    <w:top w:val="none" w:sz="0" w:space="0" w:color="auto"/>
                                    <w:left w:val="none" w:sz="0" w:space="0" w:color="auto"/>
                                    <w:bottom w:val="none" w:sz="0" w:space="0" w:color="auto"/>
                                    <w:right w:val="none" w:sz="0" w:space="0" w:color="auto"/>
                                  </w:divBdr>
                                  <w:divsChild>
                                    <w:div w:id="450051734">
                                      <w:marLeft w:val="0"/>
                                      <w:marRight w:val="0"/>
                                      <w:marTop w:val="0"/>
                                      <w:marBottom w:val="0"/>
                                      <w:divBdr>
                                        <w:top w:val="none" w:sz="0" w:space="0" w:color="auto"/>
                                        <w:left w:val="none" w:sz="0" w:space="0" w:color="auto"/>
                                        <w:bottom w:val="none" w:sz="0" w:space="0" w:color="auto"/>
                                        <w:right w:val="none" w:sz="0" w:space="0" w:color="auto"/>
                                      </w:divBdr>
                                      <w:divsChild>
                                        <w:div w:id="361830776">
                                          <w:marLeft w:val="0"/>
                                          <w:marRight w:val="0"/>
                                          <w:marTop w:val="0"/>
                                          <w:marBottom w:val="0"/>
                                          <w:divBdr>
                                            <w:top w:val="none" w:sz="0" w:space="0" w:color="auto"/>
                                            <w:left w:val="none" w:sz="0" w:space="0" w:color="auto"/>
                                            <w:bottom w:val="none" w:sz="0" w:space="0" w:color="auto"/>
                                            <w:right w:val="none" w:sz="0" w:space="0" w:color="auto"/>
                                          </w:divBdr>
                                          <w:divsChild>
                                            <w:div w:id="953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501750">
          <w:marLeft w:val="0"/>
          <w:marRight w:val="0"/>
          <w:marTop w:val="0"/>
          <w:marBottom w:val="0"/>
          <w:divBdr>
            <w:top w:val="none" w:sz="0" w:space="0" w:color="auto"/>
            <w:left w:val="none" w:sz="0" w:space="0" w:color="auto"/>
            <w:bottom w:val="none" w:sz="0" w:space="0" w:color="auto"/>
            <w:right w:val="none" w:sz="0" w:space="0" w:color="auto"/>
          </w:divBdr>
          <w:divsChild>
            <w:div w:id="37512152">
              <w:marLeft w:val="0"/>
              <w:marRight w:val="0"/>
              <w:marTop w:val="0"/>
              <w:marBottom w:val="0"/>
              <w:divBdr>
                <w:top w:val="none" w:sz="0" w:space="0" w:color="auto"/>
                <w:left w:val="none" w:sz="0" w:space="0" w:color="auto"/>
                <w:bottom w:val="none" w:sz="0" w:space="0" w:color="auto"/>
                <w:right w:val="none" w:sz="0" w:space="0" w:color="auto"/>
              </w:divBdr>
              <w:divsChild>
                <w:div w:id="579216333">
                  <w:marLeft w:val="0"/>
                  <w:marRight w:val="0"/>
                  <w:marTop w:val="0"/>
                  <w:marBottom w:val="0"/>
                  <w:divBdr>
                    <w:top w:val="none" w:sz="0" w:space="0" w:color="auto"/>
                    <w:left w:val="none" w:sz="0" w:space="0" w:color="auto"/>
                    <w:bottom w:val="none" w:sz="0" w:space="0" w:color="auto"/>
                    <w:right w:val="none" w:sz="0" w:space="0" w:color="auto"/>
                  </w:divBdr>
                  <w:divsChild>
                    <w:div w:id="107698777">
                      <w:marLeft w:val="0"/>
                      <w:marRight w:val="0"/>
                      <w:marTop w:val="0"/>
                      <w:marBottom w:val="0"/>
                      <w:divBdr>
                        <w:top w:val="none" w:sz="0" w:space="0" w:color="auto"/>
                        <w:left w:val="none" w:sz="0" w:space="0" w:color="auto"/>
                        <w:bottom w:val="none" w:sz="0" w:space="0" w:color="auto"/>
                        <w:right w:val="none" w:sz="0" w:space="0" w:color="auto"/>
                      </w:divBdr>
                      <w:divsChild>
                        <w:div w:id="529102750">
                          <w:marLeft w:val="0"/>
                          <w:marRight w:val="0"/>
                          <w:marTop w:val="0"/>
                          <w:marBottom w:val="0"/>
                          <w:divBdr>
                            <w:top w:val="none" w:sz="0" w:space="0" w:color="auto"/>
                            <w:left w:val="none" w:sz="0" w:space="0" w:color="auto"/>
                            <w:bottom w:val="none" w:sz="0" w:space="0" w:color="auto"/>
                            <w:right w:val="none" w:sz="0" w:space="0" w:color="auto"/>
                          </w:divBdr>
                          <w:divsChild>
                            <w:div w:id="1188442840">
                              <w:marLeft w:val="0"/>
                              <w:marRight w:val="0"/>
                              <w:marTop w:val="0"/>
                              <w:marBottom w:val="0"/>
                              <w:divBdr>
                                <w:top w:val="none" w:sz="0" w:space="0" w:color="auto"/>
                                <w:left w:val="none" w:sz="0" w:space="0" w:color="auto"/>
                                <w:bottom w:val="none" w:sz="0" w:space="0" w:color="auto"/>
                                <w:right w:val="none" w:sz="0" w:space="0" w:color="auto"/>
                              </w:divBdr>
                              <w:divsChild>
                                <w:div w:id="1666469298">
                                  <w:marLeft w:val="0"/>
                                  <w:marRight w:val="0"/>
                                  <w:marTop w:val="0"/>
                                  <w:marBottom w:val="0"/>
                                  <w:divBdr>
                                    <w:top w:val="none" w:sz="0" w:space="0" w:color="auto"/>
                                    <w:left w:val="none" w:sz="0" w:space="0" w:color="auto"/>
                                    <w:bottom w:val="none" w:sz="0" w:space="0" w:color="auto"/>
                                    <w:right w:val="none" w:sz="0" w:space="0" w:color="auto"/>
                                  </w:divBdr>
                                  <w:divsChild>
                                    <w:div w:id="1238590083">
                                      <w:marLeft w:val="0"/>
                                      <w:marRight w:val="0"/>
                                      <w:marTop w:val="0"/>
                                      <w:marBottom w:val="0"/>
                                      <w:divBdr>
                                        <w:top w:val="none" w:sz="0" w:space="0" w:color="auto"/>
                                        <w:left w:val="none" w:sz="0" w:space="0" w:color="auto"/>
                                        <w:bottom w:val="none" w:sz="0" w:space="0" w:color="auto"/>
                                        <w:right w:val="none" w:sz="0" w:space="0" w:color="auto"/>
                                      </w:divBdr>
                                      <w:divsChild>
                                        <w:div w:id="2102068787">
                                          <w:marLeft w:val="0"/>
                                          <w:marRight w:val="0"/>
                                          <w:marTop w:val="0"/>
                                          <w:marBottom w:val="0"/>
                                          <w:divBdr>
                                            <w:top w:val="none" w:sz="0" w:space="0" w:color="auto"/>
                                            <w:left w:val="none" w:sz="0" w:space="0" w:color="auto"/>
                                            <w:bottom w:val="none" w:sz="0" w:space="0" w:color="auto"/>
                                            <w:right w:val="none" w:sz="0" w:space="0" w:color="auto"/>
                                          </w:divBdr>
                                          <w:divsChild>
                                            <w:div w:id="931668419">
                                              <w:marLeft w:val="0"/>
                                              <w:marRight w:val="0"/>
                                              <w:marTop w:val="0"/>
                                              <w:marBottom w:val="0"/>
                                              <w:divBdr>
                                                <w:top w:val="none" w:sz="0" w:space="0" w:color="auto"/>
                                                <w:left w:val="none" w:sz="0" w:space="0" w:color="auto"/>
                                                <w:bottom w:val="none" w:sz="0" w:space="0" w:color="auto"/>
                                                <w:right w:val="none" w:sz="0" w:space="0" w:color="auto"/>
                                              </w:divBdr>
                                            </w:div>
                                            <w:div w:id="156190571">
                                              <w:marLeft w:val="0"/>
                                              <w:marRight w:val="0"/>
                                              <w:marTop w:val="0"/>
                                              <w:marBottom w:val="0"/>
                                              <w:divBdr>
                                                <w:top w:val="none" w:sz="0" w:space="0" w:color="auto"/>
                                                <w:left w:val="none" w:sz="0" w:space="0" w:color="auto"/>
                                                <w:bottom w:val="none" w:sz="0" w:space="0" w:color="auto"/>
                                                <w:right w:val="none" w:sz="0" w:space="0" w:color="auto"/>
                                              </w:divBdr>
                                              <w:divsChild>
                                                <w:div w:id="1404328546">
                                                  <w:marLeft w:val="0"/>
                                                  <w:marRight w:val="0"/>
                                                  <w:marTop w:val="0"/>
                                                  <w:marBottom w:val="0"/>
                                                  <w:divBdr>
                                                    <w:top w:val="none" w:sz="0" w:space="0" w:color="auto"/>
                                                    <w:left w:val="none" w:sz="0" w:space="0" w:color="auto"/>
                                                    <w:bottom w:val="none" w:sz="0" w:space="0" w:color="auto"/>
                                                    <w:right w:val="none" w:sz="0" w:space="0" w:color="auto"/>
                                                  </w:divBdr>
                                                  <w:divsChild>
                                                    <w:div w:id="10482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221">
                                              <w:marLeft w:val="0"/>
                                              <w:marRight w:val="0"/>
                                              <w:marTop w:val="0"/>
                                              <w:marBottom w:val="0"/>
                                              <w:divBdr>
                                                <w:top w:val="none" w:sz="0" w:space="0" w:color="auto"/>
                                                <w:left w:val="none" w:sz="0" w:space="0" w:color="auto"/>
                                                <w:bottom w:val="none" w:sz="0" w:space="0" w:color="auto"/>
                                                <w:right w:val="none" w:sz="0" w:space="0" w:color="auto"/>
                                              </w:divBdr>
                                            </w:div>
                                          </w:divsChild>
                                        </w:div>
                                        <w:div w:id="1916166435">
                                          <w:marLeft w:val="0"/>
                                          <w:marRight w:val="0"/>
                                          <w:marTop w:val="0"/>
                                          <w:marBottom w:val="0"/>
                                          <w:divBdr>
                                            <w:top w:val="none" w:sz="0" w:space="0" w:color="auto"/>
                                            <w:left w:val="none" w:sz="0" w:space="0" w:color="auto"/>
                                            <w:bottom w:val="none" w:sz="0" w:space="0" w:color="auto"/>
                                            <w:right w:val="none" w:sz="0" w:space="0" w:color="auto"/>
                                          </w:divBdr>
                                          <w:divsChild>
                                            <w:div w:id="1321496239">
                                              <w:marLeft w:val="0"/>
                                              <w:marRight w:val="0"/>
                                              <w:marTop w:val="0"/>
                                              <w:marBottom w:val="0"/>
                                              <w:divBdr>
                                                <w:top w:val="none" w:sz="0" w:space="0" w:color="auto"/>
                                                <w:left w:val="none" w:sz="0" w:space="0" w:color="auto"/>
                                                <w:bottom w:val="none" w:sz="0" w:space="0" w:color="auto"/>
                                                <w:right w:val="none" w:sz="0" w:space="0" w:color="auto"/>
                                              </w:divBdr>
                                            </w:div>
                                            <w:div w:id="1916620035">
                                              <w:marLeft w:val="0"/>
                                              <w:marRight w:val="0"/>
                                              <w:marTop w:val="0"/>
                                              <w:marBottom w:val="0"/>
                                              <w:divBdr>
                                                <w:top w:val="none" w:sz="0" w:space="0" w:color="auto"/>
                                                <w:left w:val="none" w:sz="0" w:space="0" w:color="auto"/>
                                                <w:bottom w:val="none" w:sz="0" w:space="0" w:color="auto"/>
                                                <w:right w:val="none" w:sz="0" w:space="0" w:color="auto"/>
                                              </w:divBdr>
                                              <w:divsChild>
                                                <w:div w:id="179439916">
                                                  <w:marLeft w:val="0"/>
                                                  <w:marRight w:val="0"/>
                                                  <w:marTop w:val="0"/>
                                                  <w:marBottom w:val="0"/>
                                                  <w:divBdr>
                                                    <w:top w:val="none" w:sz="0" w:space="0" w:color="auto"/>
                                                    <w:left w:val="none" w:sz="0" w:space="0" w:color="auto"/>
                                                    <w:bottom w:val="none" w:sz="0" w:space="0" w:color="auto"/>
                                                    <w:right w:val="none" w:sz="0" w:space="0" w:color="auto"/>
                                                  </w:divBdr>
                                                  <w:divsChild>
                                                    <w:div w:id="1506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69868">
                                              <w:marLeft w:val="0"/>
                                              <w:marRight w:val="0"/>
                                              <w:marTop w:val="0"/>
                                              <w:marBottom w:val="0"/>
                                              <w:divBdr>
                                                <w:top w:val="none" w:sz="0" w:space="0" w:color="auto"/>
                                                <w:left w:val="none" w:sz="0" w:space="0" w:color="auto"/>
                                                <w:bottom w:val="none" w:sz="0" w:space="0" w:color="auto"/>
                                                <w:right w:val="none" w:sz="0" w:space="0" w:color="auto"/>
                                              </w:divBdr>
                                            </w:div>
                                          </w:divsChild>
                                        </w:div>
                                        <w:div w:id="504445588">
                                          <w:marLeft w:val="0"/>
                                          <w:marRight w:val="0"/>
                                          <w:marTop w:val="0"/>
                                          <w:marBottom w:val="0"/>
                                          <w:divBdr>
                                            <w:top w:val="none" w:sz="0" w:space="0" w:color="auto"/>
                                            <w:left w:val="none" w:sz="0" w:space="0" w:color="auto"/>
                                            <w:bottom w:val="none" w:sz="0" w:space="0" w:color="auto"/>
                                            <w:right w:val="none" w:sz="0" w:space="0" w:color="auto"/>
                                          </w:divBdr>
                                          <w:divsChild>
                                            <w:div w:id="863908316">
                                              <w:marLeft w:val="0"/>
                                              <w:marRight w:val="0"/>
                                              <w:marTop w:val="0"/>
                                              <w:marBottom w:val="0"/>
                                              <w:divBdr>
                                                <w:top w:val="none" w:sz="0" w:space="0" w:color="auto"/>
                                                <w:left w:val="none" w:sz="0" w:space="0" w:color="auto"/>
                                                <w:bottom w:val="none" w:sz="0" w:space="0" w:color="auto"/>
                                                <w:right w:val="none" w:sz="0" w:space="0" w:color="auto"/>
                                              </w:divBdr>
                                            </w:div>
                                            <w:div w:id="293827903">
                                              <w:marLeft w:val="0"/>
                                              <w:marRight w:val="0"/>
                                              <w:marTop w:val="0"/>
                                              <w:marBottom w:val="0"/>
                                              <w:divBdr>
                                                <w:top w:val="none" w:sz="0" w:space="0" w:color="auto"/>
                                                <w:left w:val="none" w:sz="0" w:space="0" w:color="auto"/>
                                                <w:bottom w:val="none" w:sz="0" w:space="0" w:color="auto"/>
                                                <w:right w:val="none" w:sz="0" w:space="0" w:color="auto"/>
                                              </w:divBdr>
                                              <w:divsChild>
                                                <w:div w:id="1210537140">
                                                  <w:marLeft w:val="0"/>
                                                  <w:marRight w:val="0"/>
                                                  <w:marTop w:val="0"/>
                                                  <w:marBottom w:val="0"/>
                                                  <w:divBdr>
                                                    <w:top w:val="none" w:sz="0" w:space="0" w:color="auto"/>
                                                    <w:left w:val="none" w:sz="0" w:space="0" w:color="auto"/>
                                                    <w:bottom w:val="none" w:sz="0" w:space="0" w:color="auto"/>
                                                    <w:right w:val="none" w:sz="0" w:space="0" w:color="auto"/>
                                                  </w:divBdr>
                                                  <w:divsChild>
                                                    <w:div w:id="13347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48968">
          <w:marLeft w:val="0"/>
          <w:marRight w:val="0"/>
          <w:marTop w:val="0"/>
          <w:marBottom w:val="0"/>
          <w:divBdr>
            <w:top w:val="none" w:sz="0" w:space="0" w:color="auto"/>
            <w:left w:val="none" w:sz="0" w:space="0" w:color="auto"/>
            <w:bottom w:val="none" w:sz="0" w:space="0" w:color="auto"/>
            <w:right w:val="none" w:sz="0" w:space="0" w:color="auto"/>
          </w:divBdr>
          <w:divsChild>
            <w:div w:id="737097371">
              <w:marLeft w:val="0"/>
              <w:marRight w:val="0"/>
              <w:marTop w:val="0"/>
              <w:marBottom w:val="0"/>
              <w:divBdr>
                <w:top w:val="none" w:sz="0" w:space="0" w:color="auto"/>
                <w:left w:val="none" w:sz="0" w:space="0" w:color="auto"/>
                <w:bottom w:val="none" w:sz="0" w:space="0" w:color="auto"/>
                <w:right w:val="none" w:sz="0" w:space="0" w:color="auto"/>
              </w:divBdr>
              <w:divsChild>
                <w:div w:id="521555140">
                  <w:marLeft w:val="0"/>
                  <w:marRight w:val="0"/>
                  <w:marTop w:val="0"/>
                  <w:marBottom w:val="0"/>
                  <w:divBdr>
                    <w:top w:val="none" w:sz="0" w:space="0" w:color="auto"/>
                    <w:left w:val="none" w:sz="0" w:space="0" w:color="auto"/>
                    <w:bottom w:val="none" w:sz="0" w:space="0" w:color="auto"/>
                    <w:right w:val="none" w:sz="0" w:space="0" w:color="auto"/>
                  </w:divBdr>
                  <w:divsChild>
                    <w:div w:id="843133412">
                      <w:marLeft w:val="0"/>
                      <w:marRight w:val="0"/>
                      <w:marTop w:val="0"/>
                      <w:marBottom w:val="0"/>
                      <w:divBdr>
                        <w:top w:val="none" w:sz="0" w:space="0" w:color="auto"/>
                        <w:left w:val="none" w:sz="0" w:space="0" w:color="auto"/>
                        <w:bottom w:val="none" w:sz="0" w:space="0" w:color="auto"/>
                        <w:right w:val="none" w:sz="0" w:space="0" w:color="auto"/>
                      </w:divBdr>
                      <w:divsChild>
                        <w:div w:id="412555844">
                          <w:marLeft w:val="0"/>
                          <w:marRight w:val="0"/>
                          <w:marTop w:val="0"/>
                          <w:marBottom w:val="0"/>
                          <w:divBdr>
                            <w:top w:val="none" w:sz="0" w:space="0" w:color="auto"/>
                            <w:left w:val="none" w:sz="0" w:space="0" w:color="auto"/>
                            <w:bottom w:val="none" w:sz="0" w:space="0" w:color="auto"/>
                            <w:right w:val="none" w:sz="0" w:space="0" w:color="auto"/>
                          </w:divBdr>
                          <w:divsChild>
                            <w:div w:id="1848712955">
                              <w:marLeft w:val="0"/>
                              <w:marRight w:val="0"/>
                              <w:marTop w:val="0"/>
                              <w:marBottom w:val="0"/>
                              <w:divBdr>
                                <w:top w:val="none" w:sz="0" w:space="0" w:color="auto"/>
                                <w:left w:val="none" w:sz="0" w:space="0" w:color="auto"/>
                                <w:bottom w:val="none" w:sz="0" w:space="0" w:color="auto"/>
                                <w:right w:val="none" w:sz="0" w:space="0" w:color="auto"/>
                              </w:divBdr>
                              <w:divsChild>
                                <w:div w:id="171604867">
                                  <w:marLeft w:val="0"/>
                                  <w:marRight w:val="0"/>
                                  <w:marTop w:val="0"/>
                                  <w:marBottom w:val="0"/>
                                  <w:divBdr>
                                    <w:top w:val="none" w:sz="0" w:space="0" w:color="auto"/>
                                    <w:left w:val="none" w:sz="0" w:space="0" w:color="auto"/>
                                    <w:bottom w:val="none" w:sz="0" w:space="0" w:color="auto"/>
                                    <w:right w:val="none" w:sz="0" w:space="0" w:color="auto"/>
                                  </w:divBdr>
                                  <w:divsChild>
                                    <w:div w:id="305549468">
                                      <w:marLeft w:val="0"/>
                                      <w:marRight w:val="0"/>
                                      <w:marTop w:val="0"/>
                                      <w:marBottom w:val="0"/>
                                      <w:divBdr>
                                        <w:top w:val="none" w:sz="0" w:space="0" w:color="auto"/>
                                        <w:left w:val="none" w:sz="0" w:space="0" w:color="auto"/>
                                        <w:bottom w:val="none" w:sz="0" w:space="0" w:color="auto"/>
                                        <w:right w:val="none" w:sz="0" w:space="0" w:color="auto"/>
                                      </w:divBdr>
                                      <w:divsChild>
                                        <w:div w:id="174542160">
                                          <w:marLeft w:val="0"/>
                                          <w:marRight w:val="0"/>
                                          <w:marTop w:val="0"/>
                                          <w:marBottom w:val="0"/>
                                          <w:divBdr>
                                            <w:top w:val="none" w:sz="0" w:space="0" w:color="auto"/>
                                            <w:left w:val="none" w:sz="0" w:space="0" w:color="auto"/>
                                            <w:bottom w:val="none" w:sz="0" w:space="0" w:color="auto"/>
                                            <w:right w:val="none" w:sz="0" w:space="0" w:color="auto"/>
                                          </w:divBdr>
                                          <w:divsChild>
                                            <w:div w:id="19679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629052">
          <w:marLeft w:val="0"/>
          <w:marRight w:val="0"/>
          <w:marTop w:val="0"/>
          <w:marBottom w:val="0"/>
          <w:divBdr>
            <w:top w:val="none" w:sz="0" w:space="0" w:color="auto"/>
            <w:left w:val="none" w:sz="0" w:space="0" w:color="auto"/>
            <w:bottom w:val="none" w:sz="0" w:space="0" w:color="auto"/>
            <w:right w:val="none" w:sz="0" w:space="0" w:color="auto"/>
          </w:divBdr>
          <w:divsChild>
            <w:div w:id="2020034891">
              <w:marLeft w:val="0"/>
              <w:marRight w:val="0"/>
              <w:marTop w:val="0"/>
              <w:marBottom w:val="0"/>
              <w:divBdr>
                <w:top w:val="none" w:sz="0" w:space="0" w:color="auto"/>
                <w:left w:val="none" w:sz="0" w:space="0" w:color="auto"/>
                <w:bottom w:val="none" w:sz="0" w:space="0" w:color="auto"/>
                <w:right w:val="none" w:sz="0" w:space="0" w:color="auto"/>
              </w:divBdr>
              <w:divsChild>
                <w:div w:id="1627421170">
                  <w:marLeft w:val="0"/>
                  <w:marRight w:val="0"/>
                  <w:marTop w:val="0"/>
                  <w:marBottom w:val="0"/>
                  <w:divBdr>
                    <w:top w:val="none" w:sz="0" w:space="0" w:color="auto"/>
                    <w:left w:val="none" w:sz="0" w:space="0" w:color="auto"/>
                    <w:bottom w:val="none" w:sz="0" w:space="0" w:color="auto"/>
                    <w:right w:val="none" w:sz="0" w:space="0" w:color="auto"/>
                  </w:divBdr>
                  <w:divsChild>
                    <w:div w:id="295910924">
                      <w:marLeft w:val="0"/>
                      <w:marRight w:val="0"/>
                      <w:marTop w:val="0"/>
                      <w:marBottom w:val="0"/>
                      <w:divBdr>
                        <w:top w:val="none" w:sz="0" w:space="0" w:color="auto"/>
                        <w:left w:val="none" w:sz="0" w:space="0" w:color="auto"/>
                        <w:bottom w:val="none" w:sz="0" w:space="0" w:color="auto"/>
                        <w:right w:val="none" w:sz="0" w:space="0" w:color="auto"/>
                      </w:divBdr>
                      <w:divsChild>
                        <w:div w:id="1333145127">
                          <w:marLeft w:val="0"/>
                          <w:marRight w:val="0"/>
                          <w:marTop w:val="0"/>
                          <w:marBottom w:val="0"/>
                          <w:divBdr>
                            <w:top w:val="none" w:sz="0" w:space="0" w:color="auto"/>
                            <w:left w:val="none" w:sz="0" w:space="0" w:color="auto"/>
                            <w:bottom w:val="none" w:sz="0" w:space="0" w:color="auto"/>
                            <w:right w:val="none" w:sz="0" w:space="0" w:color="auto"/>
                          </w:divBdr>
                          <w:divsChild>
                            <w:div w:id="1872065629">
                              <w:marLeft w:val="0"/>
                              <w:marRight w:val="0"/>
                              <w:marTop w:val="0"/>
                              <w:marBottom w:val="0"/>
                              <w:divBdr>
                                <w:top w:val="none" w:sz="0" w:space="0" w:color="auto"/>
                                <w:left w:val="none" w:sz="0" w:space="0" w:color="auto"/>
                                <w:bottom w:val="none" w:sz="0" w:space="0" w:color="auto"/>
                                <w:right w:val="none" w:sz="0" w:space="0" w:color="auto"/>
                              </w:divBdr>
                              <w:divsChild>
                                <w:div w:id="1531147412">
                                  <w:marLeft w:val="0"/>
                                  <w:marRight w:val="0"/>
                                  <w:marTop w:val="0"/>
                                  <w:marBottom w:val="0"/>
                                  <w:divBdr>
                                    <w:top w:val="none" w:sz="0" w:space="0" w:color="auto"/>
                                    <w:left w:val="none" w:sz="0" w:space="0" w:color="auto"/>
                                    <w:bottom w:val="none" w:sz="0" w:space="0" w:color="auto"/>
                                    <w:right w:val="none" w:sz="0" w:space="0" w:color="auto"/>
                                  </w:divBdr>
                                  <w:divsChild>
                                    <w:div w:id="251400255">
                                      <w:marLeft w:val="0"/>
                                      <w:marRight w:val="0"/>
                                      <w:marTop w:val="0"/>
                                      <w:marBottom w:val="0"/>
                                      <w:divBdr>
                                        <w:top w:val="none" w:sz="0" w:space="0" w:color="auto"/>
                                        <w:left w:val="none" w:sz="0" w:space="0" w:color="auto"/>
                                        <w:bottom w:val="none" w:sz="0" w:space="0" w:color="auto"/>
                                        <w:right w:val="none" w:sz="0" w:space="0" w:color="auto"/>
                                      </w:divBdr>
                                      <w:divsChild>
                                        <w:div w:id="592665746">
                                          <w:marLeft w:val="0"/>
                                          <w:marRight w:val="0"/>
                                          <w:marTop w:val="0"/>
                                          <w:marBottom w:val="0"/>
                                          <w:divBdr>
                                            <w:top w:val="none" w:sz="0" w:space="0" w:color="auto"/>
                                            <w:left w:val="none" w:sz="0" w:space="0" w:color="auto"/>
                                            <w:bottom w:val="none" w:sz="0" w:space="0" w:color="auto"/>
                                            <w:right w:val="none" w:sz="0" w:space="0" w:color="auto"/>
                                          </w:divBdr>
                                          <w:divsChild>
                                            <w:div w:id="1886718194">
                                              <w:marLeft w:val="0"/>
                                              <w:marRight w:val="0"/>
                                              <w:marTop w:val="0"/>
                                              <w:marBottom w:val="0"/>
                                              <w:divBdr>
                                                <w:top w:val="none" w:sz="0" w:space="0" w:color="auto"/>
                                                <w:left w:val="none" w:sz="0" w:space="0" w:color="auto"/>
                                                <w:bottom w:val="none" w:sz="0" w:space="0" w:color="auto"/>
                                                <w:right w:val="none" w:sz="0" w:space="0" w:color="auto"/>
                                              </w:divBdr>
                                            </w:div>
                                          </w:divsChild>
                                        </w:div>
                                        <w:div w:id="1838111397">
                                          <w:marLeft w:val="0"/>
                                          <w:marRight w:val="0"/>
                                          <w:marTop w:val="0"/>
                                          <w:marBottom w:val="0"/>
                                          <w:divBdr>
                                            <w:top w:val="none" w:sz="0" w:space="0" w:color="auto"/>
                                            <w:left w:val="none" w:sz="0" w:space="0" w:color="auto"/>
                                            <w:bottom w:val="none" w:sz="0" w:space="0" w:color="auto"/>
                                            <w:right w:val="none" w:sz="0" w:space="0" w:color="auto"/>
                                          </w:divBdr>
                                          <w:divsChild>
                                            <w:div w:id="191765126">
                                              <w:marLeft w:val="0"/>
                                              <w:marRight w:val="0"/>
                                              <w:marTop w:val="0"/>
                                              <w:marBottom w:val="0"/>
                                              <w:divBdr>
                                                <w:top w:val="none" w:sz="0" w:space="0" w:color="auto"/>
                                                <w:left w:val="none" w:sz="0" w:space="0" w:color="auto"/>
                                                <w:bottom w:val="none" w:sz="0" w:space="0" w:color="auto"/>
                                                <w:right w:val="none" w:sz="0" w:space="0" w:color="auto"/>
                                              </w:divBdr>
                                            </w:div>
                                            <w:div w:id="1572547112">
                                              <w:marLeft w:val="0"/>
                                              <w:marRight w:val="0"/>
                                              <w:marTop w:val="0"/>
                                              <w:marBottom w:val="0"/>
                                              <w:divBdr>
                                                <w:top w:val="none" w:sz="0" w:space="0" w:color="auto"/>
                                                <w:left w:val="none" w:sz="0" w:space="0" w:color="auto"/>
                                                <w:bottom w:val="none" w:sz="0" w:space="0" w:color="auto"/>
                                                <w:right w:val="none" w:sz="0" w:space="0" w:color="auto"/>
                                              </w:divBdr>
                                              <w:divsChild>
                                                <w:div w:id="1814642037">
                                                  <w:marLeft w:val="0"/>
                                                  <w:marRight w:val="0"/>
                                                  <w:marTop w:val="0"/>
                                                  <w:marBottom w:val="0"/>
                                                  <w:divBdr>
                                                    <w:top w:val="none" w:sz="0" w:space="0" w:color="auto"/>
                                                    <w:left w:val="none" w:sz="0" w:space="0" w:color="auto"/>
                                                    <w:bottom w:val="none" w:sz="0" w:space="0" w:color="auto"/>
                                                    <w:right w:val="none" w:sz="0" w:space="0" w:color="auto"/>
                                                  </w:divBdr>
                                                  <w:divsChild>
                                                    <w:div w:id="389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432970">
          <w:marLeft w:val="0"/>
          <w:marRight w:val="0"/>
          <w:marTop w:val="0"/>
          <w:marBottom w:val="0"/>
          <w:divBdr>
            <w:top w:val="none" w:sz="0" w:space="0" w:color="auto"/>
            <w:left w:val="none" w:sz="0" w:space="0" w:color="auto"/>
            <w:bottom w:val="none" w:sz="0" w:space="0" w:color="auto"/>
            <w:right w:val="none" w:sz="0" w:space="0" w:color="auto"/>
          </w:divBdr>
          <w:divsChild>
            <w:div w:id="1821339510">
              <w:marLeft w:val="0"/>
              <w:marRight w:val="0"/>
              <w:marTop w:val="0"/>
              <w:marBottom w:val="0"/>
              <w:divBdr>
                <w:top w:val="none" w:sz="0" w:space="0" w:color="auto"/>
                <w:left w:val="none" w:sz="0" w:space="0" w:color="auto"/>
                <w:bottom w:val="none" w:sz="0" w:space="0" w:color="auto"/>
                <w:right w:val="none" w:sz="0" w:space="0" w:color="auto"/>
              </w:divBdr>
              <w:divsChild>
                <w:div w:id="2025860869">
                  <w:marLeft w:val="0"/>
                  <w:marRight w:val="0"/>
                  <w:marTop w:val="0"/>
                  <w:marBottom w:val="0"/>
                  <w:divBdr>
                    <w:top w:val="none" w:sz="0" w:space="0" w:color="auto"/>
                    <w:left w:val="none" w:sz="0" w:space="0" w:color="auto"/>
                    <w:bottom w:val="none" w:sz="0" w:space="0" w:color="auto"/>
                    <w:right w:val="none" w:sz="0" w:space="0" w:color="auto"/>
                  </w:divBdr>
                  <w:divsChild>
                    <w:div w:id="1837333222">
                      <w:marLeft w:val="0"/>
                      <w:marRight w:val="0"/>
                      <w:marTop w:val="0"/>
                      <w:marBottom w:val="0"/>
                      <w:divBdr>
                        <w:top w:val="none" w:sz="0" w:space="0" w:color="auto"/>
                        <w:left w:val="none" w:sz="0" w:space="0" w:color="auto"/>
                        <w:bottom w:val="none" w:sz="0" w:space="0" w:color="auto"/>
                        <w:right w:val="none" w:sz="0" w:space="0" w:color="auto"/>
                      </w:divBdr>
                      <w:divsChild>
                        <w:div w:id="158008462">
                          <w:marLeft w:val="0"/>
                          <w:marRight w:val="0"/>
                          <w:marTop w:val="0"/>
                          <w:marBottom w:val="0"/>
                          <w:divBdr>
                            <w:top w:val="none" w:sz="0" w:space="0" w:color="auto"/>
                            <w:left w:val="none" w:sz="0" w:space="0" w:color="auto"/>
                            <w:bottom w:val="none" w:sz="0" w:space="0" w:color="auto"/>
                            <w:right w:val="none" w:sz="0" w:space="0" w:color="auto"/>
                          </w:divBdr>
                          <w:divsChild>
                            <w:div w:id="437608211">
                              <w:marLeft w:val="0"/>
                              <w:marRight w:val="0"/>
                              <w:marTop w:val="0"/>
                              <w:marBottom w:val="0"/>
                              <w:divBdr>
                                <w:top w:val="none" w:sz="0" w:space="0" w:color="auto"/>
                                <w:left w:val="none" w:sz="0" w:space="0" w:color="auto"/>
                                <w:bottom w:val="none" w:sz="0" w:space="0" w:color="auto"/>
                                <w:right w:val="none" w:sz="0" w:space="0" w:color="auto"/>
                              </w:divBdr>
                              <w:divsChild>
                                <w:div w:id="1707024977">
                                  <w:marLeft w:val="0"/>
                                  <w:marRight w:val="0"/>
                                  <w:marTop w:val="0"/>
                                  <w:marBottom w:val="0"/>
                                  <w:divBdr>
                                    <w:top w:val="none" w:sz="0" w:space="0" w:color="auto"/>
                                    <w:left w:val="none" w:sz="0" w:space="0" w:color="auto"/>
                                    <w:bottom w:val="none" w:sz="0" w:space="0" w:color="auto"/>
                                    <w:right w:val="none" w:sz="0" w:space="0" w:color="auto"/>
                                  </w:divBdr>
                                  <w:divsChild>
                                    <w:div w:id="1516463224">
                                      <w:marLeft w:val="0"/>
                                      <w:marRight w:val="0"/>
                                      <w:marTop w:val="0"/>
                                      <w:marBottom w:val="0"/>
                                      <w:divBdr>
                                        <w:top w:val="none" w:sz="0" w:space="0" w:color="auto"/>
                                        <w:left w:val="none" w:sz="0" w:space="0" w:color="auto"/>
                                        <w:bottom w:val="none" w:sz="0" w:space="0" w:color="auto"/>
                                        <w:right w:val="none" w:sz="0" w:space="0" w:color="auto"/>
                                      </w:divBdr>
                                      <w:divsChild>
                                        <w:div w:id="1786659130">
                                          <w:marLeft w:val="0"/>
                                          <w:marRight w:val="0"/>
                                          <w:marTop w:val="0"/>
                                          <w:marBottom w:val="0"/>
                                          <w:divBdr>
                                            <w:top w:val="none" w:sz="0" w:space="0" w:color="auto"/>
                                            <w:left w:val="none" w:sz="0" w:space="0" w:color="auto"/>
                                            <w:bottom w:val="none" w:sz="0" w:space="0" w:color="auto"/>
                                            <w:right w:val="none" w:sz="0" w:space="0" w:color="auto"/>
                                          </w:divBdr>
                                          <w:divsChild>
                                            <w:div w:id="2977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683">
                          <w:marLeft w:val="0"/>
                          <w:marRight w:val="0"/>
                          <w:marTop w:val="0"/>
                          <w:marBottom w:val="0"/>
                          <w:divBdr>
                            <w:top w:val="none" w:sz="0" w:space="0" w:color="auto"/>
                            <w:left w:val="none" w:sz="0" w:space="0" w:color="auto"/>
                            <w:bottom w:val="none" w:sz="0" w:space="0" w:color="auto"/>
                            <w:right w:val="none" w:sz="0" w:space="0" w:color="auto"/>
                          </w:divBdr>
                          <w:divsChild>
                            <w:div w:id="154692471">
                              <w:marLeft w:val="0"/>
                              <w:marRight w:val="0"/>
                              <w:marTop w:val="0"/>
                              <w:marBottom w:val="0"/>
                              <w:divBdr>
                                <w:top w:val="none" w:sz="0" w:space="0" w:color="auto"/>
                                <w:left w:val="none" w:sz="0" w:space="0" w:color="auto"/>
                                <w:bottom w:val="none" w:sz="0" w:space="0" w:color="auto"/>
                                <w:right w:val="none" w:sz="0" w:space="0" w:color="auto"/>
                              </w:divBdr>
                              <w:divsChild>
                                <w:div w:id="861354959">
                                  <w:marLeft w:val="0"/>
                                  <w:marRight w:val="0"/>
                                  <w:marTop w:val="0"/>
                                  <w:marBottom w:val="0"/>
                                  <w:divBdr>
                                    <w:top w:val="none" w:sz="0" w:space="0" w:color="auto"/>
                                    <w:left w:val="none" w:sz="0" w:space="0" w:color="auto"/>
                                    <w:bottom w:val="none" w:sz="0" w:space="0" w:color="auto"/>
                                    <w:right w:val="none" w:sz="0" w:space="0" w:color="auto"/>
                                  </w:divBdr>
                                  <w:divsChild>
                                    <w:div w:id="11894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024651">
          <w:marLeft w:val="0"/>
          <w:marRight w:val="0"/>
          <w:marTop w:val="0"/>
          <w:marBottom w:val="0"/>
          <w:divBdr>
            <w:top w:val="none" w:sz="0" w:space="0" w:color="auto"/>
            <w:left w:val="none" w:sz="0" w:space="0" w:color="auto"/>
            <w:bottom w:val="none" w:sz="0" w:space="0" w:color="auto"/>
            <w:right w:val="none" w:sz="0" w:space="0" w:color="auto"/>
          </w:divBdr>
          <w:divsChild>
            <w:div w:id="1781485546">
              <w:marLeft w:val="0"/>
              <w:marRight w:val="0"/>
              <w:marTop w:val="0"/>
              <w:marBottom w:val="0"/>
              <w:divBdr>
                <w:top w:val="none" w:sz="0" w:space="0" w:color="auto"/>
                <w:left w:val="none" w:sz="0" w:space="0" w:color="auto"/>
                <w:bottom w:val="none" w:sz="0" w:space="0" w:color="auto"/>
                <w:right w:val="none" w:sz="0" w:space="0" w:color="auto"/>
              </w:divBdr>
              <w:divsChild>
                <w:div w:id="479267807">
                  <w:marLeft w:val="0"/>
                  <w:marRight w:val="0"/>
                  <w:marTop w:val="0"/>
                  <w:marBottom w:val="0"/>
                  <w:divBdr>
                    <w:top w:val="none" w:sz="0" w:space="0" w:color="auto"/>
                    <w:left w:val="none" w:sz="0" w:space="0" w:color="auto"/>
                    <w:bottom w:val="none" w:sz="0" w:space="0" w:color="auto"/>
                    <w:right w:val="none" w:sz="0" w:space="0" w:color="auto"/>
                  </w:divBdr>
                  <w:divsChild>
                    <w:div w:id="1403142850">
                      <w:marLeft w:val="0"/>
                      <w:marRight w:val="0"/>
                      <w:marTop w:val="0"/>
                      <w:marBottom w:val="0"/>
                      <w:divBdr>
                        <w:top w:val="none" w:sz="0" w:space="0" w:color="auto"/>
                        <w:left w:val="none" w:sz="0" w:space="0" w:color="auto"/>
                        <w:bottom w:val="none" w:sz="0" w:space="0" w:color="auto"/>
                        <w:right w:val="none" w:sz="0" w:space="0" w:color="auto"/>
                      </w:divBdr>
                      <w:divsChild>
                        <w:div w:id="1582567260">
                          <w:marLeft w:val="0"/>
                          <w:marRight w:val="0"/>
                          <w:marTop w:val="0"/>
                          <w:marBottom w:val="0"/>
                          <w:divBdr>
                            <w:top w:val="none" w:sz="0" w:space="0" w:color="auto"/>
                            <w:left w:val="none" w:sz="0" w:space="0" w:color="auto"/>
                            <w:bottom w:val="none" w:sz="0" w:space="0" w:color="auto"/>
                            <w:right w:val="none" w:sz="0" w:space="0" w:color="auto"/>
                          </w:divBdr>
                          <w:divsChild>
                            <w:div w:id="1444883585">
                              <w:marLeft w:val="0"/>
                              <w:marRight w:val="0"/>
                              <w:marTop w:val="0"/>
                              <w:marBottom w:val="0"/>
                              <w:divBdr>
                                <w:top w:val="none" w:sz="0" w:space="0" w:color="auto"/>
                                <w:left w:val="none" w:sz="0" w:space="0" w:color="auto"/>
                                <w:bottom w:val="none" w:sz="0" w:space="0" w:color="auto"/>
                                <w:right w:val="none" w:sz="0" w:space="0" w:color="auto"/>
                              </w:divBdr>
                              <w:divsChild>
                                <w:div w:id="1579752839">
                                  <w:marLeft w:val="0"/>
                                  <w:marRight w:val="0"/>
                                  <w:marTop w:val="0"/>
                                  <w:marBottom w:val="0"/>
                                  <w:divBdr>
                                    <w:top w:val="none" w:sz="0" w:space="0" w:color="auto"/>
                                    <w:left w:val="none" w:sz="0" w:space="0" w:color="auto"/>
                                    <w:bottom w:val="none" w:sz="0" w:space="0" w:color="auto"/>
                                    <w:right w:val="none" w:sz="0" w:space="0" w:color="auto"/>
                                  </w:divBdr>
                                  <w:divsChild>
                                    <w:div w:id="1843279531">
                                      <w:marLeft w:val="0"/>
                                      <w:marRight w:val="0"/>
                                      <w:marTop w:val="0"/>
                                      <w:marBottom w:val="0"/>
                                      <w:divBdr>
                                        <w:top w:val="none" w:sz="0" w:space="0" w:color="auto"/>
                                        <w:left w:val="none" w:sz="0" w:space="0" w:color="auto"/>
                                        <w:bottom w:val="none" w:sz="0" w:space="0" w:color="auto"/>
                                        <w:right w:val="none" w:sz="0" w:space="0" w:color="auto"/>
                                      </w:divBdr>
                                      <w:divsChild>
                                        <w:div w:id="965937389">
                                          <w:marLeft w:val="0"/>
                                          <w:marRight w:val="0"/>
                                          <w:marTop w:val="0"/>
                                          <w:marBottom w:val="0"/>
                                          <w:divBdr>
                                            <w:top w:val="none" w:sz="0" w:space="0" w:color="auto"/>
                                            <w:left w:val="none" w:sz="0" w:space="0" w:color="auto"/>
                                            <w:bottom w:val="none" w:sz="0" w:space="0" w:color="auto"/>
                                            <w:right w:val="none" w:sz="0" w:space="0" w:color="auto"/>
                                          </w:divBdr>
                                          <w:divsChild>
                                            <w:div w:id="660356142">
                                              <w:marLeft w:val="0"/>
                                              <w:marRight w:val="0"/>
                                              <w:marTop w:val="0"/>
                                              <w:marBottom w:val="0"/>
                                              <w:divBdr>
                                                <w:top w:val="none" w:sz="0" w:space="0" w:color="auto"/>
                                                <w:left w:val="none" w:sz="0" w:space="0" w:color="auto"/>
                                                <w:bottom w:val="none" w:sz="0" w:space="0" w:color="auto"/>
                                                <w:right w:val="none" w:sz="0" w:space="0" w:color="auto"/>
                                              </w:divBdr>
                                            </w:div>
                                          </w:divsChild>
                                        </w:div>
                                        <w:div w:id="1533348976">
                                          <w:marLeft w:val="0"/>
                                          <w:marRight w:val="0"/>
                                          <w:marTop w:val="0"/>
                                          <w:marBottom w:val="0"/>
                                          <w:divBdr>
                                            <w:top w:val="none" w:sz="0" w:space="0" w:color="auto"/>
                                            <w:left w:val="none" w:sz="0" w:space="0" w:color="auto"/>
                                            <w:bottom w:val="none" w:sz="0" w:space="0" w:color="auto"/>
                                            <w:right w:val="none" w:sz="0" w:space="0" w:color="auto"/>
                                          </w:divBdr>
                                          <w:divsChild>
                                            <w:div w:id="1998072058">
                                              <w:marLeft w:val="0"/>
                                              <w:marRight w:val="0"/>
                                              <w:marTop w:val="0"/>
                                              <w:marBottom w:val="0"/>
                                              <w:divBdr>
                                                <w:top w:val="none" w:sz="0" w:space="0" w:color="auto"/>
                                                <w:left w:val="none" w:sz="0" w:space="0" w:color="auto"/>
                                                <w:bottom w:val="none" w:sz="0" w:space="0" w:color="auto"/>
                                                <w:right w:val="none" w:sz="0" w:space="0" w:color="auto"/>
                                              </w:divBdr>
                                            </w:div>
                                            <w:div w:id="1454904484">
                                              <w:marLeft w:val="0"/>
                                              <w:marRight w:val="0"/>
                                              <w:marTop w:val="0"/>
                                              <w:marBottom w:val="0"/>
                                              <w:divBdr>
                                                <w:top w:val="none" w:sz="0" w:space="0" w:color="auto"/>
                                                <w:left w:val="none" w:sz="0" w:space="0" w:color="auto"/>
                                                <w:bottom w:val="none" w:sz="0" w:space="0" w:color="auto"/>
                                                <w:right w:val="none" w:sz="0" w:space="0" w:color="auto"/>
                                              </w:divBdr>
                                              <w:divsChild>
                                                <w:div w:id="564334825">
                                                  <w:marLeft w:val="0"/>
                                                  <w:marRight w:val="0"/>
                                                  <w:marTop w:val="0"/>
                                                  <w:marBottom w:val="0"/>
                                                  <w:divBdr>
                                                    <w:top w:val="none" w:sz="0" w:space="0" w:color="auto"/>
                                                    <w:left w:val="none" w:sz="0" w:space="0" w:color="auto"/>
                                                    <w:bottom w:val="none" w:sz="0" w:space="0" w:color="auto"/>
                                                    <w:right w:val="none" w:sz="0" w:space="0" w:color="auto"/>
                                                  </w:divBdr>
                                                  <w:divsChild>
                                                    <w:div w:id="15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1687">
                          <w:marLeft w:val="0"/>
                          <w:marRight w:val="0"/>
                          <w:marTop w:val="0"/>
                          <w:marBottom w:val="0"/>
                          <w:divBdr>
                            <w:top w:val="none" w:sz="0" w:space="0" w:color="auto"/>
                            <w:left w:val="none" w:sz="0" w:space="0" w:color="auto"/>
                            <w:bottom w:val="none" w:sz="0" w:space="0" w:color="auto"/>
                            <w:right w:val="none" w:sz="0" w:space="0" w:color="auto"/>
                          </w:divBdr>
                          <w:divsChild>
                            <w:div w:id="125514102">
                              <w:marLeft w:val="0"/>
                              <w:marRight w:val="0"/>
                              <w:marTop w:val="0"/>
                              <w:marBottom w:val="0"/>
                              <w:divBdr>
                                <w:top w:val="none" w:sz="0" w:space="0" w:color="auto"/>
                                <w:left w:val="none" w:sz="0" w:space="0" w:color="auto"/>
                                <w:bottom w:val="none" w:sz="0" w:space="0" w:color="auto"/>
                                <w:right w:val="none" w:sz="0" w:space="0" w:color="auto"/>
                              </w:divBdr>
                              <w:divsChild>
                                <w:div w:id="10584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8929">
          <w:marLeft w:val="0"/>
          <w:marRight w:val="0"/>
          <w:marTop w:val="0"/>
          <w:marBottom w:val="0"/>
          <w:divBdr>
            <w:top w:val="none" w:sz="0" w:space="0" w:color="auto"/>
            <w:left w:val="none" w:sz="0" w:space="0" w:color="auto"/>
            <w:bottom w:val="none" w:sz="0" w:space="0" w:color="auto"/>
            <w:right w:val="none" w:sz="0" w:space="0" w:color="auto"/>
          </w:divBdr>
          <w:divsChild>
            <w:div w:id="272175262">
              <w:marLeft w:val="0"/>
              <w:marRight w:val="0"/>
              <w:marTop w:val="0"/>
              <w:marBottom w:val="0"/>
              <w:divBdr>
                <w:top w:val="none" w:sz="0" w:space="0" w:color="auto"/>
                <w:left w:val="none" w:sz="0" w:space="0" w:color="auto"/>
                <w:bottom w:val="none" w:sz="0" w:space="0" w:color="auto"/>
                <w:right w:val="none" w:sz="0" w:space="0" w:color="auto"/>
              </w:divBdr>
              <w:divsChild>
                <w:div w:id="1757245205">
                  <w:marLeft w:val="0"/>
                  <w:marRight w:val="0"/>
                  <w:marTop w:val="0"/>
                  <w:marBottom w:val="0"/>
                  <w:divBdr>
                    <w:top w:val="none" w:sz="0" w:space="0" w:color="auto"/>
                    <w:left w:val="none" w:sz="0" w:space="0" w:color="auto"/>
                    <w:bottom w:val="none" w:sz="0" w:space="0" w:color="auto"/>
                    <w:right w:val="none" w:sz="0" w:space="0" w:color="auto"/>
                  </w:divBdr>
                  <w:divsChild>
                    <w:div w:id="1897620096">
                      <w:marLeft w:val="0"/>
                      <w:marRight w:val="0"/>
                      <w:marTop w:val="0"/>
                      <w:marBottom w:val="0"/>
                      <w:divBdr>
                        <w:top w:val="none" w:sz="0" w:space="0" w:color="auto"/>
                        <w:left w:val="none" w:sz="0" w:space="0" w:color="auto"/>
                        <w:bottom w:val="none" w:sz="0" w:space="0" w:color="auto"/>
                        <w:right w:val="none" w:sz="0" w:space="0" w:color="auto"/>
                      </w:divBdr>
                      <w:divsChild>
                        <w:div w:id="1814330820">
                          <w:marLeft w:val="0"/>
                          <w:marRight w:val="0"/>
                          <w:marTop w:val="0"/>
                          <w:marBottom w:val="0"/>
                          <w:divBdr>
                            <w:top w:val="none" w:sz="0" w:space="0" w:color="auto"/>
                            <w:left w:val="none" w:sz="0" w:space="0" w:color="auto"/>
                            <w:bottom w:val="none" w:sz="0" w:space="0" w:color="auto"/>
                            <w:right w:val="none" w:sz="0" w:space="0" w:color="auto"/>
                          </w:divBdr>
                          <w:divsChild>
                            <w:div w:id="2128891846">
                              <w:marLeft w:val="0"/>
                              <w:marRight w:val="0"/>
                              <w:marTop w:val="0"/>
                              <w:marBottom w:val="0"/>
                              <w:divBdr>
                                <w:top w:val="none" w:sz="0" w:space="0" w:color="auto"/>
                                <w:left w:val="none" w:sz="0" w:space="0" w:color="auto"/>
                                <w:bottom w:val="none" w:sz="0" w:space="0" w:color="auto"/>
                                <w:right w:val="none" w:sz="0" w:space="0" w:color="auto"/>
                              </w:divBdr>
                              <w:divsChild>
                                <w:div w:id="1348367655">
                                  <w:marLeft w:val="0"/>
                                  <w:marRight w:val="0"/>
                                  <w:marTop w:val="0"/>
                                  <w:marBottom w:val="0"/>
                                  <w:divBdr>
                                    <w:top w:val="none" w:sz="0" w:space="0" w:color="auto"/>
                                    <w:left w:val="none" w:sz="0" w:space="0" w:color="auto"/>
                                    <w:bottom w:val="none" w:sz="0" w:space="0" w:color="auto"/>
                                    <w:right w:val="none" w:sz="0" w:space="0" w:color="auto"/>
                                  </w:divBdr>
                                  <w:divsChild>
                                    <w:div w:id="1818495696">
                                      <w:marLeft w:val="0"/>
                                      <w:marRight w:val="0"/>
                                      <w:marTop w:val="0"/>
                                      <w:marBottom w:val="0"/>
                                      <w:divBdr>
                                        <w:top w:val="none" w:sz="0" w:space="0" w:color="auto"/>
                                        <w:left w:val="none" w:sz="0" w:space="0" w:color="auto"/>
                                        <w:bottom w:val="none" w:sz="0" w:space="0" w:color="auto"/>
                                        <w:right w:val="none" w:sz="0" w:space="0" w:color="auto"/>
                                      </w:divBdr>
                                      <w:divsChild>
                                        <w:div w:id="1035471302">
                                          <w:marLeft w:val="0"/>
                                          <w:marRight w:val="0"/>
                                          <w:marTop w:val="0"/>
                                          <w:marBottom w:val="0"/>
                                          <w:divBdr>
                                            <w:top w:val="none" w:sz="0" w:space="0" w:color="auto"/>
                                            <w:left w:val="none" w:sz="0" w:space="0" w:color="auto"/>
                                            <w:bottom w:val="none" w:sz="0" w:space="0" w:color="auto"/>
                                            <w:right w:val="none" w:sz="0" w:space="0" w:color="auto"/>
                                          </w:divBdr>
                                          <w:divsChild>
                                            <w:div w:id="6690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482229">
          <w:marLeft w:val="0"/>
          <w:marRight w:val="0"/>
          <w:marTop w:val="0"/>
          <w:marBottom w:val="0"/>
          <w:divBdr>
            <w:top w:val="none" w:sz="0" w:space="0" w:color="auto"/>
            <w:left w:val="none" w:sz="0" w:space="0" w:color="auto"/>
            <w:bottom w:val="none" w:sz="0" w:space="0" w:color="auto"/>
            <w:right w:val="none" w:sz="0" w:space="0" w:color="auto"/>
          </w:divBdr>
          <w:divsChild>
            <w:div w:id="1409040927">
              <w:marLeft w:val="0"/>
              <w:marRight w:val="0"/>
              <w:marTop w:val="0"/>
              <w:marBottom w:val="0"/>
              <w:divBdr>
                <w:top w:val="none" w:sz="0" w:space="0" w:color="auto"/>
                <w:left w:val="none" w:sz="0" w:space="0" w:color="auto"/>
                <w:bottom w:val="none" w:sz="0" w:space="0" w:color="auto"/>
                <w:right w:val="none" w:sz="0" w:space="0" w:color="auto"/>
              </w:divBdr>
              <w:divsChild>
                <w:div w:id="2079598040">
                  <w:marLeft w:val="0"/>
                  <w:marRight w:val="0"/>
                  <w:marTop w:val="0"/>
                  <w:marBottom w:val="0"/>
                  <w:divBdr>
                    <w:top w:val="none" w:sz="0" w:space="0" w:color="auto"/>
                    <w:left w:val="none" w:sz="0" w:space="0" w:color="auto"/>
                    <w:bottom w:val="none" w:sz="0" w:space="0" w:color="auto"/>
                    <w:right w:val="none" w:sz="0" w:space="0" w:color="auto"/>
                  </w:divBdr>
                  <w:divsChild>
                    <w:div w:id="1860655420">
                      <w:marLeft w:val="0"/>
                      <w:marRight w:val="0"/>
                      <w:marTop w:val="0"/>
                      <w:marBottom w:val="0"/>
                      <w:divBdr>
                        <w:top w:val="none" w:sz="0" w:space="0" w:color="auto"/>
                        <w:left w:val="none" w:sz="0" w:space="0" w:color="auto"/>
                        <w:bottom w:val="none" w:sz="0" w:space="0" w:color="auto"/>
                        <w:right w:val="none" w:sz="0" w:space="0" w:color="auto"/>
                      </w:divBdr>
                      <w:divsChild>
                        <w:div w:id="52045552">
                          <w:marLeft w:val="0"/>
                          <w:marRight w:val="0"/>
                          <w:marTop w:val="0"/>
                          <w:marBottom w:val="0"/>
                          <w:divBdr>
                            <w:top w:val="none" w:sz="0" w:space="0" w:color="auto"/>
                            <w:left w:val="none" w:sz="0" w:space="0" w:color="auto"/>
                            <w:bottom w:val="none" w:sz="0" w:space="0" w:color="auto"/>
                            <w:right w:val="none" w:sz="0" w:space="0" w:color="auto"/>
                          </w:divBdr>
                          <w:divsChild>
                            <w:div w:id="2061786492">
                              <w:marLeft w:val="0"/>
                              <w:marRight w:val="0"/>
                              <w:marTop w:val="0"/>
                              <w:marBottom w:val="0"/>
                              <w:divBdr>
                                <w:top w:val="none" w:sz="0" w:space="0" w:color="auto"/>
                                <w:left w:val="none" w:sz="0" w:space="0" w:color="auto"/>
                                <w:bottom w:val="none" w:sz="0" w:space="0" w:color="auto"/>
                                <w:right w:val="none" w:sz="0" w:space="0" w:color="auto"/>
                              </w:divBdr>
                              <w:divsChild>
                                <w:div w:id="636303584">
                                  <w:marLeft w:val="0"/>
                                  <w:marRight w:val="0"/>
                                  <w:marTop w:val="0"/>
                                  <w:marBottom w:val="0"/>
                                  <w:divBdr>
                                    <w:top w:val="none" w:sz="0" w:space="0" w:color="auto"/>
                                    <w:left w:val="none" w:sz="0" w:space="0" w:color="auto"/>
                                    <w:bottom w:val="none" w:sz="0" w:space="0" w:color="auto"/>
                                    <w:right w:val="none" w:sz="0" w:space="0" w:color="auto"/>
                                  </w:divBdr>
                                  <w:divsChild>
                                    <w:div w:id="367879886">
                                      <w:marLeft w:val="0"/>
                                      <w:marRight w:val="0"/>
                                      <w:marTop w:val="0"/>
                                      <w:marBottom w:val="0"/>
                                      <w:divBdr>
                                        <w:top w:val="none" w:sz="0" w:space="0" w:color="auto"/>
                                        <w:left w:val="none" w:sz="0" w:space="0" w:color="auto"/>
                                        <w:bottom w:val="none" w:sz="0" w:space="0" w:color="auto"/>
                                        <w:right w:val="none" w:sz="0" w:space="0" w:color="auto"/>
                                      </w:divBdr>
                                      <w:divsChild>
                                        <w:div w:id="1052312521">
                                          <w:marLeft w:val="0"/>
                                          <w:marRight w:val="0"/>
                                          <w:marTop w:val="0"/>
                                          <w:marBottom w:val="0"/>
                                          <w:divBdr>
                                            <w:top w:val="none" w:sz="0" w:space="0" w:color="auto"/>
                                            <w:left w:val="none" w:sz="0" w:space="0" w:color="auto"/>
                                            <w:bottom w:val="none" w:sz="0" w:space="0" w:color="auto"/>
                                            <w:right w:val="none" w:sz="0" w:space="0" w:color="auto"/>
                                          </w:divBdr>
                                          <w:divsChild>
                                            <w:div w:id="1254507766">
                                              <w:marLeft w:val="0"/>
                                              <w:marRight w:val="0"/>
                                              <w:marTop w:val="0"/>
                                              <w:marBottom w:val="0"/>
                                              <w:divBdr>
                                                <w:top w:val="none" w:sz="0" w:space="0" w:color="auto"/>
                                                <w:left w:val="none" w:sz="0" w:space="0" w:color="auto"/>
                                                <w:bottom w:val="none" w:sz="0" w:space="0" w:color="auto"/>
                                                <w:right w:val="none" w:sz="0" w:space="0" w:color="auto"/>
                                              </w:divBdr>
                                            </w:div>
                                            <w:div w:id="1905214611">
                                              <w:marLeft w:val="0"/>
                                              <w:marRight w:val="0"/>
                                              <w:marTop w:val="0"/>
                                              <w:marBottom w:val="0"/>
                                              <w:divBdr>
                                                <w:top w:val="none" w:sz="0" w:space="0" w:color="auto"/>
                                                <w:left w:val="none" w:sz="0" w:space="0" w:color="auto"/>
                                                <w:bottom w:val="none" w:sz="0" w:space="0" w:color="auto"/>
                                                <w:right w:val="none" w:sz="0" w:space="0" w:color="auto"/>
                                              </w:divBdr>
                                              <w:divsChild>
                                                <w:div w:id="563688898">
                                                  <w:marLeft w:val="0"/>
                                                  <w:marRight w:val="0"/>
                                                  <w:marTop w:val="0"/>
                                                  <w:marBottom w:val="0"/>
                                                  <w:divBdr>
                                                    <w:top w:val="none" w:sz="0" w:space="0" w:color="auto"/>
                                                    <w:left w:val="none" w:sz="0" w:space="0" w:color="auto"/>
                                                    <w:bottom w:val="none" w:sz="0" w:space="0" w:color="auto"/>
                                                    <w:right w:val="none" w:sz="0" w:space="0" w:color="auto"/>
                                                  </w:divBdr>
                                                  <w:divsChild>
                                                    <w:div w:id="6416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783">
                                              <w:marLeft w:val="0"/>
                                              <w:marRight w:val="0"/>
                                              <w:marTop w:val="0"/>
                                              <w:marBottom w:val="0"/>
                                              <w:divBdr>
                                                <w:top w:val="none" w:sz="0" w:space="0" w:color="auto"/>
                                                <w:left w:val="none" w:sz="0" w:space="0" w:color="auto"/>
                                                <w:bottom w:val="none" w:sz="0" w:space="0" w:color="auto"/>
                                                <w:right w:val="none" w:sz="0" w:space="0" w:color="auto"/>
                                              </w:divBdr>
                                            </w:div>
                                          </w:divsChild>
                                        </w:div>
                                        <w:div w:id="1232738746">
                                          <w:marLeft w:val="0"/>
                                          <w:marRight w:val="0"/>
                                          <w:marTop w:val="0"/>
                                          <w:marBottom w:val="0"/>
                                          <w:divBdr>
                                            <w:top w:val="none" w:sz="0" w:space="0" w:color="auto"/>
                                            <w:left w:val="none" w:sz="0" w:space="0" w:color="auto"/>
                                            <w:bottom w:val="none" w:sz="0" w:space="0" w:color="auto"/>
                                            <w:right w:val="none" w:sz="0" w:space="0" w:color="auto"/>
                                          </w:divBdr>
                                          <w:divsChild>
                                            <w:div w:id="2136025351">
                                              <w:marLeft w:val="0"/>
                                              <w:marRight w:val="0"/>
                                              <w:marTop w:val="0"/>
                                              <w:marBottom w:val="0"/>
                                              <w:divBdr>
                                                <w:top w:val="none" w:sz="0" w:space="0" w:color="auto"/>
                                                <w:left w:val="none" w:sz="0" w:space="0" w:color="auto"/>
                                                <w:bottom w:val="none" w:sz="0" w:space="0" w:color="auto"/>
                                                <w:right w:val="none" w:sz="0" w:space="0" w:color="auto"/>
                                              </w:divBdr>
                                            </w:div>
                                            <w:div w:id="1736313685">
                                              <w:marLeft w:val="0"/>
                                              <w:marRight w:val="0"/>
                                              <w:marTop w:val="0"/>
                                              <w:marBottom w:val="0"/>
                                              <w:divBdr>
                                                <w:top w:val="none" w:sz="0" w:space="0" w:color="auto"/>
                                                <w:left w:val="none" w:sz="0" w:space="0" w:color="auto"/>
                                                <w:bottom w:val="none" w:sz="0" w:space="0" w:color="auto"/>
                                                <w:right w:val="none" w:sz="0" w:space="0" w:color="auto"/>
                                              </w:divBdr>
                                              <w:divsChild>
                                                <w:div w:id="1199008942">
                                                  <w:marLeft w:val="0"/>
                                                  <w:marRight w:val="0"/>
                                                  <w:marTop w:val="0"/>
                                                  <w:marBottom w:val="0"/>
                                                  <w:divBdr>
                                                    <w:top w:val="none" w:sz="0" w:space="0" w:color="auto"/>
                                                    <w:left w:val="none" w:sz="0" w:space="0" w:color="auto"/>
                                                    <w:bottom w:val="none" w:sz="0" w:space="0" w:color="auto"/>
                                                    <w:right w:val="none" w:sz="0" w:space="0" w:color="auto"/>
                                                  </w:divBdr>
                                                  <w:divsChild>
                                                    <w:div w:id="2096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808">
                                              <w:marLeft w:val="0"/>
                                              <w:marRight w:val="0"/>
                                              <w:marTop w:val="0"/>
                                              <w:marBottom w:val="0"/>
                                              <w:divBdr>
                                                <w:top w:val="none" w:sz="0" w:space="0" w:color="auto"/>
                                                <w:left w:val="none" w:sz="0" w:space="0" w:color="auto"/>
                                                <w:bottom w:val="none" w:sz="0" w:space="0" w:color="auto"/>
                                                <w:right w:val="none" w:sz="0" w:space="0" w:color="auto"/>
                                              </w:divBdr>
                                            </w:div>
                                          </w:divsChild>
                                        </w:div>
                                        <w:div w:id="187767318">
                                          <w:marLeft w:val="0"/>
                                          <w:marRight w:val="0"/>
                                          <w:marTop w:val="0"/>
                                          <w:marBottom w:val="0"/>
                                          <w:divBdr>
                                            <w:top w:val="none" w:sz="0" w:space="0" w:color="auto"/>
                                            <w:left w:val="none" w:sz="0" w:space="0" w:color="auto"/>
                                            <w:bottom w:val="none" w:sz="0" w:space="0" w:color="auto"/>
                                            <w:right w:val="none" w:sz="0" w:space="0" w:color="auto"/>
                                          </w:divBdr>
                                          <w:divsChild>
                                            <w:div w:id="377626052">
                                              <w:marLeft w:val="0"/>
                                              <w:marRight w:val="0"/>
                                              <w:marTop w:val="0"/>
                                              <w:marBottom w:val="0"/>
                                              <w:divBdr>
                                                <w:top w:val="none" w:sz="0" w:space="0" w:color="auto"/>
                                                <w:left w:val="none" w:sz="0" w:space="0" w:color="auto"/>
                                                <w:bottom w:val="none" w:sz="0" w:space="0" w:color="auto"/>
                                                <w:right w:val="none" w:sz="0" w:space="0" w:color="auto"/>
                                              </w:divBdr>
                                            </w:div>
                                            <w:div w:id="1066494567">
                                              <w:marLeft w:val="0"/>
                                              <w:marRight w:val="0"/>
                                              <w:marTop w:val="0"/>
                                              <w:marBottom w:val="0"/>
                                              <w:divBdr>
                                                <w:top w:val="none" w:sz="0" w:space="0" w:color="auto"/>
                                                <w:left w:val="none" w:sz="0" w:space="0" w:color="auto"/>
                                                <w:bottom w:val="none" w:sz="0" w:space="0" w:color="auto"/>
                                                <w:right w:val="none" w:sz="0" w:space="0" w:color="auto"/>
                                              </w:divBdr>
                                              <w:divsChild>
                                                <w:div w:id="793788238">
                                                  <w:marLeft w:val="0"/>
                                                  <w:marRight w:val="0"/>
                                                  <w:marTop w:val="0"/>
                                                  <w:marBottom w:val="0"/>
                                                  <w:divBdr>
                                                    <w:top w:val="none" w:sz="0" w:space="0" w:color="auto"/>
                                                    <w:left w:val="none" w:sz="0" w:space="0" w:color="auto"/>
                                                    <w:bottom w:val="none" w:sz="0" w:space="0" w:color="auto"/>
                                                    <w:right w:val="none" w:sz="0" w:space="0" w:color="auto"/>
                                                  </w:divBdr>
                                                  <w:divsChild>
                                                    <w:div w:id="582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05975">
                          <w:marLeft w:val="0"/>
                          <w:marRight w:val="0"/>
                          <w:marTop w:val="0"/>
                          <w:marBottom w:val="0"/>
                          <w:divBdr>
                            <w:top w:val="none" w:sz="0" w:space="0" w:color="auto"/>
                            <w:left w:val="none" w:sz="0" w:space="0" w:color="auto"/>
                            <w:bottom w:val="none" w:sz="0" w:space="0" w:color="auto"/>
                            <w:right w:val="none" w:sz="0" w:space="0" w:color="auto"/>
                          </w:divBdr>
                          <w:divsChild>
                            <w:div w:id="496728637">
                              <w:marLeft w:val="0"/>
                              <w:marRight w:val="0"/>
                              <w:marTop w:val="0"/>
                              <w:marBottom w:val="0"/>
                              <w:divBdr>
                                <w:top w:val="none" w:sz="0" w:space="0" w:color="auto"/>
                                <w:left w:val="none" w:sz="0" w:space="0" w:color="auto"/>
                                <w:bottom w:val="none" w:sz="0" w:space="0" w:color="auto"/>
                                <w:right w:val="none" w:sz="0" w:space="0" w:color="auto"/>
                              </w:divBdr>
                              <w:divsChild>
                                <w:div w:id="15464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573870">
          <w:marLeft w:val="0"/>
          <w:marRight w:val="0"/>
          <w:marTop w:val="0"/>
          <w:marBottom w:val="0"/>
          <w:divBdr>
            <w:top w:val="none" w:sz="0" w:space="0" w:color="auto"/>
            <w:left w:val="none" w:sz="0" w:space="0" w:color="auto"/>
            <w:bottom w:val="none" w:sz="0" w:space="0" w:color="auto"/>
            <w:right w:val="none" w:sz="0" w:space="0" w:color="auto"/>
          </w:divBdr>
          <w:divsChild>
            <w:div w:id="1015956737">
              <w:marLeft w:val="0"/>
              <w:marRight w:val="0"/>
              <w:marTop w:val="0"/>
              <w:marBottom w:val="0"/>
              <w:divBdr>
                <w:top w:val="none" w:sz="0" w:space="0" w:color="auto"/>
                <w:left w:val="none" w:sz="0" w:space="0" w:color="auto"/>
                <w:bottom w:val="none" w:sz="0" w:space="0" w:color="auto"/>
                <w:right w:val="none" w:sz="0" w:space="0" w:color="auto"/>
              </w:divBdr>
              <w:divsChild>
                <w:div w:id="639385753">
                  <w:marLeft w:val="0"/>
                  <w:marRight w:val="0"/>
                  <w:marTop w:val="0"/>
                  <w:marBottom w:val="0"/>
                  <w:divBdr>
                    <w:top w:val="none" w:sz="0" w:space="0" w:color="auto"/>
                    <w:left w:val="none" w:sz="0" w:space="0" w:color="auto"/>
                    <w:bottom w:val="none" w:sz="0" w:space="0" w:color="auto"/>
                    <w:right w:val="none" w:sz="0" w:space="0" w:color="auto"/>
                  </w:divBdr>
                  <w:divsChild>
                    <w:div w:id="340014505">
                      <w:marLeft w:val="0"/>
                      <w:marRight w:val="0"/>
                      <w:marTop w:val="0"/>
                      <w:marBottom w:val="0"/>
                      <w:divBdr>
                        <w:top w:val="none" w:sz="0" w:space="0" w:color="auto"/>
                        <w:left w:val="none" w:sz="0" w:space="0" w:color="auto"/>
                        <w:bottom w:val="none" w:sz="0" w:space="0" w:color="auto"/>
                        <w:right w:val="none" w:sz="0" w:space="0" w:color="auto"/>
                      </w:divBdr>
                      <w:divsChild>
                        <w:div w:id="5644951">
                          <w:marLeft w:val="0"/>
                          <w:marRight w:val="0"/>
                          <w:marTop w:val="0"/>
                          <w:marBottom w:val="0"/>
                          <w:divBdr>
                            <w:top w:val="none" w:sz="0" w:space="0" w:color="auto"/>
                            <w:left w:val="none" w:sz="0" w:space="0" w:color="auto"/>
                            <w:bottom w:val="none" w:sz="0" w:space="0" w:color="auto"/>
                            <w:right w:val="none" w:sz="0" w:space="0" w:color="auto"/>
                          </w:divBdr>
                          <w:divsChild>
                            <w:div w:id="6566625">
                              <w:marLeft w:val="0"/>
                              <w:marRight w:val="0"/>
                              <w:marTop w:val="0"/>
                              <w:marBottom w:val="0"/>
                              <w:divBdr>
                                <w:top w:val="none" w:sz="0" w:space="0" w:color="auto"/>
                                <w:left w:val="none" w:sz="0" w:space="0" w:color="auto"/>
                                <w:bottom w:val="none" w:sz="0" w:space="0" w:color="auto"/>
                                <w:right w:val="none" w:sz="0" w:space="0" w:color="auto"/>
                              </w:divBdr>
                              <w:divsChild>
                                <w:div w:id="535848250">
                                  <w:marLeft w:val="0"/>
                                  <w:marRight w:val="0"/>
                                  <w:marTop w:val="0"/>
                                  <w:marBottom w:val="0"/>
                                  <w:divBdr>
                                    <w:top w:val="none" w:sz="0" w:space="0" w:color="auto"/>
                                    <w:left w:val="none" w:sz="0" w:space="0" w:color="auto"/>
                                    <w:bottom w:val="none" w:sz="0" w:space="0" w:color="auto"/>
                                    <w:right w:val="none" w:sz="0" w:space="0" w:color="auto"/>
                                  </w:divBdr>
                                  <w:divsChild>
                                    <w:div w:id="914120535">
                                      <w:marLeft w:val="0"/>
                                      <w:marRight w:val="0"/>
                                      <w:marTop w:val="0"/>
                                      <w:marBottom w:val="0"/>
                                      <w:divBdr>
                                        <w:top w:val="none" w:sz="0" w:space="0" w:color="auto"/>
                                        <w:left w:val="none" w:sz="0" w:space="0" w:color="auto"/>
                                        <w:bottom w:val="none" w:sz="0" w:space="0" w:color="auto"/>
                                        <w:right w:val="none" w:sz="0" w:space="0" w:color="auto"/>
                                      </w:divBdr>
                                      <w:divsChild>
                                        <w:div w:id="1720548796">
                                          <w:marLeft w:val="0"/>
                                          <w:marRight w:val="0"/>
                                          <w:marTop w:val="0"/>
                                          <w:marBottom w:val="0"/>
                                          <w:divBdr>
                                            <w:top w:val="none" w:sz="0" w:space="0" w:color="auto"/>
                                            <w:left w:val="none" w:sz="0" w:space="0" w:color="auto"/>
                                            <w:bottom w:val="none" w:sz="0" w:space="0" w:color="auto"/>
                                            <w:right w:val="none" w:sz="0" w:space="0" w:color="auto"/>
                                          </w:divBdr>
                                          <w:divsChild>
                                            <w:div w:id="13774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448590">
          <w:marLeft w:val="0"/>
          <w:marRight w:val="0"/>
          <w:marTop w:val="0"/>
          <w:marBottom w:val="0"/>
          <w:divBdr>
            <w:top w:val="none" w:sz="0" w:space="0" w:color="auto"/>
            <w:left w:val="none" w:sz="0" w:space="0" w:color="auto"/>
            <w:bottom w:val="none" w:sz="0" w:space="0" w:color="auto"/>
            <w:right w:val="none" w:sz="0" w:space="0" w:color="auto"/>
          </w:divBdr>
          <w:divsChild>
            <w:div w:id="169492207">
              <w:marLeft w:val="0"/>
              <w:marRight w:val="0"/>
              <w:marTop w:val="0"/>
              <w:marBottom w:val="0"/>
              <w:divBdr>
                <w:top w:val="none" w:sz="0" w:space="0" w:color="auto"/>
                <w:left w:val="none" w:sz="0" w:space="0" w:color="auto"/>
                <w:bottom w:val="none" w:sz="0" w:space="0" w:color="auto"/>
                <w:right w:val="none" w:sz="0" w:space="0" w:color="auto"/>
              </w:divBdr>
              <w:divsChild>
                <w:div w:id="143787836">
                  <w:marLeft w:val="0"/>
                  <w:marRight w:val="0"/>
                  <w:marTop w:val="0"/>
                  <w:marBottom w:val="0"/>
                  <w:divBdr>
                    <w:top w:val="none" w:sz="0" w:space="0" w:color="auto"/>
                    <w:left w:val="none" w:sz="0" w:space="0" w:color="auto"/>
                    <w:bottom w:val="none" w:sz="0" w:space="0" w:color="auto"/>
                    <w:right w:val="none" w:sz="0" w:space="0" w:color="auto"/>
                  </w:divBdr>
                  <w:divsChild>
                    <w:div w:id="272590238">
                      <w:marLeft w:val="0"/>
                      <w:marRight w:val="0"/>
                      <w:marTop w:val="0"/>
                      <w:marBottom w:val="0"/>
                      <w:divBdr>
                        <w:top w:val="none" w:sz="0" w:space="0" w:color="auto"/>
                        <w:left w:val="none" w:sz="0" w:space="0" w:color="auto"/>
                        <w:bottom w:val="none" w:sz="0" w:space="0" w:color="auto"/>
                        <w:right w:val="none" w:sz="0" w:space="0" w:color="auto"/>
                      </w:divBdr>
                      <w:divsChild>
                        <w:div w:id="1457403851">
                          <w:marLeft w:val="0"/>
                          <w:marRight w:val="0"/>
                          <w:marTop w:val="0"/>
                          <w:marBottom w:val="0"/>
                          <w:divBdr>
                            <w:top w:val="none" w:sz="0" w:space="0" w:color="auto"/>
                            <w:left w:val="none" w:sz="0" w:space="0" w:color="auto"/>
                            <w:bottom w:val="none" w:sz="0" w:space="0" w:color="auto"/>
                            <w:right w:val="none" w:sz="0" w:space="0" w:color="auto"/>
                          </w:divBdr>
                          <w:divsChild>
                            <w:div w:id="990598896">
                              <w:marLeft w:val="0"/>
                              <w:marRight w:val="0"/>
                              <w:marTop w:val="0"/>
                              <w:marBottom w:val="0"/>
                              <w:divBdr>
                                <w:top w:val="none" w:sz="0" w:space="0" w:color="auto"/>
                                <w:left w:val="none" w:sz="0" w:space="0" w:color="auto"/>
                                <w:bottom w:val="none" w:sz="0" w:space="0" w:color="auto"/>
                                <w:right w:val="none" w:sz="0" w:space="0" w:color="auto"/>
                              </w:divBdr>
                              <w:divsChild>
                                <w:div w:id="348603021">
                                  <w:marLeft w:val="0"/>
                                  <w:marRight w:val="0"/>
                                  <w:marTop w:val="0"/>
                                  <w:marBottom w:val="0"/>
                                  <w:divBdr>
                                    <w:top w:val="none" w:sz="0" w:space="0" w:color="auto"/>
                                    <w:left w:val="none" w:sz="0" w:space="0" w:color="auto"/>
                                    <w:bottom w:val="none" w:sz="0" w:space="0" w:color="auto"/>
                                    <w:right w:val="none" w:sz="0" w:space="0" w:color="auto"/>
                                  </w:divBdr>
                                  <w:divsChild>
                                    <w:div w:id="1894266667">
                                      <w:marLeft w:val="0"/>
                                      <w:marRight w:val="0"/>
                                      <w:marTop w:val="0"/>
                                      <w:marBottom w:val="0"/>
                                      <w:divBdr>
                                        <w:top w:val="none" w:sz="0" w:space="0" w:color="auto"/>
                                        <w:left w:val="none" w:sz="0" w:space="0" w:color="auto"/>
                                        <w:bottom w:val="none" w:sz="0" w:space="0" w:color="auto"/>
                                        <w:right w:val="none" w:sz="0" w:space="0" w:color="auto"/>
                                      </w:divBdr>
                                      <w:divsChild>
                                        <w:div w:id="690646563">
                                          <w:marLeft w:val="0"/>
                                          <w:marRight w:val="0"/>
                                          <w:marTop w:val="0"/>
                                          <w:marBottom w:val="0"/>
                                          <w:divBdr>
                                            <w:top w:val="none" w:sz="0" w:space="0" w:color="auto"/>
                                            <w:left w:val="none" w:sz="0" w:space="0" w:color="auto"/>
                                            <w:bottom w:val="none" w:sz="0" w:space="0" w:color="auto"/>
                                            <w:right w:val="none" w:sz="0" w:space="0" w:color="auto"/>
                                          </w:divBdr>
                                          <w:divsChild>
                                            <w:div w:id="1212116924">
                                              <w:marLeft w:val="0"/>
                                              <w:marRight w:val="0"/>
                                              <w:marTop w:val="0"/>
                                              <w:marBottom w:val="0"/>
                                              <w:divBdr>
                                                <w:top w:val="none" w:sz="0" w:space="0" w:color="auto"/>
                                                <w:left w:val="none" w:sz="0" w:space="0" w:color="auto"/>
                                                <w:bottom w:val="none" w:sz="0" w:space="0" w:color="auto"/>
                                                <w:right w:val="none" w:sz="0" w:space="0" w:color="auto"/>
                                              </w:divBdr>
                                            </w:div>
                                            <w:div w:id="1750616728">
                                              <w:marLeft w:val="0"/>
                                              <w:marRight w:val="0"/>
                                              <w:marTop w:val="0"/>
                                              <w:marBottom w:val="0"/>
                                              <w:divBdr>
                                                <w:top w:val="none" w:sz="0" w:space="0" w:color="auto"/>
                                                <w:left w:val="none" w:sz="0" w:space="0" w:color="auto"/>
                                                <w:bottom w:val="none" w:sz="0" w:space="0" w:color="auto"/>
                                                <w:right w:val="none" w:sz="0" w:space="0" w:color="auto"/>
                                              </w:divBdr>
                                              <w:divsChild>
                                                <w:div w:id="1674605105">
                                                  <w:marLeft w:val="0"/>
                                                  <w:marRight w:val="0"/>
                                                  <w:marTop w:val="0"/>
                                                  <w:marBottom w:val="0"/>
                                                  <w:divBdr>
                                                    <w:top w:val="none" w:sz="0" w:space="0" w:color="auto"/>
                                                    <w:left w:val="none" w:sz="0" w:space="0" w:color="auto"/>
                                                    <w:bottom w:val="none" w:sz="0" w:space="0" w:color="auto"/>
                                                    <w:right w:val="none" w:sz="0" w:space="0" w:color="auto"/>
                                                  </w:divBdr>
                                                  <w:divsChild>
                                                    <w:div w:id="8544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960">
                                              <w:marLeft w:val="0"/>
                                              <w:marRight w:val="0"/>
                                              <w:marTop w:val="0"/>
                                              <w:marBottom w:val="0"/>
                                              <w:divBdr>
                                                <w:top w:val="none" w:sz="0" w:space="0" w:color="auto"/>
                                                <w:left w:val="none" w:sz="0" w:space="0" w:color="auto"/>
                                                <w:bottom w:val="none" w:sz="0" w:space="0" w:color="auto"/>
                                                <w:right w:val="none" w:sz="0" w:space="0" w:color="auto"/>
                                              </w:divBdr>
                                            </w:div>
                                          </w:divsChild>
                                        </w:div>
                                        <w:div w:id="215553516">
                                          <w:marLeft w:val="0"/>
                                          <w:marRight w:val="0"/>
                                          <w:marTop w:val="0"/>
                                          <w:marBottom w:val="0"/>
                                          <w:divBdr>
                                            <w:top w:val="none" w:sz="0" w:space="0" w:color="auto"/>
                                            <w:left w:val="none" w:sz="0" w:space="0" w:color="auto"/>
                                            <w:bottom w:val="none" w:sz="0" w:space="0" w:color="auto"/>
                                            <w:right w:val="none" w:sz="0" w:space="0" w:color="auto"/>
                                          </w:divBdr>
                                          <w:divsChild>
                                            <w:div w:id="2026125211">
                                              <w:marLeft w:val="0"/>
                                              <w:marRight w:val="0"/>
                                              <w:marTop w:val="0"/>
                                              <w:marBottom w:val="0"/>
                                              <w:divBdr>
                                                <w:top w:val="none" w:sz="0" w:space="0" w:color="auto"/>
                                                <w:left w:val="none" w:sz="0" w:space="0" w:color="auto"/>
                                                <w:bottom w:val="none" w:sz="0" w:space="0" w:color="auto"/>
                                                <w:right w:val="none" w:sz="0" w:space="0" w:color="auto"/>
                                              </w:divBdr>
                                            </w:div>
                                            <w:div w:id="1943798464">
                                              <w:marLeft w:val="0"/>
                                              <w:marRight w:val="0"/>
                                              <w:marTop w:val="0"/>
                                              <w:marBottom w:val="0"/>
                                              <w:divBdr>
                                                <w:top w:val="none" w:sz="0" w:space="0" w:color="auto"/>
                                                <w:left w:val="none" w:sz="0" w:space="0" w:color="auto"/>
                                                <w:bottom w:val="none" w:sz="0" w:space="0" w:color="auto"/>
                                                <w:right w:val="none" w:sz="0" w:space="0" w:color="auto"/>
                                              </w:divBdr>
                                              <w:divsChild>
                                                <w:div w:id="203180170">
                                                  <w:marLeft w:val="0"/>
                                                  <w:marRight w:val="0"/>
                                                  <w:marTop w:val="0"/>
                                                  <w:marBottom w:val="0"/>
                                                  <w:divBdr>
                                                    <w:top w:val="none" w:sz="0" w:space="0" w:color="auto"/>
                                                    <w:left w:val="none" w:sz="0" w:space="0" w:color="auto"/>
                                                    <w:bottom w:val="none" w:sz="0" w:space="0" w:color="auto"/>
                                                    <w:right w:val="none" w:sz="0" w:space="0" w:color="auto"/>
                                                  </w:divBdr>
                                                  <w:divsChild>
                                                    <w:div w:id="11298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6472">
                                              <w:marLeft w:val="0"/>
                                              <w:marRight w:val="0"/>
                                              <w:marTop w:val="0"/>
                                              <w:marBottom w:val="0"/>
                                              <w:divBdr>
                                                <w:top w:val="none" w:sz="0" w:space="0" w:color="auto"/>
                                                <w:left w:val="none" w:sz="0" w:space="0" w:color="auto"/>
                                                <w:bottom w:val="none" w:sz="0" w:space="0" w:color="auto"/>
                                                <w:right w:val="none" w:sz="0" w:space="0" w:color="auto"/>
                                              </w:divBdr>
                                            </w:div>
                                          </w:divsChild>
                                        </w:div>
                                        <w:div w:id="1358389291">
                                          <w:marLeft w:val="0"/>
                                          <w:marRight w:val="0"/>
                                          <w:marTop w:val="0"/>
                                          <w:marBottom w:val="0"/>
                                          <w:divBdr>
                                            <w:top w:val="none" w:sz="0" w:space="0" w:color="auto"/>
                                            <w:left w:val="none" w:sz="0" w:space="0" w:color="auto"/>
                                            <w:bottom w:val="none" w:sz="0" w:space="0" w:color="auto"/>
                                            <w:right w:val="none" w:sz="0" w:space="0" w:color="auto"/>
                                          </w:divBdr>
                                          <w:divsChild>
                                            <w:div w:id="8301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462">
                          <w:marLeft w:val="0"/>
                          <w:marRight w:val="0"/>
                          <w:marTop w:val="0"/>
                          <w:marBottom w:val="0"/>
                          <w:divBdr>
                            <w:top w:val="none" w:sz="0" w:space="0" w:color="auto"/>
                            <w:left w:val="none" w:sz="0" w:space="0" w:color="auto"/>
                            <w:bottom w:val="none" w:sz="0" w:space="0" w:color="auto"/>
                            <w:right w:val="none" w:sz="0" w:space="0" w:color="auto"/>
                          </w:divBdr>
                          <w:divsChild>
                            <w:div w:id="1502156993">
                              <w:marLeft w:val="0"/>
                              <w:marRight w:val="0"/>
                              <w:marTop w:val="0"/>
                              <w:marBottom w:val="0"/>
                              <w:divBdr>
                                <w:top w:val="none" w:sz="0" w:space="0" w:color="auto"/>
                                <w:left w:val="none" w:sz="0" w:space="0" w:color="auto"/>
                                <w:bottom w:val="none" w:sz="0" w:space="0" w:color="auto"/>
                                <w:right w:val="none" w:sz="0" w:space="0" w:color="auto"/>
                              </w:divBdr>
                              <w:divsChild>
                                <w:div w:id="21292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448556">
          <w:marLeft w:val="0"/>
          <w:marRight w:val="0"/>
          <w:marTop w:val="0"/>
          <w:marBottom w:val="0"/>
          <w:divBdr>
            <w:top w:val="none" w:sz="0" w:space="0" w:color="auto"/>
            <w:left w:val="none" w:sz="0" w:space="0" w:color="auto"/>
            <w:bottom w:val="none" w:sz="0" w:space="0" w:color="auto"/>
            <w:right w:val="none" w:sz="0" w:space="0" w:color="auto"/>
          </w:divBdr>
          <w:divsChild>
            <w:div w:id="1708066678">
              <w:marLeft w:val="0"/>
              <w:marRight w:val="0"/>
              <w:marTop w:val="0"/>
              <w:marBottom w:val="0"/>
              <w:divBdr>
                <w:top w:val="none" w:sz="0" w:space="0" w:color="auto"/>
                <w:left w:val="none" w:sz="0" w:space="0" w:color="auto"/>
                <w:bottom w:val="none" w:sz="0" w:space="0" w:color="auto"/>
                <w:right w:val="none" w:sz="0" w:space="0" w:color="auto"/>
              </w:divBdr>
              <w:divsChild>
                <w:div w:id="729308593">
                  <w:marLeft w:val="0"/>
                  <w:marRight w:val="0"/>
                  <w:marTop w:val="0"/>
                  <w:marBottom w:val="0"/>
                  <w:divBdr>
                    <w:top w:val="none" w:sz="0" w:space="0" w:color="auto"/>
                    <w:left w:val="none" w:sz="0" w:space="0" w:color="auto"/>
                    <w:bottom w:val="none" w:sz="0" w:space="0" w:color="auto"/>
                    <w:right w:val="none" w:sz="0" w:space="0" w:color="auto"/>
                  </w:divBdr>
                  <w:divsChild>
                    <w:div w:id="1449661456">
                      <w:marLeft w:val="0"/>
                      <w:marRight w:val="0"/>
                      <w:marTop w:val="0"/>
                      <w:marBottom w:val="0"/>
                      <w:divBdr>
                        <w:top w:val="none" w:sz="0" w:space="0" w:color="auto"/>
                        <w:left w:val="none" w:sz="0" w:space="0" w:color="auto"/>
                        <w:bottom w:val="none" w:sz="0" w:space="0" w:color="auto"/>
                        <w:right w:val="none" w:sz="0" w:space="0" w:color="auto"/>
                      </w:divBdr>
                      <w:divsChild>
                        <w:div w:id="185560624">
                          <w:marLeft w:val="0"/>
                          <w:marRight w:val="0"/>
                          <w:marTop w:val="0"/>
                          <w:marBottom w:val="0"/>
                          <w:divBdr>
                            <w:top w:val="none" w:sz="0" w:space="0" w:color="auto"/>
                            <w:left w:val="none" w:sz="0" w:space="0" w:color="auto"/>
                            <w:bottom w:val="none" w:sz="0" w:space="0" w:color="auto"/>
                            <w:right w:val="none" w:sz="0" w:space="0" w:color="auto"/>
                          </w:divBdr>
                          <w:divsChild>
                            <w:div w:id="882445523">
                              <w:marLeft w:val="0"/>
                              <w:marRight w:val="0"/>
                              <w:marTop w:val="0"/>
                              <w:marBottom w:val="0"/>
                              <w:divBdr>
                                <w:top w:val="none" w:sz="0" w:space="0" w:color="auto"/>
                                <w:left w:val="none" w:sz="0" w:space="0" w:color="auto"/>
                                <w:bottom w:val="none" w:sz="0" w:space="0" w:color="auto"/>
                                <w:right w:val="none" w:sz="0" w:space="0" w:color="auto"/>
                              </w:divBdr>
                              <w:divsChild>
                                <w:div w:id="1140923712">
                                  <w:marLeft w:val="0"/>
                                  <w:marRight w:val="0"/>
                                  <w:marTop w:val="0"/>
                                  <w:marBottom w:val="0"/>
                                  <w:divBdr>
                                    <w:top w:val="none" w:sz="0" w:space="0" w:color="auto"/>
                                    <w:left w:val="none" w:sz="0" w:space="0" w:color="auto"/>
                                    <w:bottom w:val="none" w:sz="0" w:space="0" w:color="auto"/>
                                    <w:right w:val="none" w:sz="0" w:space="0" w:color="auto"/>
                                  </w:divBdr>
                                  <w:divsChild>
                                    <w:div w:id="1923297048">
                                      <w:marLeft w:val="0"/>
                                      <w:marRight w:val="0"/>
                                      <w:marTop w:val="0"/>
                                      <w:marBottom w:val="0"/>
                                      <w:divBdr>
                                        <w:top w:val="none" w:sz="0" w:space="0" w:color="auto"/>
                                        <w:left w:val="none" w:sz="0" w:space="0" w:color="auto"/>
                                        <w:bottom w:val="none" w:sz="0" w:space="0" w:color="auto"/>
                                        <w:right w:val="none" w:sz="0" w:space="0" w:color="auto"/>
                                      </w:divBdr>
                                      <w:divsChild>
                                        <w:div w:id="1591230962">
                                          <w:marLeft w:val="0"/>
                                          <w:marRight w:val="0"/>
                                          <w:marTop w:val="0"/>
                                          <w:marBottom w:val="0"/>
                                          <w:divBdr>
                                            <w:top w:val="none" w:sz="0" w:space="0" w:color="auto"/>
                                            <w:left w:val="none" w:sz="0" w:space="0" w:color="auto"/>
                                            <w:bottom w:val="none" w:sz="0" w:space="0" w:color="auto"/>
                                            <w:right w:val="none" w:sz="0" w:space="0" w:color="auto"/>
                                          </w:divBdr>
                                          <w:divsChild>
                                            <w:div w:id="1654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701366">
          <w:marLeft w:val="0"/>
          <w:marRight w:val="0"/>
          <w:marTop w:val="0"/>
          <w:marBottom w:val="0"/>
          <w:divBdr>
            <w:top w:val="none" w:sz="0" w:space="0" w:color="auto"/>
            <w:left w:val="none" w:sz="0" w:space="0" w:color="auto"/>
            <w:bottom w:val="none" w:sz="0" w:space="0" w:color="auto"/>
            <w:right w:val="none" w:sz="0" w:space="0" w:color="auto"/>
          </w:divBdr>
          <w:divsChild>
            <w:div w:id="843667944">
              <w:marLeft w:val="0"/>
              <w:marRight w:val="0"/>
              <w:marTop w:val="0"/>
              <w:marBottom w:val="0"/>
              <w:divBdr>
                <w:top w:val="none" w:sz="0" w:space="0" w:color="auto"/>
                <w:left w:val="none" w:sz="0" w:space="0" w:color="auto"/>
                <w:bottom w:val="none" w:sz="0" w:space="0" w:color="auto"/>
                <w:right w:val="none" w:sz="0" w:space="0" w:color="auto"/>
              </w:divBdr>
              <w:divsChild>
                <w:div w:id="1892569061">
                  <w:marLeft w:val="0"/>
                  <w:marRight w:val="0"/>
                  <w:marTop w:val="0"/>
                  <w:marBottom w:val="0"/>
                  <w:divBdr>
                    <w:top w:val="none" w:sz="0" w:space="0" w:color="auto"/>
                    <w:left w:val="none" w:sz="0" w:space="0" w:color="auto"/>
                    <w:bottom w:val="none" w:sz="0" w:space="0" w:color="auto"/>
                    <w:right w:val="none" w:sz="0" w:space="0" w:color="auto"/>
                  </w:divBdr>
                  <w:divsChild>
                    <w:div w:id="1873422515">
                      <w:marLeft w:val="0"/>
                      <w:marRight w:val="0"/>
                      <w:marTop w:val="0"/>
                      <w:marBottom w:val="0"/>
                      <w:divBdr>
                        <w:top w:val="none" w:sz="0" w:space="0" w:color="auto"/>
                        <w:left w:val="none" w:sz="0" w:space="0" w:color="auto"/>
                        <w:bottom w:val="none" w:sz="0" w:space="0" w:color="auto"/>
                        <w:right w:val="none" w:sz="0" w:space="0" w:color="auto"/>
                      </w:divBdr>
                      <w:divsChild>
                        <w:div w:id="1953635010">
                          <w:marLeft w:val="0"/>
                          <w:marRight w:val="0"/>
                          <w:marTop w:val="0"/>
                          <w:marBottom w:val="0"/>
                          <w:divBdr>
                            <w:top w:val="none" w:sz="0" w:space="0" w:color="auto"/>
                            <w:left w:val="none" w:sz="0" w:space="0" w:color="auto"/>
                            <w:bottom w:val="none" w:sz="0" w:space="0" w:color="auto"/>
                            <w:right w:val="none" w:sz="0" w:space="0" w:color="auto"/>
                          </w:divBdr>
                          <w:divsChild>
                            <w:div w:id="600988394">
                              <w:marLeft w:val="0"/>
                              <w:marRight w:val="0"/>
                              <w:marTop w:val="0"/>
                              <w:marBottom w:val="0"/>
                              <w:divBdr>
                                <w:top w:val="none" w:sz="0" w:space="0" w:color="auto"/>
                                <w:left w:val="none" w:sz="0" w:space="0" w:color="auto"/>
                                <w:bottom w:val="none" w:sz="0" w:space="0" w:color="auto"/>
                                <w:right w:val="none" w:sz="0" w:space="0" w:color="auto"/>
                              </w:divBdr>
                              <w:divsChild>
                                <w:div w:id="306713909">
                                  <w:marLeft w:val="0"/>
                                  <w:marRight w:val="0"/>
                                  <w:marTop w:val="0"/>
                                  <w:marBottom w:val="0"/>
                                  <w:divBdr>
                                    <w:top w:val="none" w:sz="0" w:space="0" w:color="auto"/>
                                    <w:left w:val="none" w:sz="0" w:space="0" w:color="auto"/>
                                    <w:bottom w:val="none" w:sz="0" w:space="0" w:color="auto"/>
                                    <w:right w:val="none" w:sz="0" w:space="0" w:color="auto"/>
                                  </w:divBdr>
                                  <w:divsChild>
                                    <w:div w:id="754936496">
                                      <w:marLeft w:val="0"/>
                                      <w:marRight w:val="0"/>
                                      <w:marTop w:val="0"/>
                                      <w:marBottom w:val="0"/>
                                      <w:divBdr>
                                        <w:top w:val="none" w:sz="0" w:space="0" w:color="auto"/>
                                        <w:left w:val="none" w:sz="0" w:space="0" w:color="auto"/>
                                        <w:bottom w:val="none" w:sz="0" w:space="0" w:color="auto"/>
                                        <w:right w:val="none" w:sz="0" w:space="0" w:color="auto"/>
                                      </w:divBdr>
                                      <w:divsChild>
                                        <w:div w:id="1210144036">
                                          <w:marLeft w:val="0"/>
                                          <w:marRight w:val="0"/>
                                          <w:marTop w:val="0"/>
                                          <w:marBottom w:val="0"/>
                                          <w:divBdr>
                                            <w:top w:val="none" w:sz="0" w:space="0" w:color="auto"/>
                                            <w:left w:val="none" w:sz="0" w:space="0" w:color="auto"/>
                                            <w:bottom w:val="none" w:sz="0" w:space="0" w:color="auto"/>
                                            <w:right w:val="none" w:sz="0" w:space="0" w:color="auto"/>
                                          </w:divBdr>
                                          <w:divsChild>
                                            <w:div w:id="12773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31642">
                          <w:marLeft w:val="0"/>
                          <w:marRight w:val="0"/>
                          <w:marTop w:val="0"/>
                          <w:marBottom w:val="0"/>
                          <w:divBdr>
                            <w:top w:val="none" w:sz="0" w:space="0" w:color="auto"/>
                            <w:left w:val="none" w:sz="0" w:space="0" w:color="auto"/>
                            <w:bottom w:val="none" w:sz="0" w:space="0" w:color="auto"/>
                            <w:right w:val="none" w:sz="0" w:space="0" w:color="auto"/>
                          </w:divBdr>
                          <w:divsChild>
                            <w:div w:id="837159515">
                              <w:marLeft w:val="0"/>
                              <w:marRight w:val="0"/>
                              <w:marTop w:val="0"/>
                              <w:marBottom w:val="0"/>
                              <w:divBdr>
                                <w:top w:val="none" w:sz="0" w:space="0" w:color="auto"/>
                                <w:left w:val="none" w:sz="0" w:space="0" w:color="auto"/>
                                <w:bottom w:val="none" w:sz="0" w:space="0" w:color="auto"/>
                                <w:right w:val="none" w:sz="0" w:space="0" w:color="auto"/>
                              </w:divBdr>
                              <w:divsChild>
                                <w:div w:id="2207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uj\OneDrive\Desktop\B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BDA</Template>
  <TotalTime>1</TotalTime>
  <Pages>30</Pages>
  <Words>4335</Words>
  <Characters>24716</Characters>
  <Application>Microsoft Office Word</Application>
  <DocSecurity>0</DocSecurity>
  <Lines>205</Lines>
  <Paragraphs>57</Paragraphs>
  <ScaleCrop>false</ScaleCrop>
  <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 Dhodapkar</dc:creator>
  <cp:keywords/>
  <dc:description/>
  <cp:lastModifiedBy>Rutuj Dhodapkar</cp:lastModifiedBy>
  <cp:revision>1</cp:revision>
  <dcterms:created xsi:type="dcterms:W3CDTF">2025-04-21T14:34:00Z</dcterms:created>
  <dcterms:modified xsi:type="dcterms:W3CDTF">2025-04-21T14:35:00Z</dcterms:modified>
</cp:coreProperties>
</file>